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6E55B" w14:textId="301A3369" w:rsidR="00BB53F0" w:rsidRPr="00BB53F0" w:rsidRDefault="00BB53F0" w:rsidP="00BB53F0">
      <w:pPr>
        <w:pStyle w:val="Ttulo"/>
        <w:spacing w:before="360" w:after="240"/>
        <w:jc w:val="both"/>
        <w:rPr>
          <w:sz w:val="24"/>
        </w:rPr>
      </w:pPr>
      <w:r w:rsidRPr="00BB53F0">
        <w:rPr>
          <w:sz w:val="24"/>
        </w:rPr>
        <w:t>Dados Gerais</w:t>
      </w:r>
    </w:p>
    <w:tbl>
      <w:tblPr>
        <w:tblW w:w="0" w:type="auto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5528"/>
        <w:gridCol w:w="850"/>
        <w:gridCol w:w="1715"/>
      </w:tblGrid>
      <w:tr w:rsidR="00BB53F0" w:rsidRPr="005D1AE2" w14:paraId="7B3A93A8" w14:textId="77777777" w:rsidTr="00C25F67">
        <w:trPr>
          <w:cantSplit/>
          <w:trHeight w:val="72"/>
          <w:jc w:val="center"/>
        </w:trPr>
        <w:tc>
          <w:tcPr>
            <w:tcW w:w="1560" w:type="dxa"/>
            <w:vAlign w:val="center"/>
          </w:tcPr>
          <w:p w14:paraId="13E99D7E" w14:textId="77777777" w:rsidR="00BB53F0" w:rsidRPr="00BB53F0" w:rsidRDefault="00BB53F0" w:rsidP="00C25F67">
            <w:pPr>
              <w:rPr>
                <w:rFonts w:ascii="Arial" w:hAnsi="Arial" w:cs="Arial"/>
                <w:b/>
                <w:lang w:val="pt-BR"/>
              </w:rPr>
            </w:pPr>
            <w:r w:rsidRPr="00BB53F0">
              <w:rPr>
                <w:rFonts w:ascii="Arial" w:hAnsi="Arial" w:cs="Arial"/>
                <w:b/>
                <w:lang w:val="pt-BR"/>
              </w:rPr>
              <w:t>Projeto:</w:t>
            </w:r>
          </w:p>
        </w:tc>
        <w:tc>
          <w:tcPr>
            <w:tcW w:w="5528" w:type="dxa"/>
            <w:vAlign w:val="center"/>
          </w:tcPr>
          <w:p w14:paraId="044B9E8E" w14:textId="77777777" w:rsidR="00BB53F0" w:rsidRPr="00BB53F0" w:rsidRDefault="00BB53F0" w:rsidP="00C25F67">
            <w:pPr>
              <w:rPr>
                <w:rFonts w:ascii="Arial" w:hAnsi="Arial" w:cs="Arial"/>
                <w:lang w:val="pt-BR"/>
              </w:rPr>
            </w:pPr>
            <w:r w:rsidRPr="00BB53F0">
              <w:rPr>
                <w:rFonts w:ascii="Arial" w:hAnsi="Arial" w:cs="Arial"/>
                <w:lang w:val="pt-BR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Preencher com o nome do projeto]"/>
                  </w:textInput>
                </w:ffData>
              </w:fldChar>
            </w:r>
            <w:r w:rsidRPr="00BB53F0">
              <w:rPr>
                <w:rFonts w:ascii="Arial" w:hAnsi="Arial" w:cs="Arial"/>
                <w:lang w:val="pt-BR"/>
              </w:rPr>
              <w:instrText xml:space="preserve"> FORMTEXT </w:instrText>
            </w:r>
            <w:r w:rsidRPr="00BB53F0">
              <w:rPr>
                <w:rFonts w:ascii="Arial" w:hAnsi="Arial" w:cs="Arial"/>
                <w:lang w:val="pt-BR"/>
              </w:rPr>
            </w:r>
            <w:r w:rsidRPr="00BB53F0">
              <w:rPr>
                <w:rFonts w:ascii="Arial" w:hAnsi="Arial" w:cs="Arial"/>
                <w:lang w:val="pt-BR"/>
              </w:rPr>
              <w:fldChar w:fldCharType="separate"/>
            </w:r>
            <w:r w:rsidRPr="00BB53F0">
              <w:rPr>
                <w:rFonts w:ascii="Arial" w:hAnsi="Arial" w:cs="Arial"/>
                <w:noProof/>
                <w:lang w:val="pt-BR"/>
              </w:rPr>
              <w:t>[Preencher com o nome do projeto]</w:t>
            </w:r>
            <w:r w:rsidRPr="00BB53F0">
              <w:rPr>
                <w:rFonts w:ascii="Arial" w:hAnsi="Arial" w:cs="Arial"/>
                <w:lang w:val="pt-BR"/>
              </w:rPr>
              <w:fldChar w:fldCharType="end"/>
            </w:r>
          </w:p>
        </w:tc>
        <w:tc>
          <w:tcPr>
            <w:tcW w:w="850" w:type="dxa"/>
          </w:tcPr>
          <w:p w14:paraId="640E4E67" w14:textId="77777777" w:rsidR="00BB53F0" w:rsidRPr="00BB53F0" w:rsidRDefault="00BB53F0" w:rsidP="00C25F67">
            <w:pPr>
              <w:pStyle w:val="TituloTabela"/>
              <w:jc w:val="center"/>
              <w:rPr>
                <w:rFonts w:cs="Arial"/>
                <w:lang w:val="pt-BR"/>
              </w:rPr>
            </w:pPr>
            <w:r w:rsidRPr="00BB53F0">
              <w:rPr>
                <w:rFonts w:cs="Arial"/>
                <w:lang w:val="pt-BR"/>
              </w:rPr>
              <w:t>Sigla:</w:t>
            </w:r>
          </w:p>
        </w:tc>
        <w:tc>
          <w:tcPr>
            <w:tcW w:w="1715" w:type="dxa"/>
            <w:vAlign w:val="center"/>
          </w:tcPr>
          <w:p w14:paraId="13E2B4B1" w14:textId="77777777" w:rsidR="00BB53F0" w:rsidRPr="00BB53F0" w:rsidRDefault="00BB53F0" w:rsidP="00C25F67">
            <w:pPr>
              <w:jc w:val="center"/>
              <w:rPr>
                <w:rFonts w:ascii="Arial" w:hAnsi="Arial" w:cs="Arial"/>
                <w:lang w:val="pt-BR"/>
              </w:rPr>
            </w:pPr>
            <w:r w:rsidRPr="00BB53F0">
              <w:rPr>
                <w:rFonts w:ascii="Arial" w:hAnsi="Arial" w:cs="Arial"/>
                <w:lang w:val="pt-BR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XXXXXXXX]"/>
                  </w:textInput>
                </w:ffData>
              </w:fldChar>
            </w:r>
            <w:r w:rsidRPr="00BB53F0">
              <w:rPr>
                <w:rFonts w:ascii="Arial" w:hAnsi="Arial" w:cs="Arial"/>
                <w:lang w:val="pt-BR"/>
              </w:rPr>
              <w:instrText xml:space="preserve"> FORMTEXT </w:instrText>
            </w:r>
            <w:r w:rsidRPr="00BB53F0">
              <w:rPr>
                <w:rFonts w:ascii="Arial" w:hAnsi="Arial" w:cs="Arial"/>
                <w:lang w:val="pt-BR"/>
              </w:rPr>
            </w:r>
            <w:r w:rsidRPr="00BB53F0">
              <w:rPr>
                <w:rFonts w:ascii="Arial" w:hAnsi="Arial" w:cs="Arial"/>
                <w:lang w:val="pt-BR"/>
              </w:rPr>
              <w:fldChar w:fldCharType="separate"/>
            </w:r>
            <w:r w:rsidRPr="00BB53F0">
              <w:rPr>
                <w:rFonts w:ascii="Arial" w:hAnsi="Arial" w:cs="Arial"/>
                <w:noProof/>
                <w:lang w:val="pt-BR"/>
              </w:rPr>
              <w:t>[XXXXXXXX]</w:t>
            </w:r>
            <w:r w:rsidRPr="00BB53F0">
              <w:rPr>
                <w:rFonts w:ascii="Arial" w:hAnsi="Arial" w:cs="Arial"/>
                <w:lang w:val="pt-BR"/>
              </w:rPr>
              <w:fldChar w:fldCharType="end"/>
            </w:r>
          </w:p>
        </w:tc>
      </w:tr>
      <w:tr w:rsidR="00BB53F0" w:rsidRPr="005C5464" w14:paraId="2B5F5CFC" w14:textId="77777777" w:rsidTr="00BB53F0">
        <w:trPr>
          <w:cantSplit/>
          <w:trHeight w:val="312"/>
          <w:jc w:val="center"/>
        </w:trPr>
        <w:tc>
          <w:tcPr>
            <w:tcW w:w="1560" w:type="dxa"/>
            <w:vAlign w:val="center"/>
          </w:tcPr>
          <w:p w14:paraId="113F9E6D" w14:textId="77777777" w:rsidR="00BB53F0" w:rsidRPr="00BB53F0" w:rsidRDefault="00BB53F0" w:rsidP="00C25F67">
            <w:pPr>
              <w:rPr>
                <w:rFonts w:ascii="Arial" w:hAnsi="Arial" w:cs="Arial"/>
                <w:b/>
                <w:lang w:val="pt-BR"/>
              </w:rPr>
            </w:pPr>
            <w:r w:rsidRPr="00BB53F0">
              <w:rPr>
                <w:rFonts w:ascii="Arial" w:hAnsi="Arial" w:cs="Arial"/>
                <w:b/>
                <w:lang w:val="pt-BR"/>
              </w:rPr>
              <w:t>Cliente:</w:t>
            </w:r>
          </w:p>
        </w:tc>
        <w:tc>
          <w:tcPr>
            <w:tcW w:w="8093" w:type="dxa"/>
            <w:gridSpan w:val="3"/>
            <w:vAlign w:val="center"/>
          </w:tcPr>
          <w:p w14:paraId="50AD81F4" w14:textId="77777777" w:rsidR="00BB53F0" w:rsidRPr="00BB53F0" w:rsidRDefault="00BB53F0" w:rsidP="00C25F67">
            <w:pPr>
              <w:rPr>
                <w:rFonts w:ascii="Arial" w:hAnsi="Arial" w:cs="Arial"/>
                <w:lang w:val="pt-BR"/>
              </w:rPr>
            </w:pPr>
            <w:r w:rsidRPr="00BB53F0">
              <w:rPr>
                <w:rFonts w:ascii="Arial" w:hAnsi="Arial" w:cs="Arial"/>
                <w:lang w:val="pt-BR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Preencher com o nome do cliente]"/>
                  </w:textInput>
                </w:ffData>
              </w:fldChar>
            </w:r>
            <w:r w:rsidRPr="00BB53F0">
              <w:rPr>
                <w:rFonts w:ascii="Arial" w:hAnsi="Arial" w:cs="Arial"/>
                <w:lang w:val="pt-BR"/>
              </w:rPr>
              <w:instrText xml:space="preserve"> FORMTEXT </w:instrText>
            </w:r>
            <w:r w:rsidRPr="00BB53F0">
              <w:rPr>
                <w:rFonts w:ascii="Arial" w:hAnsi="Arial" w:cs="Arial"/>
                <w:lang w:val="pt-BR"/>
              </w:rPr>
            </w:r>
            <w:r w:rsidRPr="00BB53F0">
              <w:rPr>
                <w:rFonts w:ascii="Arial" w:hAnsi="Arial" w:cs="Arial"/>
                <w:lang w:val="pt-BR"/>
              </w:rPr>
              <w:fldChar w:fldCharType="separate"/>
            </w:r>
            <w:r w:rsidRPr="00BB53F0">
              <w:rPr>
                <w:rFonts w:ascii="Arial" w:hAnsi="Arial" w:cs="Arial"/>
                <w:noProof/>
                <w:lang w:val="pt-BR"/>
              </w:rPr>
              <w:t>[Preencher com o nome do cliente]</w:t>
            </w:r>
            <w:r w:rsidRPr="00BB53F0">
              <w:rPr>
                <w:rFonts w:ascii="Arial" w:hAnsi="Arial" w:cs="Arial"/>
                <w:lang w:val="pt-BR"/>
              </w:rPr>
              <w:fldChar w:fldCharType="end"/>
            </w:r>
          </w:p>
        </w:tc>
      </w:tr>
    </w:tbl>
    <w:p w14:paraId="63B2E81C" w14:textId="228A8C13" w:rsidR="00BB53F0" w:rsidRPr="00713763" w:rsidRDefault="00BB53F0" w:rsidP="00BB53F0">
      <w:pPr>
        <w:spacing w:after="240"/>
        <w:rPr>
          <w:rFonts w:ascii="Arial" w:hAnsi="Arial" w:cs="Arial"/>
          <w:b/>
          <w:sz w:val="24"/>
          <w:szCs w:val="24"/>
        </w:rPr>
      </w:pPr>
    </w:p>
    <w:p w14:paraId="73EB13C5" w14:textId="77777777" w:rsidR="00BB53F0" w:rsidRPr="00BB53F0" w:rsidRDefault="00BB53F0" w:rsidP="00BB53F0">
      <w:pPr>
        <w:pStyle w:val="Ttulo"/>
        <w:spacing w:before="360" w:after="240"/>
        <w:jc w:val="both"/>
        <w:rPr>
          <w:sz w:val="24"/>
          <w:lang w:val="pt-BR"/>
        </w:rPr>
      </w:pPr>
      <w:r w:rsidRPr="00BB53F0">
        <w:rPr>
          <w:sz w:val="24"/>
          <w:lang w:val="pt-BR"/>
        </w:rPr>
        <w:t>Controle do Documento</w:t>
      </w:r>
    </w:p>
    <w:tbl>
      <w:tblPr>
        <w:tblW w:w="9619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6"/>
        <w:gridCol w:w="1276"/>
        <w:gridCol w:w="2693"/>
        <w:gridCol w:w="4384"/>
      </w:tblGrid>
      <w:tr w:rsidR="00BB53F0" w:rsidRPr="0067647C" w14:paraId="241CBF38" w14:textId="77777777" w:rsidTr="00BB53F0">
        <w:trPr>
          <w:cantSplit/>
          <w:jc w:val="center"/>
        </w:trPr>
        <w:tc>
          <w:tcPr>
            <w:tcW w:w="1266" w:type="dxa"/>
            <w:shd w:val="clear" w:color="auto" w:fill="auto"/>
          </w:tcPr>
          <w:p w14:paraId="1C626CB2" w14:textId="77777777" w:rsidR="00BB53F0" w:rsidRPr="00BB53F0" w:rsidRDefault="00BB53F0" w:rsidP="00C25F6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BB53F0">
              <w:rPr>
                <w:rFonts w:ascii="Arial" w:hAnsi="Arial" w:cs="Arial"/>
                <w:b/>
                <w:lang w:val="pt-BR"/>
              </w:rPr>
              <w:t>Versão</w:t>
            </w:r>
          </w:p>
        </w:tc>
        <w:tc>
          <w:tcPr>
            <w:tcW w:w="1276" w:type="dxa"/>
            <w:shd w:val="clear" w:color="auto" w:fill="auto"/>
          </w:tcPr>
          <w:p w14:paraId="06F0B385" w14:textId="77777777" w:rsidR="00BB53F0" w:rsidRPr="00BB53F0" w:rsidRDefault="00BB53F0" w:rsidP="00C25F6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BB53F0">
              <w:rPr>
                <w:rFonts w:ascii="Arial" w:hAnsi="Arial" w:cs="Arial"/>
                <w:b/>
                <w:lang w:val="pt-BR"/>
              </w:rPr>
              <w:t>Data</w:t>
            </w:r>
          </w:p>
        </w:tc>
        <w:tc>
          <w:tcPr>
            <w:tcW w:w="2693" w:type="dxa"/>
            <w:shd w:val="clear" w:color="auto" w:fill="auto"/>
          </w:tcPr>
          <w:p w14:paraId="5B23BA66" w14:textId="77777777" w:rsidR="00BB53F0" w:rsidRPr="00BB53F0" w:rsidRDefault="00BB53F0" w:rsidP="00C25F67">
            <w:pPr>
              <w:rPr>
                <w:rFonts w:ascii="Arial" w:hAnsi="Arial" w:cs="Arial"/>
                <w:b/>
                <w:lang w:val="pt-BR"/>
              </w:rPr>
            </w:pPr>
            <w:r w:rsidRPr="00BB53F0">
              <w:rPr>
                <w:rFonts w:ascii="Arial" w:hAnsi="Arial" w:cs="Arial"/>
                <w:b/>
                <w:lang w:val="pt-BR"/>
              </w:rPr>
              <w:t>Autor</w:t>
            </w:r>
          </w:p>
        </w:tc>
        <w:tc>
          <w:tcPr>
            <w:tcW w:w="4384" w:type="dxa"/>
            <w:shd w:val="clear" w:color="auto" w:fill="auto"/>
          </w:tcPr>
          <w:p w14:paraId="598A2791" w14:textId="77777777" w:rsidR="00BB53F0" w:rsidRPr="00BB53F0" w:rsidRDefault="00BB53F0" w:rsidP="00C25F67">
            <w:pPr>
              <w:rPr>
                <w:rFonts w:ascii="Arial" w:hAnsi="Arial" w:cs="Arial"/>
                <w:b/>
                <w:lang w:val="pt-BR"/>
              </w:rPr>
            </w:pPr>
            <w:r w:rsidRPr="00BB53F0">
              <w:rPr>
                <w:rFonts w:ascii="Arial" w:hAnsi="Arial" w:cs="Arial"/>
                <w:b/>
                <w:lang w:val="pt-BR"/>
              </w:rPr>
              <w:t>Observações</w:t>
            </w:r>
          </w:p>
        </w:tc>
      </w:tr>
      <w:tr w:rsidR="00BB53F0" w:rsidRPr="0080118E" w14:paraId="54CA4BB8" w14:textId="77777777" w:rsidTr="00BB53F0">
        <w:trPr>
          <w:cantSplit/>
          <w:jc w:val="center"/>
        </w:trPr>
        <w:tc>
          <w:tcPr>
            <w:tcW w:w="1266" w:type="dxa"/>
            <w:shd w:val="clear" w:color="auto" w:fill="auto"/>
            <w:vAlign w:val="center"/>
          </w:tcPr>
          <w:p w14:paraId="7DE07D24" w14:textId="77777777" w:rsidR="00BB53F0" w:rsidRPr="00BB53F0" w:rsidRDefault="00BB53F0" w:rsidP="00BB53F0">
            <w:pPr>
              <w:jc w:val="center"/>
              <w:rPr>
                <w:rFonts w:ascii="Arial" w:hAnsi="Arial" w:cs="Arial"/>
                <w:lang w:val="pt-BR"/>
              </w:rPr>
            </w:pPr>
            <w:r w:rsidRPr="00BB53F0">
              <w:rPr>
                <w:rFonts w:ascii="Arial" w:hAnsi="Arial" w:cs="Arial"/>
                <w:lang w:val="pt-BR"/>
              </w:rPr>
              <w:fldChar w:fldCharType="begin">
                <w:ffData>
                  <w:name w:val="Texto10"/>
                  <w:enabled/>
                  <w:calcOnExit w:val="0"/>
                  <w:textInput>
                    <w:default w:val="[Descreva o projeto]"/>
                  </w:textInput>
                </w:ffData>
              </w:fldChar>
            </w:r>
            <w:r w:rsidRPr="00BB53F0">
              <w:rPr>
                <w:rFonts w:ascii="Arial" w:hAnsi="Arial" w:cs="Arial"/>
                <w:lang w:val="pt-BR"/>
              </w:rPr>
              <w:instrText xml:space="preserve"> FORMTEXT </w:instrText>
            </w:r>
            <w:r w:rsidRPr="00BB53F0">
              <w:rPr>
                <w:rFonts w:ascii="Arial" w:hAnsi="Arial" w:cs="Arial"/>
                <w:lang w:val="pt-BR"/>
              </w:rPr>
            </w:r>
            <w:r w:rsidRPr="00BB53F0">
              <w:rPr>
                <w:rFonts w:ascii="Arial" w:hAnsi="Arial" w:cs="Arial"/>
                <w:lang w:val="pt-BR"/>
              </w:rPr>
              <w:fldChar w:fldCharType="separate"/>
            </w:r>
            <w:r w:rsidRPr="00BB53F0">
              <w:rPr>
                <w:rFonts w:ascii="Arial" w:hAnsi="Arial" w:cs="Arial"/>
                <w:lang w:val="pt-BR"/>
              </w:rPr>
              <w:t>[N° versão]</w:t>
            </w:r>
            <w:r w:rsidRPr="00BB53F0">
              <w:rPr>
                <w:rFonts w:ascii="Arial" w:hAnsi="Arial" w:cs="Arial"/>
                <w:lang w:val="pt-BR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82DB7F4" w14:textId="77777777" w:rsidR="00BB53F0" w:rsidRPr="00BB53F0" w:rsidRDefault="00BB53F0" w:rsidP="00C25F67">
            <w:pPr>
              <w:jc w:val="center"/>
              <w:rPr>
                <w:rFonts w:ascii="Arial" w:hAnsi="Arial" w:cs="Arial"/>
                <w:lang w:val="pt-BR"/>
              </w:rPr>
            </w:pPr>
            <w:r w:rsidRPr="00BB53F0">
              <w:rPr>
                <w:rFonts w:ascii="Arial" w:hAnsi="Arial" w:cs="Arial"/>
                <w:lang w:val="pt-BR"/>
              </w:rPr>
              <w:fldChar w:fldCharType="begin">
                <w:ffData>
                  <w:name w:val="Texto10"/>
                  <w:enabled/>
                  <w:calcOnExit w:val="0"/>
                  <w:textInput>
                    <w:default w:val="[Descreva o projeto]"/>
                  </w:textInput>
                </w:ffData>
              </w:fldChar>
            </w:r>
            <w:r w:rsidRPr="00BB53F0">
              <w:rPr>
                <w:rFonts w:ascii="Arial" w:hAnsi="Arial" w:cs="Arial"/>
                <w:lang w:val="pt-BR"/>
              </w:rPr>
              <w:instrText xml:space="preserve"> FORMTEXT </w:instrText>
            </w:r>
            <w:r w:rsidRPr="00BB53F0">
              <w:rPr>
                <w:rFonts w:ascii="Arial" w:hAnsi="Arial" w:cs="Arial"/>
                <w:lang w:val="pt-BR"/>
              </w:rPr>
            </w:r>
            <w:r w:rsidRPr="00BB53F0">
              <w:rPr>
                <w:rFonts w:ascii="Arial" w:hAnsi="Arial" w:cs="Arial"/>
                <w:lang w:val="pt-BR"/>
              </w:rPr>
              <w:fldChar w:fldCharType="separate"/>
            </w:r>
            <w:r w:rsidRPr="00BB53F0">
              <w:rPr>
                <w:rFonts w:ascii="Arial" w:hAnsi="Arial" w:cs="Arial"/>
                <w:lang w:val="pt-BR"/>
              </w:rPr>
              <w:t>[Data]</w:t>
            </w:r>
            <w:r w:rsidRPr="00BB53F0">
              <w:rPr>
                <w:rFonts w:ascii="Arial" w:hAnsi="Arial" w:cs="Arial"/>
                <w:lang w:val="pt-BR"/>
              </w:rPr>
              <w:fldChar w:fldCharType="end"/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CF6D870" w14:textId="77777777" w:rsidR="00BB53F0" w:rsidRPr="00BB53F0" w:rsidRDefault="00BB53F0" w:rsidP="00C25F67">
            <w:pPr>
              <w:rPr>
                <w:rFonts w:ascii="Arial" w:hAnsi="Arial" w:cs="Arial"/>
                <w:lang w:val="pt-BR"/>
              </w:rPr>
            </w:pPr>
            <w:r w:rsidRPr="00BB53F0">
              <w:rPr>
                <w:rFonts w:ascii="Arial" w:hAnsi="Arial" w:cs="Arial"/>
                <w:lang w:val="pt-BR"/>
              </w:rPr>
              <w:fldChar w:fldCharType="begin">
                <w:ffData>
                  <w:name w:val="Texto10"/>
                  <w:enabled/>
                  <w:calcOnExit w:val="0"/>
                  <w:textInput>
                    <w:default w:val="[Descreva o projeto]"/>
                  </w:textInput>
                </w:ffData>
              </w:fldChar>
            </w:r>
            <w:r w:rsidRPr="00BB53F0">
              <w:rPr>
                <w:rFonts w:ascii="Arial" w:hAnsi="Arial" w:cs="Arial"/>
                <w:lang w:val="pt-BR"/>
              </w:rPr>
              <w:instrText xml:space="preserve"> FORMTEXT </w:instrText>
            </w:r>
            <w:r w:rsidRPr="00BB53F0">
              <w:rPr>
                <w:rFonts w:ascii="Arial" w:hAnsi="Arial" w:cs="Arial"/>
                <w:lang w:val="pt-BR"/>
              </w:rPr>
            </w:r>
            <w:r w:rsidRPr="00BB53F0">
              <w:rPr>
                <w:rFonts w:ascii="Arial" w:hAnsi="Arial" w:cs="Arial"/>
                <w:lang w:val="pt-BR"/>
              </w:rPr>
              <w:fldChar w:fldCharType="separate"/>
            </w:r>
            <w:r w:rsidRPr="00BB53F0">
              <w:rPr>
                <w:rFonts w:ascii="Arial" w:hAnsi="Arial" w:cs="Arial"/>
                <w:lang w:val="pt-BR"/>
              </w:rPr>
              <w:t>[Autor]</w:t>
            </w:r>
            <w:r w:rsidRPr="00BB53F0">
              <w:rPr>
                <w:rFonts w:ascii="Arial" w:hAnsi="Arial" w:cs="Arial"/>
                <w:lang w:val="pt-BR"/>
              </w:rPr>
              <w:fldChar w:fldCharType="end"/>
            </w:r>
          </w:p>
        </w:tc>
        <w:tc>
          <w:tcPr>
            <w:tcW w:w="4384" w:type="dxa"/>
            <w:shd w:val="clear" w:color="auto" w:fill="auto"/>
            <w:vAlign w:val="center"/>
          </w:tcPr>
          <w:p w14:paraId="65039079" w14:textId="585E6E25" w:rsidR="00BB53F0" w:rsidRPr="00BB53F0" w:rsidRDefault="00BB53F0" w:rsidP="00C25F6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Observação]"/>
                  </w:textInput>
                </w:ffData>
              </w:fldChar>
            </w:r>
            <w:r>
              <w:rPr>
                <w:rFonts w:ascii="Arial" w:hAnsi="Arial" w:cs="Arial"/>
                <w:lang w:val="pt-BR"/>
              </w:rPr>
              <w:instrText xml:space="preserve"> FORMTEXT </w:instrText>
            </w:r>
            <w:r>
              <w:rPr>
                <w:rFonts w:ascii="Arial" w:hAnsi="Arial" w:cs="Arial"/>
                <w:lang w:val="pt-BR"/>
              </w:rPr>
            </w:r>
            <w:r>
              <w:rPr>
                <w:rFonts w:ascii="Arial" w:hAnsi="Arial" w:cs="Arial"/>
                <w:lang w:val="pt-BR"/>
              </w:rPr>
              <w:fldChar w:fldCharType="separate"/>
            </w:r>
            <w:r>
              <w:rPr>
                <w:rFonts w:ascii="Arial" w:hAnsi="Arial" w:cs="Arial"/>
                <w:noProof/>
                <w:lang w:val="pt-BR"/>
              </w:rPr>
              <w:t>[Observação]</w:t>
            </w:r>
            <w:r>
              <w:rPr>
                <w:rFonts w:ascii="Arial" w:hAnsi="Arial" w:cs="Arial"/>
                <w:lang w:val="pt-BR"/>
              </w:rPr>
              <w:fldChar w:fldCharType="end"/>
            </w:r>
          </w:p>
        </w:tc>
      </w:tr>
    </w:tbl>
    <w:p w14:paraId="23F7E95B" w14:textId="739F8F15" w:rsidR="00711E05" w:rsidRPr="00950B8F" w:rsidRDefault="008D7C55" w:rsidP="00711E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14:paraId="78C00F3D" w14:textId="77777777" w:rsidR="00A637A2" w:rsidRDefault="00A637A2" w:rsidP="006278B0">
      <w:pPr>
        <w:pStyle w:val="Ttulo"/>
        <w:rPr>
          <w:rFonts w:cs="Arial"/>
          <w:szCs w:val="36"/>
          <w:lang w:val="pt-BR"/>
        </w:rPr>
      </w:pPr>
    </w:p>
    <w:p w14:paraId="7B15866D" w14:textId="77777777" w:rsidR="00453491" w:rsidRDefault="00D16A06" w:rsidP="006278B0">
      <w:pPr>
        <w:pStyle w:val="Ttulo"/>
        <w:rPr>
          <w:rFonts w:cs="Arial"/>
          <w:szCs w:val="36"/>
          <w:lang w:val="pt-BR"/>
        </w:rPr>
      </w:pPr>
      <w:r>
        <w:rPr>
          <w:rFonts w:cs="Arial"/>
          <w:szCs w:val="36"/>
          <w:lang w:val="pt-BR"/>
        </w:rPr>
        <w:t>Sumário</w:t>
      </w:r>
    </w:p>
    <w:p w14:paraId="03D2F9C3" w14:textId="77777777" w:rsidR="006278B0" w:rsidRPr="00950B8F" w:rsidRDefault="006278B0" w:rsidP="006278B0">
      <w:pPr>
        <w:pStyle w:val="Ttulo"/>
        <w:rPr>
          <w:rFonts w:cs="Arial"/>
          <w:szCs w:val="36"/>
          <w:lang w:val="pt-BR"/>
        </w:rPr>
      </w:pPr>
      <w:r w:rsidRPr="00950B8F">
        <w:rPr>
          <w:rFonts w:cs="Arial"/>
          <w:szCs w:val="36"/>
          <w:lang w:val="pt-BR"/>
        </w:rPr>
        <w:tab/>
      </w:r>
    </w:p>
    <w:p w14:paraId="461D6E29" w14:textId="3BF72F10" w:rsidR="00911C83" w:rsidRDefault="006278B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950B8F">
        <w:rPr>
          <w:rFonts w:cs="Arial"/>
        </w:rPr>
        <w:fldChar w:fldCharType="begin"/>
      </w:r>
      <w:r w:rsidRPr="00950B8F">
        <w:rPr>
          <w:rFonts w:cs="Arial"/>
          <w:lang w:val="pt-BR"/>
        </w:rPr>
        <w:instrText xml:space="preserve"> TOC \o "1-3" </w:instrText>
      </w:r>
      <w:r w:rsidRPr="00950B8F">
        <w:rPr>
          <w:rFonts w:cs="Arial"/>
        </w:rPr>
        <w:fldChar w:fldCharType="separate"/>
      </w:r>
      <w:r w:rsidR="00911C83" w:rsidRPr="006B322E">
        <w:rPr>
          <w:rFonts w:cs="Arial"/>
          <w:noProof/>
        </w:rPr>
        <w:t>1.</w:t>
      </w:r>
      <w:r w:rsidR="00911C83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911C83" w:rsidRPr="006B322E">
        <w:rPr>
          <w:rFonts w:cs="Arial"/>
          <w:noProof/>
        </w:rPr>
        <w:t>Introdução</w:t>
      </w:r>
      <w:r w:rsidR="00911C83">
        <w:rPr>
          <w:noProof/>
        </w:rPr>
        <w:tab/>
      </w:r>
      <w:r w:rsidR="00911C83">
        <w:rPr>
          <w:noProof/>
        </w:rPr>
        <w:fldChar w:fldCharType="begin"/>
      </w:r>
      <w:r w:rsidR="00911C83">
        <w:rPr>
          <w:noProof/>
        </w:rPr>
        <w:instrText xml:space="preserve"> PAGEREF _Toc449689834 \h </w:instrText>
      </w:r>
      <w:r w:rsidR="00911C83">
        <w:rPr>
          <w:noProof/>
        </w:rPr>
      </w:r>
      <w:r w:rsidR="00911C83">
        <w:rPr>
          <w:noProof/>
        </w:rPr>
        <w:fldChar w:fldCharType="separate"/>
      </w:r>
      <w:r w:rsidR="00911C83">
        <w:rPr>
          <w:noProof/>
        </w:rPr>
        <w:t>3</w:t>
      </w:r>
      <w:r w:rsidR="00911C83">
        <w:rPr>
          <w:noProof/>
        </w:rPr>
        <w:fldChar w:fldCharType="end"/>
      </w:r>
    </w:p>
    <w:p w14:paraId="7217FD59" w14:textId="5DC511EB" w:rsidR="00911C83" w:rsidRDefault="00911C8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B322E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B322E">
        <w:rPr>
          <w:rFonts w:cs="Arial"/>
          <w:noProof/>
        </w:rPr>
        <w:t>Gerência de Configuração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_Toc449689835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5F3319" w14:textId="5D35CEFE" w:rsidR="00911C83" w:rsidRDefault="00911C83">
      <w:pPr>
        <w:pStyle w:val="Sumrio1"/>
        <w:tabs>
          <w:tab w:val="left" w:pos="993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B322E">
        <w:rPr>
          <w:rFonts w:cs="Arial"/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B322E">
        <w:rPr>
          <w:rFonts w:cs="Arial"/>
          <w:noProof/>
        </w:rPr>
        <w:t>Ferramentas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_Toc449689836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3811FB" w14:textId="55FD331E" w:rsidR="00911C83" w:rsidRDefault="00911C83">
      <w:pPr>
        <w:pStyle w:val="Sumrio1"/>
        <w:tabs>
          <w:tab w:val="left" w:pos="993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B322E">
        <w:rPr>
          <w:rFonts w:cs="Arial"/>
          <w:noProof/>
        </w:rPr>
        <w:t>2.1.1.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B322E">
        <w:rPr>
          <w:rFonts w:cs="Arial"/>
          <w:noProof/>
        </w:rPr>
        <w:t>Informações do Repositório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_Toc449689837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16CA76" w14:textId="65643B84" w:rsidR="00911C83" w:rsidRDefault="00911C8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B322E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B322E">
        <w:rPr>
          <w:rFonts w:cs="Arial"/>
          <w:noProof/>
        </w:rPr>
        <w:t>Programa de Gerência de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_Toc449689838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61E981" w14:textId="7E7D58E7" w:rsidR="00911C83" w:rsidRDefault="00911C83">
      <w:pPr>
        <w:pStyle w:val="Sumrio1"/>
        <w:tabs>
          <w:tab w:val="left" w:pos="993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B322E">
        <w:rPr>
          <w:rFonts w:cs="Arial"/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B322E">
        <w:rPr>
          <w:rFonts w:cs="Arial"/>
          <w:noProof/>
        </w:rPr>
        <w:t>Política de Permissão de Acesso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_Toc449689839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47F57F" w14:textId="43C9D105" w:rsidR="00911C83" w:rsidRDefault="00911C83">
      <w:pPr>
        <w:pStyle w:val="Sumrio1"/>
        <w:tabs>
          <w:tab w:val="left" w:pos="993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B322E">
        <w:rPr>
          <w:rFonts w:cs="Arial"/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B322E">
        <w:rPr>
          <w:rFonts w:cs="Arial"/>
          <w:noProof/>
        </w:rPr>
        <w:t>Identificação de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_Toc449689840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A1D7BD" w14:textId="010E686F" w:rsidR="00911C83" w:rsidRDefault="00911C83">
      <w:pPr>
        <w:pStyle w:val="Sumrio1"/>
        <w:tabs>
          <w:tab w:val="left" w:pos="993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B322E">
        <w:rPr>
          <w:rFonts w:cs="Arial"/>
          <w:noProof/>
        </w:rPr>
        <w:t>3.2.1.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B322E">
        <w:rPr>
          <w:rFonts w:cs="Arial"/>
          <w:noProof/>
        </w:rPr>
        <w:t>Métodos de Identificação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_Toc449689841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DE35E5" w14:textId="2C684A90" w:rsidR="00911C83" w:rsidRDefault="00911C83">
      <w:pPr>
        <w:pStyle w:val="Sumrio1"/>
        <w:tabs>
          <w:tab w:val="left" w:pos="993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B322E">
        <w:rPr>
          <w:rFonts w:cs="Arial"/>
          <w:noProof/>
        </w:rPr>
        <w:t>3.2.1.1.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B322E">
        <w:rPr>
          <w:rFonts w:cs="Arial"/>
          <w:noProof/>
        </w:rPr>
        <w:t>Nomenclatura Branch e Baseline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_Toc449689842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C64991" w14:textId="028E5A4B" w:rsidR="00911C83" w:rsidRDefault="00911C83">
      <w:pPr>
        <w:pStyle w:val="Sumrio1"/>
        <w:tabs>
          <w:tab w:val="left" w:pos="993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B322E">
        <w:rPr>
          <w:rFonts w:cs="Arial"/>
          <w:noProof/>
        </w:rPr>
        <w:t>3.2.2.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B322E">
        <w:rPr>
          <w:rFonts w:cs="Arial"/>
          <w:noProof/>
        </w:rPr>
        <w:t>Artefatos do Projeto, Identificadores, Diretórios e Níveis de Controle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_Toc449689843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00FC11" w14:textId="11C60A13" w:rsidR="00911C83" w:rsidRDefault="00911C83">
      <w:pPr>
        <w:pStyle w:val="Sumrio1"/>
        <w:tabs>
          <w:tab w:val="left" w:pos="993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B322E">
        <w:rPr>
          <w:rFonts w:cs="Arial"/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B322E">
        <w:rPr>
          <w:rFonts w:cs="Arial"/>
          <w:noProof/>
        </w:rPr>
        <w:t>Baselines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_Toc449689844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D30173" w14:textId="4256B011" w:rsidR="00911C83" w:rsidRDefault="00911C8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B322E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B322E">
        <w:rPr>
          <w:rFonts w:cs="Arial"/>
          <w:noProof/>
        </w:rPr>
        <w:t>Commits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_Toc449689845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EB7A8F" w14:textId="4755D7FF" w:rsidR="00911C83" w:rsidRDefault="00911C8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B322E">
        <w:rPr>
          <w:rFonts w:cs="Arial"/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B322E">
        <w:rPr>
          <w:rFonts w:cs="Arial"/>
          <w:noProof/>
        </w:rPr>
        <w:t>Gerência de Distribuição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_Toc449689846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C99B5D" w14:textId="488E728A" w:rsidR="00911C83" w:rsidRDefault="00911C8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B322E">
        <w:rPr>
          <w:rFonts w:cs="Arial"/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B322E">
        <w:rPr>
          <w:rFonts w:cs="Arial"/>
          <w:noProof/>
        </w:rPr>
        <w:t>Realização de Backups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_Toc449689847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F11DDC" w14:textId="3DAD8D95" w:rsidR="00713763" w:rsidRDefault="006278B0" w:rsidP="00713763">
      <w:pPr>
        <w:pStyle w:val="Ttulo1"/>
        <w:rPr>
          <w:rFonts w:cs="Arial"/>
          <w:sz w:val="20"/>
          <w:szCs w:val="20"/>
        </w:rPr>
      </w:pPr>
      <w:r w:rsidRPr="00950B8F">
        <w:rPr>
          <w:rFonts w:cs="Arial"/>
          <w:sz w:val="20"/>
          <w:szCs w:val="20"/>
        </w:rPr>
        <w:fldChar w:fldCharType="end"/>
      </w:r>
    </w:p>
    <w:p w14:paraId="6E136912" w14:textId="77777777" w:rsidR="00713763" w:rsidRDefault="00713763" w:rsidP="00713763">
      <w:pPr>
        <w:rPr>
          <w:rFonts w:ascii="Arial" w:hAnsi="Arial"/>
          <w:lang w:val="pt-BR"/>
        </w:rPr>
      </w:pPr>
      <w:r w:rsidRPr="00713763">
        <w:rPr>
          <w:lang w:val="pt-BR"/>
        </w:rPr>
        <w:br w:type="page"/>
      </w:r>
    </w:p>
    <w:p w14:paraId="79B2C3CF" w14:textId="77777777" w:rsidR="00276D44" w:rsidRPr="00950B8F" w:rsidRDefault="00276D44" w:rsidP="00AC586D">
      <w:pPr>
        <w:pStyle w:val="Ttulo1"/>
        <w:numPr>
          <w:ilvl w:val="0"/>
          <w:numId w:val="29"/>
        </w:numPr>
        <w:rPr>
          <w:rFonts w:cs="Arial"/>
          <w:sz w:val="24"/>
          <w:szCs w:val="24"/>
        </w:rPr>
      </w:pPr>
      <w:bookmarkStart w:id="0" w:name="_Toc456598586"/>
      <w:bookmarkStart w:id="1" w:name="_Toc456600917"/>
      <w:bookmarkStart w:id="2" w:name="_Toc478353320"/>
      <w:bookmarkStart w:id="3" w:name="_Toc449689834"/>
      <w:r w:rsidRPr="00950B8F">
        <w:rPr>
          <w:rFonts w:cs="Arial"/>
          <w:sz w:val="24"/>
          <w:szCs w:val="24"/>
        </w:rPr>
        <w:lastRenderedPageBreak/>
        <w:t>Introdu</w:t>
      </w:r>
      <w:bookmarkEnd w:id="0"/>
      <w:bookmarkEnd w:id="1"/>
      <w:bookmarkEnd w:id="2"/>
      <w:r w:rsidRPr="00950B8F">
        <w:rPr>
          <w:rFonts w:cs="Arial"/>
          <w:sz w:val="24"/>
          <w:szCs w:val="24"/>
        </w:rPr>
        <w:t>ção</w:t>
      </w:r>
      <w:bookmarkEnd w:id="3"/>
    </w:p>
    <w:p w14:paraId="5A0EC82B" w14:textId="77777777" w:rsidR="00307211" w:rsidRPr="009645B2" w:rsidRDefault="00276D44" w:rsidP="0031271E">
      <w:pPr>
        <w:ind w:left="426"/>
        <w:jc w:val="both"/>
        <w:rPr>
          <w:rFonts w:ascii="Arial" w:hAnsi="Arial" w:cs="Arial"/>
          <w:lang w:val="pt-BR"/>
        </w:rPr>
      </w:pPr>
      <w:r w:rsidRPr="00950B8F">
        <w:rPr>
          <w:rFonts w:ascii="Arial" w:hAnsi="Arial" w:cs="Arial"/>
          <w:lang w:val="pt-BR"/>
        </w:rPr>
        <w:t xml:space="preserve">Este documento descreve os padrões e políticas para a Gerência de </w:t>
      </w:r>
      <w:r w:rsidR="00FA7E40">
        <w:rPr>
          <w:rFonts w:ascii="Arial" w:hAnsi="Arial" w:cs="Arial"/>
          <w:lang w:val="pt-BR"/>
        </w:rPr>
        <w:t>C</w:t>
      </w:r>
      <w:r w:rsidRPr="00950B8F">
        <w:rPr>
          <w:rFonts w:ascii="Arial" w:hAnsi="Arial" w:cs="Arial"/>
          <w:lang w:val="pt-BR"/>
        </w:rPr>
        <w:t>onfiguração do projeto</w:t>
      </w:r>
      <w:r w:rsidR="00E5628F">
        <w:rPr>
          <w:rFonts w:ascii="Arial" w:hAnsi="Arial" w:cs="Arial"/>
          <w:lang w:val="pt-BR"/>
        </w:rPr>
        <w:t xml:space="preserve"> </w:t>
      </w:r>
      <w:r w:rsidR="00E5628F">
        <w:rPr>
          <w:rFonts w:ascii="Arial" w:hAnsi="Arial" w:cs="Arial"/>
        </w:rPr>
        <w:fldChar w:fldCharType="begin">
          <w:ffData>
            <w:name w:val=""/>
            <w:enabled/>
            <w:calcOnExit w:val="0"/>
            <w:textInput>
              <w:default w:val="[nome do projeto]"/>
            </w:textInput>
          </w:ffData>
        </w:fldChar>
      </w:r>
      <w:r w:rsidR="00E5628F" w:rsidRPr="00E5628F">
        <w:rPr>
          <w:rFonts w:ascii="Arial" w:hAnsi="Arial" w:cs="Arial"/>
          <w:lang w:val="pt-BR"/>
        </w:rPr>
        <w:instrText xml:space="preserve"> FORMTEXT </w:instrText>
      </w:r>
      <w:r w:rsidR="00E5628F">
        <w:rPr>
          <w:rFonts w:ascii="Arial" w:hAnsi="Arial" w:cs="Arial"/>
        </w:rPr>
      </w:r>
      <w:r w:rsidR="00E5628F">
        <w:rPr>
          <w:rFonts w:ascii="Arial" w:hAnsi="Arial" w:cs="Arial"/>
        </w:rPr>
        <w:fldChar w:fldCharType="separate"/>
      </w:r>
      <w:r w:rsidR="00E5628F" w:rsidRPr="00E5628F">
        <w:rPr>
          <w:rFonts w:ascii="Arial" w:hAnsi="Arial" w:cs="Arial"/>
          <w:noProof/>
          <w:lang w:val="pt-BR"/>
        </w:rPr>
        <w:t>[nome do projeto]</w:t>
      </w:r>
      <w:r w:rsidR="00E5628F">
        <w:rPr>
          <w:rFonts w:ascii="Arial" w:hAnsi="Arial" w:cs="Arial"/>
        </w:rPr>
        <w:fldChar w:fldCharType="end"/>
      </w:r>
      <w:r w:rsidR="0031271E">
        <w:rPr>
          <w:rFonts w:ascii="Arial" w:hAnsi="Arial" w:cs="Arial"/>
          <w:lang w:val="pt-BR"/>
        </w:rPr>
        <w:t>. Também engloba a</w:t>
      </w:r>
      <w:r w:rsidRPr="00950B8F">
        <w:rPr>
          <w:rFonts w:ascii="Arial" w:hAnsi="Arial" w:cs="Arial"/>
          <w:lang w:val="pt-BR"/>
        </w:rPr>
        <w:t xml:space="preserve"> identificação dos itens de configuração para as atividades de gerência de configuração</w:t>
      </w:r>
      <w:r w:rsidR="00D90576">
        <w:rPr>
          <w:rFonts w:ascii="Arial" w:hAnsi="Arial" w:cs="Arial"/>
          <w:lang w:val="pt-BR"/>
        </w:rPr>
        <w:t xml:space="preserve">, assim como a </w:t>
      </w:r>
      <w:r w:rsidR="0031271E" w:rsidRPr="00950B8F">
        <w:rPr>
          <w:rFonts w:ascii="Arial" w:hAnsi="Arial" w:cs="Arial"/>
          <w:lang w:val="pt-BR"/>
        </w:rPr>
        <w:t>numeração para as sucessivas versões desses itens</w:t>
      </w:r>
      <w:r w:rsidR="00D90576">
        <w:rPr>
          <w:rFonts w:ascii="Arial" w:hAnsi="Arial" w:cs="Arial"/>
          <w:lang w:val="pt-BR"/>
        </w:rPr>
        <w:t xml:space="preserve"> e </w:t>
      </w:r>
      <w:r w:rsidRPr="00950B8F">
        <w:rPr>
          <w:rFonts w:ascii="Arial" w:hAnsi="Arial" w:cs="Arial"/>
          <w:lang w:val="pt-BR"/>
        </w:rPr>
        <w:t>a estrutura usada para alocação do reposit</w:t>
      </w:r>
      <w:r w:rsidR="0031271E">
        <w:rPr>
          <w:rFonts w:ascii="Arial" w:hAnsi="Arial" w:cs="Arial"/>
          <w:lang w:val="pt-BR"/>
        </w:rPr>
        <w:t>ório</w:t>
      </w:r>
      <w:r w:rsidR="0051177F" w:rsidRPr="00950B8F">
        <w:rPr>
          <w:rFonts w:ascii="Arial" w:hAnsi="Arial" w:cs="Arial"/>
          <w:lang w:val="pt-BR"/>
        </w:rPr>
        <w:t>.</w:t>
      </w:r>
    </w:p>
    <w:p w14:paraId="04221016" w14:textId="77777777" w:rsidR="00307211" w:rsidRPr="00950B8F" w:rsidRDefault="00307211" w:rsidP="00AC586D">
      <w:pPr>
        <w:pStyle w:val="Ttulo1"/>
        <w:numPr>
          <w:ilvl w:val="0"/>
          <w:numId w:val="29"/>
        </w:numPr>
        <w:rPr>
          <w:rFonts w:cs="Arial"/>
          <w:sz w:val="24"/>
          <w:szCs w:val="24"/>
        </w:rPr>
      </w:pPr>
      <w:bookmarkStart w:id="4" w:name="_Toc478353326"/>
      <w:bookmarkStart w:id="5" w:name="_Toc449689835"/>
      <w:r w:rsidRPr="00950B8F">
        <w:rPr>
          <w:rFonts w:cs="Arial"/>
          <w:sz w:val="24"/>
          <w:szCs w:val="24"/>
        </w:rPr>
        <w:t>Gerência de Configuração de Software</w:t>
      </w:r>
      <w:bookmarkEnd w:id="4"/>
      <w:bookmarkEnd w:id="5"/>
    </w:p>
    <w:p w14:paraId="29CFD623" w14:textId="77777777" w:rsidR="00307211" w:rsidRPr="00950B8F" w:rsidRDefault="00307211" w:rsidP="00AC586D">
      <w:pPr>
        <w:pStyle w:val="Ttulo1"/>
        <w:numPr>
          <w:ilvl w:val="1"/>
          <w:numId w:val="29"/>
        </w:numPr>
        <w:rPr>
          <w:rFonts w:cs="Arial"/>
          <w:sz w:val="20"/>
          <w:szCs w:val="20"/>
        </w:rPr>
      </w:pPr>
      <w:bookmarkStart w:id="6" w:name="_Toc449689836"/>
      <w:r w:rsidRPr="00950B8F">
        <w:rPr>
          <w:rFonts w:cs="Arial"/>
          <w:sz w:val="20"/>
          <w:szCs w:val="20"/>
        </w:rPr>
        <w:t>Ferramentas</w:t>
      </w:r>
      <w:bookmarkEnd w:id="6"/>
    </w:p>
    <w:p w14:paraId="2556D4C2" w14:textId="77777777" w:rsidR="00307211" w:rsidRPr="00950B8F" w:rsidRDefault="00F61B80" w:rsidP="00E3051C">
      <w:pPr>
        <w:pStyle w:val="Corpodetexto"/>
        <w:ind w:left="709"/>
      </w:pPr>
      <w:r>
        <w:t>Nest</w:t>
      </w:r>
      <w:r w:rsidR="00A77130">
        <w:t>a seção</w:t>
      </w:r>
      <w:r w:rsidR="00AD5026" w:rsidRPr="00950B8F">
        <w:t xml:space="preserve"> </w:t>
      </w:r>
      <w:r w:rsidR="00307211" w:rsidRPr="00950B8F">
        <w:t xml:space="preserve">será </w:t>
      </w:r>
      <w:r w:rsidR="00446D4A" w:rsidRPr="00950B8F">
        <w:t xml:space="preserve">descrita </w:t>
      </w:r>
      <w:r w:rsidR="00307211" w:rsidRPr="00950B8F">
        <w:t>as ferramentas usadas no projeto, bem como a co</w:t>
      </w:r>
      <w:r w:rsidR="005C4112">
        <w:t>nfiguração de</w:t>
      </w:r>
      <w:r w:rsidR="000306C5" w:rsidRPr="00950B8F">
        <w:t xml:space="preserve"> versões</w:t>
      </w:r>
      <w:r w:rsidR="002B4149" w:rsidRPr="00950B8F">
        <w:t>.</w:t>
      </w:r>
      <w:bookmarkStart w:id="7" w:name="_Ferramentas_de_Software"/>
      <w:bookmarkEnd w:id="7"/>
    </w:p>
    <w:p w14:paraId="7F08E36E" w14:textId="1309F1BE" w:rsidR="007322A1" w:rsidRPr="00950B8F" w:rsidRDefault="00307211" w:rsidP="007322A1">
      <w:pPr>
        <w:pStyle w:val="Corpodetexto"/>
        <w:spacing w:after="240"/>
        <w:ind w:left="0" w:firstLine="709"/>
      </w:pPr>
      <w:r w:rsidRPr="00950B8F">
        <w:t xml:space="preserve">Lista de produtos de </w:t>
      </w:r>
      <w:r w:rsidR="003152FE" w:rsidRPr="00950B8F">
        <w:t>softwares</w:t>
      </w:r>
      <w:r w:rsidRPr="00950B8F">
        <w:t xml:space="preserve"> usados pelo projeto: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4"/>
        <w:gridCol w:w="2126"/>
        <w:gridCol w:w="3969"/>
      </w:tblGrid>
      <w:tr w:rsidR="00307211" w:rsidRPr="00950B8F" w14:paraId="4D3E98B6" w14:textId="77777777" w:rsidTr="00BC61D8">
        <w:tc>
          <w:tcPr>
            <w:tcW w:w="3544" w:type="dxa"/>
            <w:tcBorders>
              <w:bottom w:val="single" w:sz="4" w:space="0" w:color="auto"/>
            </w:tcBorders>
            <w:shd w:val="clear" w:color="auto" w:fill="F2F2F2"/>
          </w:tcPr>
          <w:p w14:paraId="46C1EAFD" w14:textId="77777777" w:rsidR="00307211" w:rsidRPr="00950B8F" w:rsidRDefault="00307211" w:rsidP="00FF79C6">
            <w:pPr>
              <w:pStyle w:val="Texto"/>
              <w:tabs>
                <w:tab w:val="center" w:pos="1528"/>
              </w:tabs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50B8F">
              <w:rPr>
                <w:rFonts w:ascii="Arial" w:hAnsi="Arial" w:cs="Arial"/>
                <w:b/>
                <w:color w:val="000000"/>
                <w:sz w:val="20"/>
                <w:szCs w:val="20"/>
              </w:rPr>
              <w:t>Ferramenta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2F2F2"/>
          </w:tcPr>
          <w:p w14:paraId="1860D783" w14:textId="77777777" w:rsidR="00307211" w:rsidRPr="00950B8F" w:rsidRDefault="00307211" w:rsidP="00FF79C6">
            <w:pPr>
              <w:pStyle w:val="Texto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50B8F">
              <w:rPr>
                <w:rFonts w:ascii="Arial" w:hAnsi="Arial" w:cs="Arial"/>
                <w:b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2F2F2"/>
          </w:tcPr>
          <w:p w14:paraId="563869C5" w14:textId="77777777" w:rsidR="00307211" w:rsidRPr="00950B8F" w:rsidRDefault="00307211" w:rsidP="00FF79C6">
            <w:pPr>
              <w:pStyle w:val="Texto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50B8F">
              <w:rPr>
                <w:rFonts w:ascii="Arial" w:hAnsi="Arial" w:cs="Arial"/>
                <w:b/>
                <w:color w:val="000000"/>
                <w:sz w:val="20"/>
                <w:szCs w:val="20"/>
              </w:rPr>
              <w:t>Objetivo</w:t>
            </w:r>
          </w:p>
        </w:tc>
      </w:tr>
      <w:tr w:rsidR="0095130C" w:rsidRPr="008146AD" w14:paraId="5CE83C9A" w14:textId="77777777" w:rsidTr="00BC61D8">
        <w:tc>
          <w:tcPr>
            <w:tcW w:w="3544" w:type="dxa"/>
            <w:shd w:val="clear" w:color="auto" w:fill="auto"/>
          </w:tcPr>
          <w:p w14:paraId="75755867" w14:textId="77777777" w:rsidR="0095130C" w:rsidRPr="0095130C" w:rsidRDefault="0095130C" w:rsidP="00AC0C2E">
            <w:pPr>
              <w:pStyle w:val="Tex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13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Ferramenta]"/>
                  </w:textInput>
                </w:ffData>
              </w:fldChar>
            </w:r>
            <w:r w:rsidRPr="0095130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95130C">
              <w:rPr>
                <w:rFonts w:ascii="Arial" w:hAnsi="Arial" w:cs="Arial"/>
                <w:sz w:val="20"/>
                <w:szCs w:val="20"/>
              </w:rPr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5130C">
              <w:rPr>
                <w:rFonts w:ascii="Arial" w:hAnsi="Arial" w:cs="Arial"/>
                <w:noProof/>
                <w:sz w:val="20"/>
                <w:szCs w:val="20"/>
              </w:rPr>
              <w:t>[Ferramenta]</w:t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31CD62E7" w14:textId="77777777" w:rsidR="0095130C" w:rsidRPr="0095130C" w:rsidRDefault="0095130C" w:rsidP="00AC0C2E">
            <w:pPr>
              <w:pStyle w:val="Tex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13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Versão]"/>
                  </w:textInput>
                </w:ffData>
              </w:fldChar>
            </w:r>
            <w:r w:rsidRPr="0095130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95130C">
              <w:rPr>
                <w:rFonts w:ascii="Arial" w:hAnsi="Arial" w:cs="Arial"/>
                <w:sz w:val="20"/>
                <w:szCs w:val="20"/>
              </w:rPr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5130C">
              <w:rPr>
                <w:rFonts w:ascii="Arial" w:hAnsi="Arial" w:cs="Arial"/>
                <w:noProof/>
                <w:sz w:val="20"/>
                <w:szCs w:val="20"/>
              </w:rPr>
              <w:t>[Versão]</w:t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69" w:type="dxa"/>
            <w:shd w:val="clear" w:color="auto" w:fill="auto"/>
          </w:tcPr>
          <w:p w14:paraId="2F57F895" w14:textId="77777777" w:rsidR="0095130C" w:rsidRPr="00950B8F" w:rsidRDefault="0095130C" w:rsidP="0092217F">
            <w:pPr>
              <w:pStyle w:val="Texto"/>
              <w:spacing w:after="120" w:line="24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0B8F">
              <w:rPr>
                <w:rFonts w:ascii="Arial" w:hAnsi="Arial" w:cs="Arial"/>
                <w:color w:val="000000"/>
                <w:sz w:val="20"/>
                <w:szCs w:val="20"/>
              </w:rPr>
              <w:t>Automação da geração de Build</w:t>
            </w:r>
          </w:p>
        </w:tc>
      </w:tr>
      <w:tr w:rsidR="0095130C" w:rsidRPr="00950B8F" w14:paraId="2C930D1E" w14:textId="77777777" w:rsidTr="00BC61D8">
        <w:tc>
          <w:tcPr>
            <w:tcW w:w="3544" w:type="dxa"/>
          </w:tcPr>
          <w:p w14:paraId="5469BCEE" w14:textId="77777777" w:rsidR="0095130C" w:rsidRPr="0095130C" w:rsidRDefault="0095130C" w:rsidP="00AC0C2E">
            <w:pPr>
              <w:pStyle w:val="Tex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13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Ferramenta]"/>
                  </w:textInput>
                </w:ffData>
              </w:fldChar>
            </w:r>
            <w:r w:rsidRPr="0095130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95130C">
              <w:rPr>
                <w:rFonts w:ascii="Arial" w:hAnsi="Arial" w:cs="Arial"/>
                <w:sz w:val="20"/>
                <w:szCs w:val="20"/>
              </w:rPr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5130C">
              <w:rPr>
                <w:rFonts w:ascii="Arial" w:hAnsi="Arial" w:cs="Arial"/>
                <w:noProof/>
                <w:sz w:val="20"/>
                <w:szCs w:val="20"/>
              </w:rPr>
              <w:t>[Ferramenta]</w:t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</w:tcPr>
          <w:p w14:paraId="7781E042" w14:textId="77777777" w:rsidR="0095130C" w:rsidRPr="0095130C" w:rsidRDefault="0095130C" w:rsidP="00AC0C2E">
            <w:pPr>
              <w:pStyle w:val="Tex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13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Versão]"/>
                  </w:textInput>
                </w:ffData>
              </w:fldChar>
            </w:r>
            <w:r w:rsidRPr="0095130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95130C">
              <w:rPr>
                <w:rFonts w:ascii="Arial" w:hAnsi="Arial" w:cs="Arial"/>
                <w:sz w:val="20"/>
                <w:szCs w:val="20"/>
              </w:rPr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5130C">
              <w:rPr>
                <w:rFonts w:ascii="Arial" w:hAnsi="Arial" w:cs="Arial"/>
                <w:noProof/>
                <w:sz w:val="20"/>
                <w:szCs w:val="20"/>
              </w:rPr>
              <w:t>[Versão]</w:t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69" w:type="dxa"/>
          </w:tcPr>
          <w:p w14:paraId="4C853019" w14:textId="77777777" w:rsidR="0095130C" w:rsidRPr="00950B8F" w:rsidRDefault="0095130C" w:rsidP="0092217F">
            <w:pPr>
              <w:pStyle w:val="Texto"/>
              <w:spacing w:after="120" w:line="24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0B8F">
              <w:rPr>
                <w:rFonts w:ascii="Arial" w:hAnsi="Arial" w:cs="Arial"/>
                <w:color w:val="000000"/>
                <w:sz w:val="20"/>
                <w:szCs w:val="20"/>
              </w:rPr>
              <w:t>Ferramenta de Desenvolvimento</w:t>
            </w:r>
          </w:p>
        </w:tc>
      </w:tr>
      <w:tr w:rsidR="0095130C" w:rsidRPr="00950B8F" w14:paraId="53A4A808" w14:textId="77777777" w:rsidTr="00BC61D8">
        <w:tc>
          <w:tcPr>
            <w:tcW w:w="3544" w:type="dxa"/>
          </w:tcPr>
          <w:p w14:paraId="206B102B" w14:textId="77777777" w:rsidR="0095130C" w:rsidRPr="0095130C" w:rsidRDefault="0095130C" w:rsidP="00AC0C2E">
            <w:pPr>
              <w:pStyle w:val="Tex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13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Ferramenta]"/>
                  </w:textInput>
                </w:ffData>
              </w:fldChar>
            </w:r>
            <w:r w:rsidRPr="0095130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95130C">
              <w:rPr>
                <w:rFonts w:ascii="Arial" w:hAnsi="Arial" w:cs="Arial"/>
                <w:sz w:val="20"/>
                <w:szCs w:val="20"/>
              </w:rPr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5130C">
              <w:rPr>
                <w:rFonts w:ascii="Arial" w:hAnsi="Arial" w:cs="Arial"/>
                <w:noProof/>
                <w:sz w:val="20"/>
                <w:szCs w:val="20"/>
              </w:rPr>
              <w:t>[Ferramenta]</w:t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</w:tcPr>
          <w:p w14:paraId="4657F40C" w14:textId="77777777" w:rsidR="0095130C" w:rsidRPr="0095130C" w:rsidRDefault="0095130C" w:rsidP="00AC0C2E">
            <w:pPr>
              <w:pStyle w:val="Tex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13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Versão]"/>
                  </w:textInput>
                </w:ffData>
              </w:fldChar>
            </w:r>
            <w:r w:rsidRPr="0095130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95130C">
              <w:rPr>
                <w:rFonts w:ascii="Arial" w:hAnsi="Arial" w:cs="Arial"/>
                <w:sz w:val="20"/>
                <w:szCs w:val="20"/>
              </w:rPr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5130C">
              <w:rPr>
                <w:rFonts w:ascii="Arial" w:hAnsi="Arial" w:cs="Arial"/>
                <w:noProof/>
                <w:sz w:val="20"/>
                <w:szCs w:val="20"/>
              </w:rPr>
              <w:t>[Versão]</w:t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69" w:type="dxa"/>
          </w:tcPr>
          <w:p w14:paraId="373A5391" w14:textId="77777777" w:rsidR="0095130C" w:rsidRPr="00950B8F" w:rsidRDefault="0095130C" w:rsidP="0092217F">
            <w:pPr>
              <w:pStyle w:val="Texto"/>
              <w:spacing w:after="120" w:line="24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0B8F">
              <w:rPr>
                <w:rFonts w:ascii="Arial" w:hAnsi="Arial" w:cs="Arial"/>
                <w:color w:val="000000"/>
                <w:sz w:val="20"/>
                <w:szCs w:val="20"/>
              </w:rPr>
              <w:t>Compilador e Interpretador</w:t>
            </w:r>
          </w:p>
        </w:tc>
      </w:tr>
      <w:tr w:rsidR="0095130C" w:rsidRPr="00950B8F" w14:paraId="086BA566" w14:textId="77777777" w:rsidTr="00BC61D8">
        <w:tc>
          <w:tcPr>
            <w:tcW w:w="3544" w:type="dxa"/>
          </w:tcPr>
          <w:p w14:paraId="6ECF2A3F" w14:textId="77777777" w:rsidR="0095130C" w:rsidRPr="0095130C" w:rsidRDefault="0095130C" w:rsidP="00AC0C2E">
            <w:pPr>
              <w:pStyle w:val="Tex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13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Ferramenta]"/>
                  </w:textInput>
                </w:ffData>
              </w:fldChar>
            </w:r>
            <w:r w:rsidRPr="0095130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95130C">
              <w:rPr>
                <w:rFonts w:ascii="Arial" w:hAnsi="Arial" w:cs="Arial"/>
                <w:sz w:val="20"/>
                <w:szCs w:val="20"/>
              </w:rPr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5130C">
              <w:rPr>
                <w:rFonts w:ascii="Arial" w:hAnsi="Arial" w:cs="Arial"/>
                <w:noProof/>
                <w:sz w:val="20"/>
                <w:szCs w:val="20"/>
              </w:rPr>
              <w:t>[Ferramenta]</w:t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</w:tcPr>
          <w:p w14:paraId="1C94AFF2" w14:textId="77777777" w:rsidR="0095130C" w:rsidRPr="0095130C" w:rsidRDefault="0095130C" w:rsidP="00AC0C2E">
            <w:pPr>
              <w:pStyle w:val="Tex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13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Versão]"/>
                  </w:textInput>
                </w:ffData>
              </w:fldChar>
            </w:r>
            <w:r w:rsidRPr="0095130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95130C">
              <w:rPr>
                <w:rFonts w:ascii="Arial" w:hAnsi="Arial" w:cs="Arial"/>
                <w:sz w:val="20"/>
                <w:szCs w:val="20"/>
              </w:rPr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5130C">
              <w:rPr>
                <w:rFonts w:ascii="Arial" w:hAnsi="Arial" w:cs="Arial"/>
                <w:noProof/>
                <w:sz w:val="20"/>
                <w:szCs w:val="20"/>
              </w:rPr>
              <w:t>[Versão]</w:t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69" w:type="dxa"/>
          </w:tcPr>
          <w:p w14:paraId="0F2E908A" w14:textId="77777777" w:rsidR="0095130C" w:rsidRPr="00950B8F" w:rsidRDefault="0095130C" w:rsidP="0092217F">
            <w:pPr>
              <w:pStyle w:val="Texto"/>
              <w:spacing w:after="120" w:line="24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0B8F">
              <w:rPr>
                <w:rFonts w:ascii="Arial" w:hAnsi="Arial" w:cs="Arial"/>
                <w:color w:val="000000"/>
                <w:sz w:val="20"/>
                <w:szCs w:val="20"/>
              </w:rPr>
              <w:t>Linguagem</w:t>
            </w:r>
          </w:p>
        </w:tc>
      </w:tr>
      <w:tr w:rsidR="0095130C" w:rsidRPr="00950B8F" w14:paraId="3DCCF1E9" w14:textId="77777777" w:rsidTr="00BC61D8">
        <w:tc>
          <w:tcPr>
            <w:tcW w:w="3544" w:type="dxa"/>
          </w:tcPr>
          <w:p w14:paraId="24B4F46D" w14:textId="77777777" w:rsidR="0095130C" w:rsidRPr="0095130C" w:rsidRDefault="0095130C" w:rsidP="00AC0C2E">
            <w:pPr>
              <w:pStyle w:val="Tex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13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Ferramenta]"/>
                  </w:textInput>
                </w:ffData>
              </w:fldChar>
            </w:r>
            <w:r w:rsidRPr="0095130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95130C">
              <w:rPr>
                <w:rFonts w:ascii="Arial" w:hAnsi="Arial" w:cs="Arial"/>
                <w:sz w:val="20"/>
                <w:szCs w:val="20"/>
              </w:rPr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5130C">
              <w:rPr>
                <w:rFonts w:ascii="Arial" w:hAnsi="Arial" w:cs="Arial"/>
                <w:noProof/>
                <w:sz w:val="20"/>
                <w:szCs w:val="20"/>
              </w:rPr>
              <w:t>[Ferramenta]</w:t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</w:tcPr>
          <w:p w14:paraId="4D11C02E" w14:textId="77777777" w:rsidR="0095130C" w:rsidRPr="0095130C" w:rsidRDefault="0095130C" w:rsidP="00AC0C2E">
            <w:pPr>
              <w:pStyle w:val="Tex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13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Versão]"/>
                  </w:textInput>
                </w:ffData>
              </w:fldChar>
            </w:r>
            <w:r w:rsidRPr="0095130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95130C">
              <w:rPr>
                <w:rFonts w:ascii="Arial" w:hAnsi="Arial" w:cs="Arial"/>
                <w:sz w:val="20"/>
                <w:szCs w:val="20"/>
              </w:rPr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5130C">
              <w:rPr>
                <w:rFonts w:ascii="Arial" w:hAnsi="Arial" w:cs="Arial"/>
                <w:noProof/>
                <w:sz w:val="20"/>
                <w:szCs w:val="20"/>
              </w:rPr>
              <w:t>[Versão]</w:t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69" w:type="dxa"/>
          </w:tcPr>
          <w:p w14:paraId="3D068299" w14:textId="77777777" w:rsidR="0095130C" w:rsidRPr="00950B8F" w:rsidRDefault="0095130C" w:rsidP="0092217F">
            <w:pPr>
              <w:pStyle w:val="Texto"/>
              <w:spacing w:after="120" w:line="24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0B8F">
              <w:rPr>
                <w:rFonts w:ascii="Arial" w:hAnsi="Arial" w:cs="Arial"/>
                <w:color w:val="000000"/>
                <w:sz w:val="20"/>
                <w:szCs w:val="20"/>
              </w:rPr>
              <w:t>Ferramentas de Tarefas</w:t>
            </w:r>
          </w:p>
        </w:tc>
      </w:tr>
      <w:tr w:rsidR="0095130C" w:rsidRPr="00950B8F" w14:paraId="37BC863B" w14:textId="77777777" w:rsidTr="00BC61D8">
        <w:tc>
          <w:tcPr>
            <w:tcW w:w="3544" w:type="dxa"/>
          </w:tcPr>
          <w:p w14:paraId="7A6958AC" w14:textId="77777777" w:rsidR="0095130C" w:rsidRPr="0095130C" w:rsidRDefault="0095130C" w:rsidP="00AC0C2E">
            <w:pPr>
              <w:pStyle w:val="Tex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13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Ferramenta]"/>
                  </w:textInput>
                </w:ffData>
              </w:fldChar>
            </w:r>
            <w:r w:rsidRPr="0095130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95130C">
              <w:rPr>
                <w:rFonts w:ascii="Arial" w:hAnsi="Arial" w:cs="Arial"/>
                <w:sz w:val="20"/>
                <w:szCs w:val="20"/>
              </w:rPr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5130C">
              <w:rPr>
                <w:rFonts w:ascii="Arial" w:hAnsi="Arial" w:cs="Arial"/>
                <w:noProof/>
                <w:sz w:val="20"/>
                <w:szCs w:val="20"/>
              </w:rPr>
              <w:t>[Ferramenta]</w:t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</w:tcPr>
          <w:p w14:paraId="367BC74E" w14:textId="77777777" w:rsidR="0095130C" w:rsidRPr="0095130C" w:rsidRDefault="0095130C" w:rsidP="00AC0C2E">
            <w:pPr>
              <w:pStyle w:val="Tex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13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Versão]"/>
                  </w:textInput>
                </w:ffData>
              </w:fldChar>
            </w:r>
            <w:r w:rsidRPr="0095130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95130C">
              <w:rPr>
                <w:rFonts w:ascii="Arial" w:hAnsi="Arial" w:cs="Arial"/>
                <w:sz w:val="20"/>
                <w:szCs w:val="20"/>
              </w:rPr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5130C">
              <w:rPr>
                <w:rFonts w:ascii="Arial" w:hAnsi="Arial" w:cs="Arial"/>
                <w:noProof/>
                <w:sz w:val="20"/>
                <w:szCs w:val="20"/>
              </w:rPr>
              <w:t>[Versão]</w:t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69" w:type="dxa"/>
          </w:tcPr>
          <w:p w14:paraId="4599C8E3" w14:textId="77777777" w:rsidR="0095130C" w:rsidRPr="00950B8F" w:rsidRDefault="0095130C" w:rsidP="0092217F">
            <w:pPr>
              <w:pStyle w:val="Texto"/>
              <w:spacing w:after="120" w:line="24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0B8F">
              <w:rPr>
                <w:rFonts w:ascii="Arial" w:hAnsi="Arial" w:cs="Arial"/>
                <w:color w:val="000000"/>
                <w:sz w:val="20"/>
                <w:szCs w:val="20"/>
              </w:rPr>
              <w:t>Banco de Dados</w:t>
            </w:r>
          </w:p>
        </w:tc>
      </w:tr>
      <w:tr w:rsidR="0095130C" w:rsidRPr="008146AD" w14:paraId="35667F02" w14:textId="77777777" w:rsidTr="00BC61D8">
        <w:tc>
          <w:tcPr>
            <w:tcW w:w="3544" w:type="dxa"/>
          </w:tcPr>
          <w:p w14:paraId="56765023" w14:textId="77777777" w:rsidR="0095130C" w:rsidRPr="0095130C" w:rsidRDefault="0095130C" w:rsidP="00AC0C2E">
            <w:pPr>
              <w:pStyle w:val="Tex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13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Ferramenta]"/>
                  </w:textInput>
                </w:ffData>
              </w:fldChar>
            </w:r>
            <w:r w:rsidRPr="0095130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95130C">
              <w:rPr>
                <w:rFonts w:ascii="Arial" w:hAnsi="Arial" w:cs="Arial"/>
                <w:sz w:val="20"/>
                <w:szCs w:val="20"/>
              </w:rPr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5130C">
              <w:rPr>
                <w:rFonts w:ascii="Arial" w:hAnsi="Arial" w:cs="Arial"/>
                <w:noProof/>
                <w:sz w:val="20"/>
                <w:szCs w:val="20"/>
              </w:rPr>
              <w:t>[Ferramenta]</w:t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</w:tcPr>
          <w:p w14:paraId="13ED2C3A" w14:textId="77777777" w:rsidR="0095130C" w:rsidRPr="0095130C" w:rsidRDefault="0095130C" w:rsidP="00AC0C2E">
            <w:pPr>
              <w:pStyle w:val="Tex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13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Versão]"/>
                  </w:textInput>
                </w:ffData>
              </w:fldChar>
            </w:r>
            <w:r w:rsidRPr="0095130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95130C">
              <w:rPr>
                <w:rFonts w:ascii="Arial" w:hAnsi="Arial" w:cs="Arial"/>
                <w:sz w:val="20"/>
                <w:szCs w:val="20"/>
              </w:rPr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5130C">
              <w:rPr>
                <w:rFonts w:ascii="Arial" w:hAnsi="Arial" w:cs="Arial"/>
                <w:noProof/>
                <w:sz w:val="20"/>
                <w:szCs w:val="20"/>
              </w:rPr>
              <w:t>[Versão]</w:t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69" w:type="dxa"/>
          </w:tcPr>
          <w:p w14:paraId="0CC67AED" w14:textId="77777777" w:rsidR="0095130C" w:rsidRPr="00950B8F" w:rsidRDefault="0095130C" w:rsidP="0092217F">
            <w:pPr>
              <w:pStyle w:val="Texto"/>
              <w:spacing w:after="120" w:line="24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0B8F">
              <w:rPr>
                <w:rFonts w:ascii="Arial" w:hAnsi="Arial" w:cs="Arial"/>
                <w:color w:val="000000"/>
                <w:sz w:val="20"/>
                <w:szCs w:val="20"/>
              </w:rPr>
              <w:t>Pacotes com programas de editor de textos, planilhas, fazer apresentações, etc.</w:t>
            </w:r>
          </w:p>
        </w:tc>
      </w:tr>
      <w:tr w:rsidR="0095130C" w:rsidRPr="008146AD" w14:paraId="17AE25AF" w14:textId="77777777" w:rsidTr="00BC61D8">
        <w:tc>
          <w:tcPr>
            <w:tcW w:w="3544" w:type="dxa"/>
          </w:tcPr>
          <w:p w14:paraId="3823504F" w14:textId="77777777" w:rsidR="0095130C" w:rsidRPr="0095130C" w:rsidRDefault="0095130C" w:rsidP="00AC0C2E">
            <w:pPr>
              <w:pStyle w:val="Tex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13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Ferramenta]"/>
                  </w:textInput>
                </w:ffData>
              </w:fldChar>
            </w:r>
            <w:r w:rsidRPr="0095130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95130C">
              <w:rPr>
                <w:rFonts w:ascii="Arial" w:hAnsi="Arial" w:cs="Arial"/>
                <w:sz w:val="20"/>
                <w:szCs w:val="20"/>
              </w:rPr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5130C">
              <w:rPr>
                <w:rFonts w:ascii="Arial" w:hAnsi="Arial" w:cs="Arial"/>
                <w:noProof/>
                <w:sz w:val="20"/>
                <w:szCs w:val="20"/>
              </w:rPr>
              <w:t>[Ferramenta]</w:t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</w:tcPr>
          <w:p w14:paraId="3DCCC5B5" w14:textId="77777777" w:rsidR="0095130C" w:rsidRPr="0095130C" w:rsidRDefault="0095130C" w:rsidP="00AC0C2E">
            <w:pPr>
              <w:pStyle w:val="Tex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13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Versão]"/>
                  </w:textInput>
                </w:ffData>
              </w:fldChar>
            </w:r>
            <w:r w:rsidRPr="0095130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95130C">
              <w:rPr>
                <w:rFonts w:ascii="Arial" w:hAnsi="Arial" w:cs="Arial"/>
                <w:sz w:val="20"/>
                <w:szCs w:val="20"/>
              </w:rPr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5130C">
              <w:rPr>
                <w:rFonts w:ascii="Arial" w:hAnsi="Arial" w:cs="Arial"/>
                <w:noProof/>
                <w:sz w:val="20"/>
                <w:szCs w:val="20"/>
              </w:rPr>
              <w:t>[Versão]</w:t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69" w:type="dxa"/>
          </w:tcPr>
          <w:p w14:paraId="73C996E1" w14:textId="77777777" w:rsidR="0095130C" w:rsidRPr="00950B8F" w:rsidRDefault="0095130C" w:rsidP="0092217F">
            <w:pPr>
              <w:pStyle w:val="Texto"/>
              <w:spacing w:after="120" w:line="24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0B8F">
              <w:rPr>
                <w:rFonts w:ascii="Arial" w:hAnsi="Arial" w:cs="Arial"/>
                <w:color w:val="000000"/>
                <w:sz w:val="20"/>
                <w:szCs w:val="20"/>
              </w:rPr>
              <w:t>Ferramenta de acesso ao banco de dados</w:t>
            </w:r>
          </w:p>
        </w:tc>
      </w:tr>
      <w:tr w:rsidR="0095130C" w:rsidRPr="00950B8F" w14:paraId="442460C9" w14:textId="77777777" w:rsidTr="00BC61D8">
        <w:tc>
          <w:tcPr>
            <w:tcW w:w="3544" w:type="dxa"/>
          </w:tcPr>
          <w:p w14:paraId="0EE86C71" w14:textId="77777777" w:rsidR="0095130C" w:rsidRPr="0095130C" w:rsidRDefault="0095130C" w:rsidP="00AC0C2E">
            <w:pPr>
              <w:pStyle w:val="Tex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13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Ferramenta]"/>
                  </w:textInput>
                </w:ffData>
              </w:fldChar>
            </w:r>
            <w:r w:rsidRPr="0095130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95130C">
              <w:rPr>
                <w:rFonts w:ascii="Arial" w:hAnsi="Arial" w:cs="Arial"/>
                <w:sz w:val="20"/>
                <w:szCs w:val="20"/>
              </w:rPr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5130C">
              <w:rPr>
                <w:rFonts w:ascii="Arial" w:hAnsi="Arial" w:cs="Arial"/>
                <w:noProof/>
                <w:sz w:val="20"/>
                <w:szCs w:val="20"/>
              </w:rPr>
              <w:t>[Ferramenta]</w:t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</w:tcPr>
          <w:p w14:paraId="0594D191" w14:textId="77777777" w:rsidR="0095130C" w:rsidRPr="0095130C" w:rsidRDefault="0095130C" w:rsidP="00AC0C2E">
            <w:pPr>
              <w:pStyle w:val="Tex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13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Versão]"/>
                  </w:textInput>
                </w:ffData>
              </w:fldChar>
            </w:r>
            <w:r w:rsidRPr="0095130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95130C">
              <w:rPr>
                <w:rFonts w:ascii="Arial" w:hAnsi="Arial" w:cs="Arial"/>
                <w:sz w:val="20"/>
                <w:szCs w:val="20"/>
              </w:rPr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5130C">
              <w:rPr>
                <w:rFonts w:ascii="Arial" w:hAnsi="Arial" w:cs="Arial"/>
                <w:noProof/>
                <w:sz w:val="20"/>
                <w:szCs w:val="20"/>
              </w:rPr>
              <w:t>[Versão]</w:t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69" w:type="dxa"/>
          </w:tcPr>
          <w:p w14:paraId="39386917" w14:textId="77777777" w:rsidR="0095130C" w:rsidRPr="00950B8F" w:rsidRDefault="0095130C" w:rsidP="0092217F">
            <w:pPr>
              <w:pStyle w:val="Texto"/>
              <w:spacing w:after="120" w:line="24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0B8F">
              <w:rPr>
                <w:rFonts w:ascii="Arial" w:hAnsi="Arial" w:cs="Arial"/>
                <w:color w:val="000000"/>
                <w:sz w:val="20"/>
                <w:szCs w:val="20"/>
              </w:rPr>
              <w:t xml:space="preserve">Cliente </w:t>
            </w:r>
            <w:r w:rsidRPr="00950B8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Subversion</w:t>
            </w:r>
          </w:p>
        </w:tc>
      </w:tr>
      <w:tr w:rsidR="0095130C" w:rsidRPr="00950B8F" w14:paraId="2F4798B6" w14:textId="77777777" w:rsidTr="00BC61D8">
        <w:tc>
          <w:tcPr>
            <w:tcW w:w="3544" w:type="dxa"/>
          </w:tcPr>
          <w:p w14:paraId="42A1D929" w14:textId="77777777" w:rsidR="0095130C" w:rsidRPr="0095130C" w:rsidRDefault="0095130C" w:rsidP="00AC0C2E">
            <w:pPr>
              <w:pStyle w:val="Tex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13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Ferramenta]"/>
                  </w:textInput>
                </w:ffData>
              </w:fldChar>
            </w:r>
            <w:r w:rsidRPr="0095130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95130C">
              <w:rPr>
                <w:rFonts w:ascii="Arial" w:hAnsi="Arial" w:cs="Arial"/>
                <w:sz w:val="20"/>
                <w:szCs w:val="20"/>
              </w:rPr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5130C">
              <w:rPr>
                <w:rFonts w:ascii="Arial" w:hAnsi="Arial" w:cs="Arial"/>
                <w:noProof/>
                <w:sz w:val="20"/>
                <w:szCs w:val="20"/>
              </w:rPr>
              <w:t>[Ferramenta]</w:t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</w:tcPr>
          <w:p w14:paraId="5614C113" w14:textId="77777777" w:rsidR="0095130C" w:rsidRPr="0095130C" w:rsidRDefault="0095130C" w:rsidP="00AC0C2E">
            <w:pPr>
              <w:pStyle w:val="Tex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13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Versão]"/>
                  </w:textInput>
                </w:ffData>
              </w:fldChar>
            </w:r>
            <w:r w:rsidRPr="0095130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95130C">
              <w:rPr>
                <w:rFonts w:ascii="Arial" w:hAnsi="Arial" w:cs="Arial"/>
                <w:sz w:val="20"/>
                <w:szCs w:val="20"/>
              </w:rPr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5130C">
              <w:rPr>
                <w:rFonts w:ascii="Arial" w:hAnsi="Arial" w:cs="Arial"/>
                <w:noProof/>
                <w:sz w:val="20"/>
                <w:szCs w:val="20"/>
              </w:rPr>
              <w:t>[Versão]</w:t>
            </w:r>
            <w:r w:rsidRPr="0095130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69" w:type="dxa"/>
          </w:tcPr>
          <w:p w14:paraId="753FE52B" w14:textId="77777777" w:rsidR="0095130C" w:rsidRPr="00950B8F" w:rsidRDefault="0095130C" w:rsidP="0092217F">
            <w:pPr>
              <w:pStyle w:val="Texto"/>
              <w:spacing w:after="120" w:line="24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0B8F">
              <w:rPr>
                <w:rFonts w:ascii="Arial" w:hAnsi="Arial" w:cs="Arial"/>
                <w:color w:val="000000"/>
                <w:sz w:val="20"/>
                <w:szCs w:val="20"/>
              </w:rPr>
              <w:t>Sistema Operacional</w:t>
            </w:r>
          </w:p>
        </w:tc>
      </w:tr>
    </w:tbl>
    <w:p w14:paraId="4B94544D" w14:textId="69F34CA3" w:rsidR="00307211" w:rsidRPr="005D4514" w:rsidRDefault="009D2AC0" w:rsidP="00307211">
      <w:pPr>
        <w:pStyle w:val="Ttulo1"/>
        <w:numPr>
          <w:ilvl w:val="2"/>
          <w:numId w:val="29"/>
        </w:numPr>
        <w:rPr>
          <w:rFonts w:cs="Arial"/>
          <w:sz w:val="20"/>
          <w:szCs w:val="20"/>
        </w:rPr>
      </w:pPr>
      <w:bookmarkStart w:id="8" w:name="_Toc449689837"/>
      <w:r>
        <w:rPr>
          <w:rFonts w:cs="Arial"/>
          <w:sz w:val="20"/>
          <w:szCs w:val="20"/>
        </w:rPr>
        <w:t>Informações do</w:t>
      </w:r>
      <w:r w:rsidR="003556B5" w:rsidRPr="00950B8F">
        <w:rPr>
          <w:rFonts w:cs="Arial"/>
          <w:sz w:val="20"/>
          <w:szCs w:val="20"/>
        </w:rPr>
        <w:t xml:space="preserve"> Repositório</w:t>
      </w:r>
      <w:bookmarkEnd w:id="8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701"/>
        <w:gridCol w:w="6237"/>
      </w:tblGrid>
      <w:tr w:rsidR="008F0608" w:rsidRPr="00950B8F" w14:paraId="19618F26" w14:textId="77777777" w:rsidTr="003110D4">
        <w:tc>
          <w:tcPr>
            <w:tcW w:w="9639" w:type="dxa"/>
            <w:gridSpan w:val="3"/>
            <w:shd w:val="clear" w:color="auto" w:fill="F2F2F2"/>
          </w:tcPr>
          <w:p w14:paraId="1472F65A" w14:textId="60912C1B" w:rsidR="008F0608" w:rsidRPr="00950B8F" w:rsidRDefault="008F0608" w:rsidP="009D2AC0">
            <w:pPr>
              <w:pStyle w:val="Texto"/>
              <w:ind w:left="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bookmarkStart w:id="9" w:name="_Configuração_da_Ferramenta"/>
            <w:bookmarkEnd w:id="9"/>
            <w:r w:rsidRPr="00950B8F">
              <w:rPr>
                <w:rFonts w:ascii="Arial" w:hAnsi="Arial" w:cs="Arial"/>
                <w:b/>
                <w:color w:val="000000"/>
                <w:sz w:val="20"/>
                <w:szCs w:val="20"/>
              </w:rPr>
              <w:t>Informações Gerais do</w:t>
            </w:r>
            <w:r w:rsidR="009D2AC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Repositório</w:t>
            </w:r>
          </w:p>
        </w:tc>
      </w:tr>
      <w:tr w:rsidR="00A653AF" w:rsidRPr="00950B8F" w14:paraId="6AD8046A" w14:textId="77777777" w:rsidTr="00047E22">
        <w:tc>
          <w:tcPr>
            <w:tcW w:w="3402" w:type="dxa"/>
            <w:gridSpan w:val="2"/>
            <w:vAlign w:val="center"/>
          </w:tcPr>
          <w:p w14:paraId="51CB0A00" w14:textId="77777777" w:rsidR="00A653AF" w:rsidRPr="00950B8F" w:rsidRDefault="00A653AF" w:rsidP="00E859F4">
            <w:pPr>
              <w:pStyle w:val="Texto"/>
              <w:spacing w:after="12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Tipo do Repositório</w:t>
            </w:r>
          </w:p>
        </w:tc>
        <w:tc>
          <w:tcPr>
            <w:tcW w:w="6237" w:type="dxa"/>
            <w:vAlign w:val="center"/>
          </w:tcPr>
          <w:p w14:paraId="754B7518" w14:textId="77777777" w:rsidR="00A653AF" w:rsidRPr="00331CFC" w:rsidRDefault="00A653AF" w:rsidP="00E859F4">
            <w:pPr>
              <w:pStyle w:val="Texto"/>
              <w:spacing w:after="12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SVN</w:t>
            </w:r>
          </w:p>
        </w:tc>
      </w:tr>
      <w:tr w:rsidR="008F0608" w:rsidRPr="003075B7" w14:paraId="20A7433B" w14:textId="77777777" w:rsidTr="00047E22">
        <w:tc>
          <w:tcPr>
            <w:tcW w:w="1701" w:type="dxa"/>
            <w:vAlign w:val="center"/>
          </w:tcPr>
          <w:p w14:paraId="7C2E4985" w14:textId="704CD55E" w:rsidR="008F0608" w:rsidRPr="00950B8F" w:rsidRDefault="00A653AF" w:rsidP="00E859F4">
            <w:pPr>
              <w:pStyle w:val="Texto"/>
              <w:spacing w:after="12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0B8F">
              <w:rPr>
                <w:rFonts w:ascii="Arial" w:hAnsi="Arial" w:cs="Arial"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1701" w:type="dxa"/>
            <w:vAlign w:val="center"/>
          </w:tcPr>
          <w:p w14:paraId="16C76CA1" w14:textId="2BAAAC42" w:rsidR="008F0608" w:rsidRPr="00950B8F" w:rsidRDefault="00D5652B" w:rsidP="00E859F4">
            <w:pPr>
              <w:pStyle w:val="Texto"/>
              <w:spacing w:after="12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Diretório</w:t>
            </w:r>
            <w:r w:rsidR="00670AEE" w:rsidRPr="00950B8F">
              <w:rPr>
                <w:rFonts w:ascii="Arial" w:hAnsi="Arial" w:cs="Arial"/>
                <w:color w:val="000000"/>
                <w:sz w:val="20"/>
                <w:szCs w:val="20"/>
              </w:rPr>
              <w:t xml:space="preserve"> do Repositório</w:t>
            </w:r>
          </w:p>
        </w:tc>
        <w:tc>
          <w:tcPr>
            <w:tcW w:w="6237" w:type="dxa"/>
            <w:vAlign w:val="center"/>
          </w:tcPr>
          <w:p w14:paraId="7B9F12F5" w14:textId="2B8C750B" w:rsidR="008F0608" w:rsidRPr="00331CFC" w:rsidRDefault="00047E22" w:rsidP="00E859F4">
            <w:pPr>
              <w:pStyle w:val="Texto"/>
              <w:spacing w:after="12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Link de acesso ao diretório de código fonte no repositório]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[Link de acesso ao diretório de código fonte no repositório]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A653AF" w:rsidRPr="003075B7" w14:paraId="54981525" w14:textId="77777777" w:rsidTr="00047E22">
        <w:trPr>
          <w:trHeight w:val="489"/>
        </w:trPr>
        <w:tc>
          <w:tcPr>
            <w:tcW w:w="1701" w:type="dxa"/>
            <w:vMerge w:val="restart"/>
            <w:vAlign w:val="center"/>
          </w:tcPr>
          <w:p w14:paraId="6326FC48" w14:textId="026A65C3" w:rsidR="00A653AF" w:rsidRPr="00950B8F" w:rsidRDefault="00A653AF" w:rsidP="00E859F4">
            <w:pPr>
              <w:pStyle w:val="Texto"/>
              <w:spacing w:after="12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0B8F">
              <w:rPr>
                <w:rFonts w:ascii="Arial" w:hAnsi="Arial" w:cs="Arial"/>
                <w:color w:val="000000"/>
                <w:sz w:val="20"/>
                <w:szCs w:val="20"/>
              </w:rPr>
              <w:t>Documentação</w:t>
            </w:r>
          </w:p>
        </w:tc>
        <w:tc>
          <w:tcPr>
            <w:tcW w:w="1701" w:type="dxa"/>
            <w:vAlign w:val="center"/>
          </w:tcPr>
          <w:p w14:paraId="69A94067" w14:textId="11A37C03" w:rsidR="00A653AF" w:rsidRPr="00950B8F" w:rsidRDefault="00D5652B" w:rsidP="00E859F4">
            <w:pPr>
              <w:pStyle w:val="Texto"/>
              <w:spacing w:after="12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Diretório</w:t>
            </w:r>
            <w:r w:rsidR="00A653AF" w:rsidRPr="00950B8F">
              <w:rPr>
                <w:rFonts w:ascii="Arial" w:hAnsi="Arial" w:cs="Arial"/>
                <w:color w:val="000000"/>
                <w:sz w:val="20"/>
                <w:szCs w:val="20"/>
              </w:rPr>
              <w:t xml:space="preserve"> do Repositório</w:t>
            </w:r>
          </w:p>
        </w:tc>
        <w:tc>
          <w:tcPr>
            <w:tcW w:w="6237" w:type="dxa"/>
            <w:vAlign w:val="center"/>
          </w:tcPr>
          <w:p w14:paraId="1D189EFD" w14:textId="4F5DD94F" w:rsidR="00A653AF" w:rsidRPr="00331CFC" w:rsidRDefault="00047E22" w:rsidP="00E859F4">
            <w:pPr>
              <w:pStyle w:val="Texto"/>
              <w:spacing w:after="12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Link de acesso ao diretório de documentação no repositório]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[Link de acesso ao diretório de documentação no repositório]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A653AF" w:rsidRPr="003075B7" w14:paraId="629349F9" w14:textId="77777777" w:rsidTr="00047E22">
        <w:tc>
          <w:tcPr>
            <w:tcW w:w="1701" w:type="dxa"/>
            <w:vMerge/>
            <w:vAlign w:val="center"/>
          </w:tcPr>
          <w:p w14:paraId="696FFFFC" w14:textId="77777777" w:rsidR="00A653AF" w:rsidRPr="00950B8F" w:rsidRDefault="00A653AF" w:rsidP="00E859F4">
            <w:pPr>
              <w:pStyle w:val="Texto"/>
              <w:spacing w:after="12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8BC54B2" w14:textId="77777777" w:rsidR="00A653AF" w:rsidRPr="00950B8F" w:rsidRDefault="00A653AF" w:rsidP="00E859F4">
            <w:pPr>
              <w:pStyle w:val="Texto"/>
              <w:spacing w:after="12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0B8F">
              <w:rPr>
                <w:rFonts w:ascii="Arial" w:hAnsi="Arial" w:cs="Arial"/>
                <w:color w:val="000000"/>
                <w:sz w:val="20"/>
                <w:szCs w:val="20"/>
              </w:rPr>
              <w:t xml:space="preserve">Diretório de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Baselines</w:t>
            </w:r>
          </w:p>
        </w:tc>
        <w:tc>
          <w:tcPr>
            <w:tcW w:w="6237" w:type="dxa"/>
            <w:vAlign w:val="center"/>
          </w:tcPr>
          <w:p w14:paraId="3C09E497" w14:textId="28B29199" w:rsidR="00A653AF" w:rsidRPr="00331CFC" w:rsidRDefault="00047E22" w:rsidP="00E859F4">
            <w:pPr>
              <w:pStyle w:val="Texto"/>
              <w:spacing w:after="120" w:line="240" w:lineRule="auto"/>
              <w:ind w:left="0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Link de acesso ao diretório de baselines no repositório]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[Link de acesso ao diretório de baselines no repositório]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B53C22" w:rsidRPr="003075B7" w14:paraId="1CEC2BC6" w14:textId="77777777" w:rsidTr="00047E22">
        <w:trPr>
          <w:trHeight w:val="571"/>
        </w:trPr>
        <w:tc>
          <w:tcPr>
            <w:tcW w:w="1701" w:type="dxa"/>
            <w:vMerge w:val="restart"/>
            <w:vAlign w:val="center"/>
          </w:tcPr>
          <w:p w14:paraId="4789BC7C" w14:textId="77777777" w:rsidR="00B53C22" w:rsidRPr="00950B8F" w:rsidRDefault="00B53C22" w:rsidP="00E859F4">
            <w:pPr>
              <w:pStyle w:val="Texto"/>
              <w:spacing w:after="12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0B8F">
              <w:rPr>
                <w:rFonts w:ascii="Arial" w:hAnsi="Arial" w:cs="Arial"/>
                <w:color w:val="000000"/>
                <w:sz w:val="20"/>
                <w:szCs w:val="20"/>
              </w:rPr>
              <w:t xml:space="preserve">Ferramenta para </w:t>
            </w:r>
            <w:r w:rsidR="00DE1B0F">
              <w:rPr>
                <w:rFonts w:ascii="Arial" w:hAnsi="Arial" w:cs="Arial"/>
                <w:color w:val="000000"/>
                <w:sz w:val="20"/>
                <w:szCs w:val="20"/>
              </w:rPr>
              <w:t>Acesso aos R</w:t>
            </w:r>
            <w:r w:rsidRPr="00950B8F">
              <w:rPr>
                <w:rFonts w:ascii="Arial" w:hAnsi="Arial" w:cs="Arial"/>
                <w:color w:val="000000"/>
                <w:sz w:val="20"/>
                <w:szCs w:val="20"/>
              </w:rPr>
              <w:t>epositórios</w:t>
            </w:r>
          </w:p>
        </w:tc>
        <w:tc>
          <w:tcPr>
            <w:tcW w:w="1701" w:type="dxa"/>
            <w:vAlign w:val="center"/>
          </w:tcPr>
          <w:p w14:paraId="0A10B186" w14:textId="77777777" w:rsidR="00B53C22" w:rsidRPr="00950B8F" w:rsidRDefault="00B53C22" w:rsidP="00E859F4">
            <w:pPr>
              <w:pStyle w:val="Texto"/>
              <w:spacing w:after="12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0B8F">
              <w:rPr>
                <w:rFonts w:ascii="Arial" w:hAnsi="Arial" w:cs="Arial"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237" w:type="dxa"/>
            <w:vAlign w:val="center"/>
          </w:tcPr>
          <w:p w14:paraId="3D77184E" w14:textId="77777777" w:rsidR="00B53C22" w:rsidRPr="00331CFC" w:rsidRDefault="00527F1B" w:rsidP="00E859F4">
            <w:pPr>
              <w:pStyle w:val="Texto"/>
              <w:spacing w:after="12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Ferramenta para acesso ao repositório]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[Ferramenta para acesso ao repositório]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B53C22" w:rsidRPr="003075B7" w14:paraId="221AE52F" w14:textId="77777777" w:rsidTr="00047E22"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14:paraId="2B5810B1" w14:textId="77777777" w:rsidR="00B53C22" w:rsidRPr="00950B8F" w:rsidRDefault="00B53C22" w:rsidP="00E859F4">
            <w:pPr>
              <w:pStyle w:val="Texto"/>
              <w:spacing w:after="12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C850DE5" w14:textId="77777777" w:rsidR="00B53C22" w:rsidRPr="00950B8F" w:rsidRDefault="00B53C22" w:rsidP="00E859F4">
            <w:pPr>
              <w:pStyle w:val="Texto"/>
              <w:spacing w:after="12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0B8F">
              <w:rPr>
                <w:rFonts w:ascii="Arial" w:hAnsi="Arial" w:cs="Arial"/>
                <w:color w:val="000000"/>
                <w:sz w:val="20"/>
                <w:szCs w:val="20"/>
              </w:rPr>
              <w:t>Documentação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477301DA" w14:textId="77777777" w:rsidR="00B53C22" w:rsidRPr="00331CFC" w:rsidRDefault="00527F1B" w:rsidP="00E859F4">
            <w:pPr>
              <w:pStyle w:val="Texto"/>
              <w:spacing w:after="12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Ferramenta para acesso ao repositório]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[Ferramenta para acesso ao repositório]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F0608" w:rsidRPr="008146AD" w14:paraId="5F150A59" w14:textId="77777777" w:rsidTr="003110D4">
        <w:tc>
          <w:tcPr>
            <w:tcW w:w="9639" w:type="dxa"/>
            <w:gridSpan w:val="3"/>
            <w:shd w:val="clear" w:color="auto" w:fill="F2F2F2" w:themeFill="background1" w:themeFillShade="F2"/>
          </w:tcPr>
          <w:p w14:paraId="7CD6FF82" w14:textId="77777777" w:rsidR="008F0608" w:rsidRPr="00950B8F" w:rsidRDefault="008F0608" w:rsidP="0092217F">
            <w:pPr>
              <w:pStyle w:val="Texto"/>
              <w:spacing w:after="120" w:line="240" w:lineRule="auto"/>
              <w:ind w:left="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50B8F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Estrutura </w:t>
            </w:r>
            <w:r w:rsidR="00EF3AAD" w:rsidRPr="00950B8F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de Diretórios do Repositório de </w:t>
            </w:r>
            <w:r w:rsidR="00AF5291">
              <w:rPr>
                <w:rFonts w:ascii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</w:tr>
      <w:tr w:rsidR="008F0608" w:rsidRPr="008146AD" w14:paraId="7D3EAC69" w14:textId="77777777" w:rsidTr="003110D4">
        <w:tc>
          <w:tcPr>
            <w:tcW w:w="9639" w:type="dxa"/>
            <w:gridSpan w:val="3"/>
          </w:tcPr>
          <w:p w14:paraId="453AD65E" w14:textId="77777777" w:rsidR="00A91AE5" w:rsidRPr="0092217F" w:rsidRDefault="00C9342A" w:rsidP="0092217F">
            <w:pPr>
              <w:pStyle w:val="Texto"/>
              <w:spacing w:after="12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estrutura padrão do repositório de código está definida no Plano de Configuração Corporativo.</w:t>
            </w:r>
          </w:p>
        </w:tc>
      </w:tr>
      <w:tr w:rsidR="004462B6" w:rsidRPr="008146AD" w14:paraId="277B41E4" w14:textId="77777777" w:rsidTr="003110D4">
        <w:tc>
          <w:tcPr>
            <w:tcW w:w="9639" w:type="dxa"/>
            <w:gridSpan w:val="3"/>
            <w:shd w:val="clear" w:color="auto" w:fill="F2F2F2" w:themeFill="background1" w:themeFillShade="F2"/>
          </w:tcPr>
          <w:p w14:paraId="6869374C" w14:textId="77777777" w:rsidR="004462B6" w:rsidRPr="004462B6" w:rsidRDefault="004462B6" w:rsidP="0092217F">
            <w:pPr>
              <w:pStyle w:val="Texto"/>
              <w:spacing w:after="120" w:line="240" w:lineRule="auto"/>
              <w:ind w:left="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50B8F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Estrutura de Diretórios do Repositório de </w:t>
            </w:r>
            <w:r w:rsidR="00AF5291" w:rsidRPr="00950B8F">
              <w:rPr>
                <w:rFonts w:ascii="Arial" w:hAnsi="Arial" w:cs="Arial"/>
                <w:b/>
                <w:color w:val="000000"/>
                <w:sz w:val="20"/>
                <w:szCs w:val="20"/>
              </w:rPr>
              <w:t>Documentação</w:t>
            </w:r>
          </w:p>
        </w:tc>
      </w:tr>
      <w:tr w:rsidR="004462B6" w:rsidRPr="008146AD" w14:paraId="71B5E463" w14:textId="77777777" w:rsidTr="003110D4">
        <w:tc>
          <w:tcPr>
            <w:tcW w:w="9639" w:type="dxa"/>
            <w:gridSpan w:val="3"/>
            <w:shd w:val="clear" w:color="auto" w:fill="auto"/>
          </w:tcPr>
          <w:p w14:paraId="3E9B9528" w14:textId="77777777" w:rsidR="000E710D" w:rsidRPr="000F3BB8" w:rsidRDefault="00333F9F" w:rsidP="0092217F">
            <w:pPr>
              <w:pStyle w:val="Texto"/>
              <w:spacing w:after="12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estrutura padrão do repositório</w:t>
            </w:r>
            <w:r w:rsidR="00B22E8C">
              <w:rPr>
                <w:rFonts w:ascii="Arial" w:hAnsi="Arial" w:cs="Arial"/>
                <w:sz w:val="20"/>
                <w:szCs w:val="20"/>
              </w:rPr>
              <w:t xml:space="preserve"> de documentação</w:t>
            </w:r>
            <w:r>
              <w:rPr>
                <w:rFonts w:ascii="Arial" w:hAnsi="Arial" w:cs="Arial"/>
                <w:sz w:val="20"/>
                <w:szCs w:val="20"/>
              </w:rPr>
              <w:t xml:space="preserve"> está definida no</w:t>
            </w:r>
            <w:r w:rsidR="000E710D">
              <w:rPr>
                <w:rFonts w:ascii="Arial" w:hAnsi="Arial" w:cs="Arial"/>
                <w:sz w:val="20"/>
                <w:szCs w:val="20"/>
              </w:rPr>
              <w:t xml:space="preserve"> Plano de Configuração Corporativo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A07A764" w14:textId="77777777" w:rsidR="00307211" w:rsidRDefault="00307211" w:rsidP="00AC586D">
      <w:pPr>
        <w:pStyle w:val="Ttulo1"/>
        <w:numPr>
          <w:ilvl w:val="0"/>
          <w:numId w:val="29"/>
        </w:numPr>
        <w:rPr>
          <w:rFonts w:cs="Arial"/>
          <w:sz w:val="24"/>
          <w:szCs w:val="24"/>
        </w:rPr>
      </w:pPr>
      <w:bookmarkStart w:id="10" w:name="_Toc449689838"/>
      <w:r w:rsidRPr="00950B8F">
        <w:rPr>
          <w:rFonts w:cs="Arial"/>
          <w:sz w:val="24"/>
          <w:szCs w:val="24"/>
        </w:rPr>
        <w:t>Programa de Gerência de Configuração</w:t>
      </w:r>
      <w:bookmarkEnd w:id="10"/>
    </w:p>
    <w:p w14:paraId="42ADAA3A" w14:textId="77777777" w:rsidR="00720D74" w:rsidRPr="00950B8F" w:rsidRDefault="00720D74" w:rsidP="00720D74">
      <w:pPr>
        <w:pStyle w:val="Ttulo1"/>
        <w:numPr>
          <w:ilvl w:val="1"/>
          <w:numId w:val="29"/>
        </w:numPr>
        <w:rPr>
          <w:rFonts w:cs="Arial"/>
          <w:sz w:val="20"/>
          <w:szCs w:val="20"/>
        </w:rPr>
      </w:pPr>
      <w:bookmarkStart w:id="11" w:name="_Toc171136808"/>
      <w:bookmarkStart w:id="12" w:name="_Toc444185063"/>
      <w:bookmarkStart w:id="13" w:name="_Toc449689839"/>
      <w:r w:rsidRPr="00950B8F">
        <w:rPr>
          <w:rFonts w:cs="Arial"/>
          <w:sz w:val="20"/>
          <w:szCs w:val="20"/>
        </w:rPr>
        <w:t>Política de Permissão de Acesso</w:t>
      </w:r>
      <w:bookmarkEnd w:id="11"/>
      <w:bookmarkEnd w:id="12"/>
      <w:bookmarkEnd w:id="13"/>
    </w:p>
    <w:p w14:paraId="1B68596D" w14:textId="77777777" w:rsidR="00307211" w:rsidRDefault="00720D74" w:rsidP="00720D74">
      <w:pPr>
        <w:pStyle w:val="PargrafodaLista"/>
        <w:ind w:left="360" w:firstLine="360"/>
        <w:jc w:val="both"/>
        <w:rPr>
          <w:rFonts w:ascii="Arial" w:hAnsi="Arial" w:cs="Arial"/>
          <w:lang w:val="pt-BR"/>
        </w:rPr>
      </w:pPr>
      <w:r w:rsidRPr="00720D74">
        <w:rPr>
          <w:rFonts w:ascii="Arial" w:hAnsi="Arial" w:cs="Arial"/>
          <w:lang w:val="pt-BR"/>
        </w:rPr>
        <w:t>A política de p</w:t>
      </w:r>
      <w:r>
        <w:rPr>
          <w:rFonts w:ascii="Arial" w:hAnsi="Arial" w:cs="Arial"/>
          <w:lang w:val="pt-BR"/>
        </w:rPr>
        <w:t>ermissão de acesso está definida no</w:t>
      </w:r>
      <w:r w:rsidRPr="00720D74">
        <w:rPr>
          <w:rFonts w:ascii="Arial" w:hAnsi="Arial" w:cs="Arial"/>
          <w:lang w:val="pt-BR"/>
        </w:rPr>
        <w:t xml:space="preserve"> Plano de Configuração Corporativo.</w:t>
      </w:r>
      <w:r w:rsidR="00DE1646">
        <w:rPr>
          <w:rFonts w:ascii="Arial" w:hAnsi="Arial" w:cs="Arial"/>
          <w:lang w:val="pt-BR"/>
        </w:rPr>
        <w:tab/>
      </w:r>
    </w:p>
    <w:p w14:paraId="0D3B62B9" w14:textId="77777777" w:rsidR="00307211" w:rsidRDefault="00307211" w:rsidP="00AC586D">
      <w:pPr>
        <w:pStyle w:val="Ttulo1"/>
        <w:numPr>
          <w:ilvl w:val="1"/>
          <w:numId w:val="29"/>
        </w:numPr>
        <w:rPr>
          <w:rFonts w:cs="Arial"/>
          <w:sz w:val="20"/>
          <w:szCs w:val="20"/>
        </w:rPr>
      </w:pPr>
      <w:bookmarkStart w:id="14" w:name="_Toc449689840"/>
      <w:r w:rsidRPr="00950B8F">
        <w:rPr>
          <w:rFonts w:cs="Arial"/>
          <w:sz w:val="20"/>
          <w:szCs w:val="20"/>
        </w:rPr>
        <w:t>Identificação de Configuração</w:t>
      </w:r>
      <w:bookmarkEnd w:id="14"/>
    </w:p>
    <w:p w14:paraId="3A47088F" w14:textId="77777777" w:rsidR="00DE1646" w:rsidRDefault="00C56D93" w:rsidP="00DE1646">
      <w:pPr>
        <w:pStyle w:val="Ttulo1"/>
        <w:numPr>
          <w:ilvl w:val="2"/>
          <w:numId w:val="29"/>
        </w:numPr>
        <w:rPr>
          <w:rFonts w:cs="Arial"/>
          <w:sz w:val="20"/>
          <w:szCs w:val="20"/>
        </w:rPr>
      </w:pPr>
      <w:bookmarkStart w:id="15" w:name="_Toc444185065"/>
      <w:r>
        <w:rPr>
          <w:rFonts w:cs="Arial"/>
          <w:sz w:val="20"/>
          <w:szCs w:val="20"/>
        </w:rPr>
        <w:t xml:space="preserve"> </w:t>
      </w:r>
      <w:bookmarkStart w:id="16" w:name="_Toc449689841"/>
      <w:r w:rsidR="00DE1646" w:rsidRPr="00950B8F">
        <w:rPr>
          <w:rFonts w:cs="Arial"/>
          <w:sz w:val="20"/>
          <w:szCs w:val="20"/>
        </w:rPr>
        <w:t>Métodos de Identificação</w:t>
      </w:r>
      <w:bookmarkEnd w:id="15"/>
      <w:bookmarkEnd w:id="16"/>
    </w:p>
    <w:p w14:paraId="52201603" w14:textId="77777777" w:rsidR="00F008AB" w:rsidRPr="00950B8F" w:rsidRDefault="00F008AB" w:rsidP="00F008AB">
      <w:pPr>
        <w:pStyle w:val="Ttulo1"/>
        <w:numPr>
          <w:ilvl w:val="3"/>
          <w:numId w:val="29"/>
        </w:numPr>
        <w:ind w:hanging="452"/>
        <w:rPr>
          <w:rFonts w:cs="Arial"/>
          <w:b w:val="0"/>
          <w:i/>
          <w:sz w:val="20"/>
        </w:rPr>
      </w:pPr>
      <w:bookmarkStart w:id="17" w:name="_Toc444185066"/>
      <w:bookmarkStart w:id="18" w:name="_Toc449689842"/>
      <w:r w:rsidRPr="00950B8F">
        <w:rPr>
          <w:rFonts w:cs="Arial"/>
          <w:sz w:val="20"/>
          <w:szCs w:val="20"/>
        </w:rPr>
        <w:t>Nomenclatura Branch e Baseline</w:t>
      </w:r>
      <w:bookmarkEnd w:id="17"/>
      <w:bookmarkEnd w:id="18"/>
      <w:r w:rsidRPr="00950B8F">
        <w:rPr>
          <w:rFonts w:cs="Arial"/>
          <w:b w:val="0"/>
          <w:i/>
          <w:sz w:val="20"/>
        </w:rPr>
        <w:t xml:space="preserve"> </w:t>
      </w:r>
    </w:p>
    <w:p w14:paraId="33F9568B" w14:textId="77777777" w:rsidR="00DE1646" w:rsidRPr="00DE1646" w:rsidRDefault="00DE1646" w:rsidP="00F008AB">
      <w:pPr>
        <w:ind w:left="2160"/>
        <w:rPr>
          <w:lang w:val="pt-BR"/>
        </w:rPr>
      </w:pPr>
      <w:r>
        <w:rPr>
          <w:rFonts w:ascii="Arial" w:hAnsi="Arial" w:cs="Arial"/>
          <w:lang w:val="pt-BR"/>
        </w:rPr>
        <w:t>O padrão de nomenclatura de branch e baseline está definido no</w:t>
      </w:r>
      <w:r w:rsidRPr="00720D74">
        <w:rPr>
          <w:rFonts w:ascii="Arial" w:hAnsi="Arial" w:cs="Arial"/>
          <w:lang w:val="pt-BR"/>
        </w:rPr>
        <w:t xml:space="preserve"> Plano de Configuração Corporativo</w:t>
      </w:r>
      <w:r>
        <w:rPr>
          <w:rFonts w:ascii="Arial" w:hAnsi="Arial" w:cs="Arial"/>
          <w:lang w:val="pt-BR"/>
        </w:rPr>
        <w:t>.</w:t>
      </w:r>
    </w:p>
    <w:p w14:paraId="7F79EA15" w14:textId="77777777" w:rsidR="000F3BAF" w:rsidRPr="00950B8F" w:rsidRDefault="007305B7" w:rsidP="00AC586D">
      <w:pPr>
        <w:pStyle w:val="Ttulo1"/>
        <w:numPr>
          <w:ilvl w:val="2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bookmarkStart w:id="19" w:name="_Toc449689843"/>
      <w:r w:rsidR="00126768" w:rsidRPr="00950B8F">
        <w:rPr>
          <w:rFonts w:cs="Arial"/>
          <w:sz w:val="20"/>
          <w:szCs w:val="20"/>
        </w:rPr>
        <w:t>Artefatos do Projeto</w:t>
      </w:r>
      <w:r w:rsidR="009F5A16" w:rsidRPr="00950B8F">
        <w:rPr>
          <w:rFonts w:cs="Arial"/>
          <w:sz w:val="20"/>
          <w:szCs w:val="20"/>
        </w:rPr>
        <w:t xml:space="preserve">, </w:t>
      </w:r>
      <w:r w:rsidR="00126768" w:rsidRPr="00950B8F">
        <w:rPr>
          <w:rFonts w:cs="Arial"/>
          <w:sz w:val="20"/>
          <w:szCs w:val="20"/>
        </w:rPr>
        <w:t>Identificadores, Diretórios</w:t>
      </w:r>
      <w:r w:rsidR="009F5A16" w:rsidRPr="00950B8F">
        <w:rPr>
          <w:rFonts w:cs="Arial"/>
          <w:sz w:val="20"/>
          <w:szCs w:val="20"/>
        </w:rPr>
        <w:t xml:space="preserve"> e Níveis de Controle</w:t>
      </w:r>
      <w:bookmarkEnd w:id="19"/>
    </w:p>
    <w:p w14:paraId="031634CC" w14:textId="77777777" w:rsidR="000F3BAF" w:rsidRPr="00950B8F" w:rsidRDefault="000F3BAF" w:rsidP="00720D74">
      <w:pPr>
        <w:ind w:left="504" w:firstLine="720"/>
        <w:rPr>
          <w:rFonts w:ascii="Arial" w:hAnsi="Arial" w:cs="Arial"/>
          <w:lang w:val="pt-BR"/>
        </w:rPr>
      </w:pPr>
      <w:r w:rsidRPr="00950B8F">
        <w:rPr>
          <w:rFonts w:ascii="Arial" w:hAnsi="Arial" w:cs="Arial"/>
          <w:lang w:val="pt-BR"/>
        </w:rPr>
        <w:t>Para a coluna níveis de controle, devem ser preenchidos:</w:t>
      </w:r>
    </w:p>
    <w:p w14:paraId="05F431AE" w14:textId="77777777" w:rsidR="00271A3D" w:rsidRDefault="00940DB3" w:rsidP="00271A3D">
      <w:pPr>
        <w:ind w:left="556" w:firstLine="66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Sendo B</w:t>
      </w:r>
      <w:r w:rsidR="00F773BE" w:rsidRPr="00950B8F">
        <w:rPr>
          <w:rFonts w:ascii="Arial" w:hAnsi="Arial" w:cs="Arial"/>
          <w:lang w:val="pt-BR"/>
        </w:rPr>
        <w:t xml:space="preserve"> p</w:t>
      </w:r>
      <w:r w:rsidR="00897CF5">
        <w:rPr>
          <w:rFonts w:ascii="Arial" w:hAnsi="Arial" w:cs="Arial"/>
          <w:lang w:val="pt-BR"/>
        </w:rPr>
        <w:t>ara item que será colocado sob b</w:t>
      </w:r>
      <w:r w:rsidR="00F773BE" w:rsidRPr="00950B8F">
        <w:rPr>
          <w:rFonts w:ascii="Arial" w:hAnsi="Arial" w:cs="Arial"/>
          <w:lang w:val="pt-BR"/>
        </w:rPr>
        <w:t>aseline</w:t>
      </w:r>
      <w:r>
        <w:rPr>
          <w:rFonts w:ascii="Arial" w:hAnsi="Arial" w:cs="Arial"/>
          <w:lang w:val="pt-BR"/>
        </w:rPr>
        <w:t>;</w:t>
      </w:r>
      <w:r w:rsidR="00F773BE" w:rsidRPr="00950B8F">
        <w:rPr>
          <w:rFonts w:ascii="Arial" w:hAnsi="Arial" w:cs="Arial"/>
          <w:lang w:val="pt-BR"/>
        </w:rPr>
        <w:t xml:space="preserve"> </w:t>
      </w:r>
    </w:p>
    <w:p w14:paraId="15C0C1EC" w14:textId="43FD7B1C" w:rsidR="00D032AF" w:rsidRPr="00950B8F" w:rsidRDefault="00940DB3" w:rsidP="000E5206">
      <w:pPr>
        <w:ind w:left="1224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 para</w:t>
      </w:r>
      <w:r w:rsidR="00F773BE" w:rsidRPr="00950B8F">
        <w:rPr>
          <w:rFonts w:ascii="Arial" w:hAnsi="Arial" w:cs="Arial"/>
          <w:lang w:val="pt-BR"/>
        </w:rPr>
        <w:t xml:space="preserve"> documento que simplesmente será colocado na estrutura de diretórios do projeto (com</w:t>
      </w:r>
      <w:r w:rsidR="00C3127C">
        <w:rPr>
          <w:rFonts w:ascii="Arial" w:hAnsi="Arial" w:cs="Arial"/>
          <w:lang w:val="pt-BR"/>
        </w:rPr>
        <w:t xml:space="preserve"> versionamento automático da ferramenta</w:t>
      </w:r>
      <w:r w:rsidR="00F773BE" w:rsidRPr="00950B8F">
        <w:rPr>
          <w:rFonts w:ascii="Arial" w:hAnsi="Arial" w:cs="Arial"/>
          <w:lang w:val="pt-BR"/>
        </w:rPr>
        <w:t xml:space="preserve"> apenas</w:t>
      </w:r>
      <w:r w:rsidR="00A0055D" w:rsidRPr="00950B8F">
        <w:rPr>
          <w:rFonts w:ascii="Arial" w:hAnsi="Arial" w:cs="Arial"/>
          <w:lang w:val="pt-BR"/>
        </w:rPr>
        <w:t>)</w:t>
      </w:r>
      <w:r w:rsidR="00272050">
        <w:rPr>
          <w:rFonts w:ascii="Arial" w:hAnsi="Arial" w:cs="Arial"/>
          <w:lang w:val="pt-BR"/>
        </w:rPr>
        <w:t>.</w:t>
      </w:r>
    </w:p>
    <w:p w14:paraId="3FDBB4D5" w14:textId="77777777" w:rsidR="00E5512D" w:rsidRPr="00950B8F" w:rsidRDefault="00E5512D" w:rsidP="00307211">
      <w:pPr>
        <w:rPr>
          <w:rFonts w:ascii="Arial" w:hAnsi="Arial" w:cs="Arial"/>
          <w:lang w:val="pt-BR"/>
        </w:rPr>
      </w:pPr>
    </w:p>
    <w:tbl>
      <w:tblPr>
        <w:tblpPr w:leftFromText="141" w:rightFromText="141" w:vertAnchor="text" w:tblpX="-352" w:tblpY="1"/>
        <w:tblOverlap w:val="never"/>
        <w:tblW w:w="10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4820"/>
        <w:gridCol w:w="2018"/>
        <w:gridCol w:w="992"/>
        <w:gridCol w:w="1045"/>
      </w:tblGrid>
      <w:tr w:rsidR="00585DD3" w:rsidRPr="0004343F" w14:paraId="415A603F" w14:textId="77777777" w:rsidTr="00117C01">
        <w:trPr>
          <w:trHeight w:val="479"/>
        </w:trPr>
        <w:tc>
          <w:tcPr>
            <w:tcW w:w="1951" w:type="dxa"/>
            <w:tcBorders>
              <w:bottom w:val="single" w:sz="4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6AB52DBD" w14:textId="77777777" w:rsidR="00862DA1" w:rsidRPr="0004343F" w:rsidRDefault="00862DA1" w:rsidP="00585DD3">
            <w:pPr>
              <w:spacing w:line="240" w:lineRule="auto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04343F">
              <w:rPr>
                <w:rFonts w:ascii="Arial" w:hAnsi="Arial" w:cs="Arial"/>
                <w:b/>
                <w:sz w:val="16"/>
                <w:szCs w:val="16"/>
              </w:rPr>
              <w:t>Nome do</w:t>
            </w:r>
            <w:r w:rsidRPr="0004343F">
              <w:rPr>
                <w:rFonts w:ascii="Arial" w:hAnsi="Arial" w:cs="Arial"/>
                <w:b/>
                <w:sz w:val="16"/>
                <w:szCs w:val="16"/>
                <w:lang w:val="pt-BR"/>
              </w:rPr>
              <w:t xml:space="preserve"> Documento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43A8A738" w14:textId="77777777" w:rsidR="00862DA1" w:rsidRPr="0004343F" w:rsidRDefault="00862DA1" w:rsidP="00585DD3">
            <w:pPr>
              <w:spacing w:line="240" w:lineRule="auto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04343F">
              <w:rPr>
                <w:rFonts w:ascii="Arial" w:hAnsi="Arial" w:cs="Arial"/>
                <w:b/>
                <w:sz w:val="16"/>
                <w:szCs w:val="16"/>
                <w:lang w:val="pt-BR"/>
              </w:rPr>
              <w:t>Identificador</w:t>
            </w:r>
          </w:p>
        </w:tc>
        <w:tc>
          <w:tcPr>
            <w:tcW w:w="2018" w:type="dxa"/>
            <w:tcBorders>
              <w:bottom w:val="single" w:sz="4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3823D6FA" w14:textId="77777777" w:rsidR="00862DA1" w:rsidRPr="0004343F" w:rsidRDefault="00862DA1" w:rsidP="00585DD3">
            <w:pPr>
              <w:spacing w:line="240" w:lineRule="auto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04343F">
              <w:rPr>
                <w:rFonts w:ascii="Arial" w:hAnsi="Arial" w:cs="Arial"/>
                <w:b/>
                <w:sz w:val="16"/>
                <w:szCs w:val="16"/>
                <w:lang w:val="pt-BR"/>
              </w:rPr>
              <w:t>Diretório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51FB012C" w14:textId="77777777" w:rsidR="00862DA1" w:rsidRPr="0004343F" w:rsidRDefault="00862DA1" w:rsidP="00585DD3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4343F">
              <w:rPr>
                <w:rFonts w:ascii="Arial" w:hAnsi="Arial" w:cs="Arial"/>
                <w:b/>
                <w:sz w:val="16"/>
                <w:szCs w:val="16"/>
                <w:lang w:val="pt-BR"/>
              </w:rPr>
              <w:t>Níveis</w:t>
            </w:r>
            <w:r w:rsidRPr="0004343F">
              <w:rPr>
                <w:rFonts w:ascii="Arial" w:hAnsi="Arial" w:cs="Arial"/>
                <w:b/>
                <w:sz w:val="16"/>
                <w:szCs w:val="16"/>
              </w:rPr>
              <w:t xml:space="preserve"> de</w:t>
            </w:r>
            <w:r w:rsidRPr="0004343F">
              <w:rPr>
                <w:rFonts w:ascii="Arial" w:hAnsi="Arial" w:cs="Arial"/>
                <w:b/>
                <w:sz w:val="16"/>
                <w:szCs w:val="16"/>
                <w:lang w:val="pt-BR"/>
              </w:rPr>
              <w:t xml:space="preserve"> Controle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14:paraId="2568D259" w14:textId="77777777" w:rsidR="00862DA1" w:rsidRPr="0004343F" w:rsidRDefault="00862DA1" w:rsidP="00585DD3">
            <w:pPr>
              <w:spacing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  <w:lang w:val="pt-BR"/>
              </w:rPr>
            </w:pPr>
            <w:r w:rsidRPr="0004343F">
              <w:rPr>
                <w:rFonts w:ascii="Arial" w:hAnsi="Arial" w:cs="Arial"/>
                <w:b/>
                <w:color w:val="000000" w:themeColor="text1"/>
                <w:sz w:val="16"/>
                <w:szCs w:val="16"/>
                <w:lang w:val="pt-BR"/>
              </w:rPr>
              <w:t>Template SysMap</w:t>
            </w:r>
          </w:p>
        </w:tc>
      </w:tr>
      <w:tr w:rsidR="00585DD3" w:rsidRPr="0004343F" w14:paraId="3FBD011A" w14:textId="77777777" w:rsidTr="00B43E48">
        <w:trPr>
          <w:trHeight w:val="454"/>
        </w:trPr>
        <w:tc>
          <w:tcPr>
            <w:tcW w:w="1951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32B2867" w14:textId="77777777" w:rsidR="00AC491D" w:rsidRPr="0004343F" w:rsidRDefault="00A270CF" w:rsidP="00585DD3">
            <w:pPr>
              <w:spacing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hyperlink r:id="rId11" w:history="1">
              <w:r w:rsidR="00AC491D" w:rsidRPr="0004343F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</w:rPr>
                <w:t>Ata de</w:t>
              </w:r>
              <w:r w:rsidR="00AC491D" w:rsidRPr="0004343F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  <w:lang w:val="pt-BR"/>
                </w:rPr>
                <w:t xml:space="preserve"> Reunião</w:t>
              </w:r>
            </w:hyperlink>
          </w:p>
        </w:tc>
        <w:tc>
          <w:tcPr>
            <w:tcW w:w="4820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9B9D740" w14:textId="77777777" w:rsidR="00AC491D" w:rsidRPr="0004343F" w:rsidRDefault="00AC491D" w:rsidP="00585DD3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F74AC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IDPROJETO]"/>
                  </w:textInput>
                </w:ffData>
              </w:fldChar>
            </w:r>
            <w:r w:rsidRPr="009F74AC">
              <w:rPr>
                <w:rFonts w:ascii="Arial" w:hAnsi="Arial" w:cs="Arial"/>
                <w:sz w:val="16"/>
                <w:szCs w:val="16"/>
                <w:lang w:val="pt-BR"/>
              </w:rPr>
              <w:instrText xml:space="preserve"> FORMTEXT </w:instrText>
            </w:r>
            <w:r w:rsidRPr="009F74AC">
              <w:rPr>
                <w:rFonts w:ascii="Arial" w:hAnsi="Arial" w:cs="Arial"/>
                <w:sz w:val="16"/>
                <w:szCs w:val="16"/>
              </w:rPr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F74AC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>[IDPROJETO]</w:t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  <w:lang w:val="pt-BR"/>
              </w:rPr>
              <w:t>_ATA_[ReuniaoX]_aaaa_mm_dd.xls</w:t>
            </w:r>
          </w:p>
        </w:tc>
        <w:tc>
          <w:tcPr>
            <w:tcW w:w="2018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1983984E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4343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04343F">
              <w:rPr>
                <w:rFonts w:ascii="Arial" w:hAnsi="Arial" w:cs="Arial"/>
                <w:sz w:val="16"/>
                <w:szCs w:val="16"/>
              </w:rPr>
              <w:instrText xml:space="preserve"> REF _Ref355888448 \h  \* MERGEFORMAT </w:instrText>
            </w:r>
            <w:r w:rsidRPr="0004343F">
              <w:rPr>
                <w:rFonts w:ascii="Arial" w:hAnsi="Arial" w:cs="Arial"/>
                <w:sz w:val="16"/>
                <w:szCs w:val="16"/>
              </w:rPr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4343F">
              <w:rPr>
                <w:rFonts w:ascii="Arial" w:hAnsi="Arial" w:cs="Arial"/>
                <w:sz w:val="16"/>
                <w:szCs w:val="16"/>
              </w:rPr>
              <w:t>AtaReuniao</w:t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876AAF2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343F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B88F21D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4343F">
              <w:rPr>
                <w:rFonts w:ascii="Arial" w:hAnsi="Arial" w:cs="Arial"/>
                <w:color w:val="000000" w:themeColor="text1"/>
                <w:sz w:val="16"/>
                <w:szCs w:val="16"/>
              </w:rPr>
              <w:t>S</w:t>
            </w:r>
          </w:p>
        </w:tc>
      </w:tr>
      <w:tr w:rsidR="00585DD3" w:rsidRPr="0004343F" w14:paraId="48B79566" w14:textId="77777777" w:rsidTr="00B43E48">
        <w:trPr>
          <w:trHeight w:val="454"/>
        </w:trPr>
        <w:tc>
          <w:tcPr>
            <w:tcW w:w="1951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0E00F9F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bCs/>
                <w:sz w:val="16"/>
                <w:szCs w:val="16"/>
                <w:lang w:val="pt-BR"/>
              </w:rPr>
            </w:pPr>
            <w:r w:rsidRPr="0004343F">
              <w:rPr>
                <w:rFonts w:ascii="Arial" w:hAnsi="Arial" w:cs="Arial"/>
                <w:bCs/>
                <w:sz w:val="16"/>
                <w:szCs w:val="16"/>
                <w:lang w:val="pt-BR"/>
              </w:rPr>
              <w:t>Caso de Uso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EC4240C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F74AC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IDPROJETO]"/>
                  </w:textInput>
                </w:ffData>
              </w:fldChar>
            </w:r>
            <w:r w:rsidRPr="009F74AC">
              <w:rPr>
                <w:rFonts w:ascii="Arial" w:hAnsi="Arial" w:cs="Arial"/>
                <w:sz w:val="16"/>
                <w:szCs w:val="16"/>
                <w:lang w:val="pt-BR"/>
              </w:rPr>
              <w:instrText xml:space="preserve"> FORMTEXT </w:instrText>
            </w:r>
            <w:r w:rsidRPr="009F74AC">
              <w:rPr>
                <w:rFonts w:ascii="Arial" w:hAnsi="Arial" w:cs="Arial"/>
                <w:sz w:val="16"/>
                <w:szCs w:val="16"/>
              </w:rPr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F74AC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>[IDPROJETO]</w:t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t>_</w:t>
            </w:r>
            <w:r w:rsidRPr="00C12913">
              <w:rPr>
                <w:rFonts w:ascii="Arial" w:hAnsi="Arial" w:cs="Arial"/>
                <w:sz w:val="16"/>
                <w:szCs w:val="16"/>
                <w:lang w:val="pt-BR"/>
              </w:rPr>
              <w:t>UC[NumeroUC]_[NomeUC]</w:t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t>.docx</w:t>
            </w:r>
          </w:p>
        </w:tc>
        <w:tc>
          <w:tcPr>
            <w:tcW w:w="2018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5A7BFAC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fldChar w:fldCharType="begin"/>
            </w:r>
            <w:r w:rsidRPr="0004343F">
              <w:rPr>
                <w:rFonts w:ascii="Arial" w:hAnsi="Arial" w:cs="Arial"/>
                <w:sz w:val="16"/>
                <w:szCs w:val="16"/>
              </w:rPr>
              <w:instrText xml:space="preserve"> REF _Ref355888530 \h </w:instrText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instrText xml:space="preserve"> \* MERGEFORMAT </w:instrText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fldChar w:fldCharType="separate"/>
            </w:r>
            <w:r w:rsidRPr="0004343F">
              <w:rPr>
                <w:rFonts w:ascii="Arial" w:hAnsi="Arial" w:cs="Arial"/>
                <w:sz w:val="16"/>
                <w:szCs w:val="16"/>
              </w:rPr>
              <w:t>Requisitos</w:t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fldChar w:fldCharType="end"/>
            </w:r>
            <w:r w:rsidR="008B1C7D">
              <w:rPr>
                <w:rFonts w:ascii="Arial" w:hAnsi="Arial" w:cs="Arial"/>
                <w:sz w:val="16"/>
                <w:szCs w:val="16"/>
                <w:lang w:val="pt-BR"/>
              </w:rPr>
              <w:t>\</w:t>
            </w:r>
            <w:r w:rsidR="008B1C7D" w:rsidRPr="008B1C7D">
              <w:rPr>
                <w:rFonts w:ascii="Arial" w:hAnsi="Arial" w:cs="Arial"/>
                <w:sz w:val="16"/>
                <w:szCs w:val="16"/>
                <w:lang w:val="pt-BR"/>
              </w:rPr>
              <w:t>CasoDeUso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F70DEC3" w14:textId="77777777" w:rsidR="00AC491D" w:rsidRPr="0004343F" w:rsidRDefault="006E7EE4" w:rsidP="00585DD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781E97EF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4343F">
              <w:rPr>
                <w:rFonts w:ascii="Arial" w:hAnsi="Arial" w:cs="Arial"/>
                <w:color w:val="000000" w:themeColor="text1"/>
                <w:sz w:val="16"/>
                <w:szCs w:val="16"/>
              </w:rPr>
              <w:t>S</w:t>
            </w:r>
          </w:p>
        </w:tc>
      </w:tr>
      <w:tr w:rsidR="00585DD3" w:rsidRPr="00457680" w14:paraId="795D8314" w14:textId="77777777" w:rsidTr="00B43E48">
        <w:trPr>
          <w:trHeight w:val="454"/>
        </w:trPr>
        <w:tc>
          <w:tcPr>
            <w:tcW w:w="1951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5EB4159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bCs/>
                <w:sz w:val="16"/>
                <w:szCs w:val="16"/>
                <w:lang w:val="pt-BR"/>
              </w:rPr>
            </w:pPr>
            <w:r w:rsidRPr="0004343F">
              <w:rPr>
                <w:rFonts w:ascii="Arial" w:hAnsi="Arial" w:cs="Arial"/>
                <w:bCs/>
                <w:sz w:val="16"/>
                <w:szCs w:val="16"/>
                <w:lang w:val="pt-BR"/>
              </w:rPr>
              <w:t>Casos de Teste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D36BE42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F74AC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IDPROJETO]"/>
                  </w:textInput>
                </w:ffData>
              </w:fldChar>
            </w:r>
            <w:r w:rsidRPr="009F74AC">
              <w:rPr>
                <w:rFonts w:ascii="Arial" w:hAnsi="Arial" w:cs="Arial"/>
                <w:sz w:val="16"/>
                <w:szCs w:val="16"/>
                <w:lang w:val="pt-BR"/>
              </w:rPr>
              <w:instrText xml:space="preserve"> FORMTEXT </w:instrText>
            </w:r>
            <w:r w:rsidRPr="009F74AC">
              <w:rPr>
                <w:rFonts w:ascii="Arial" w:hAnsi="Arial" w:cs="Arial"/>
                <w:sz w:val="16"/>
                <w:szCs w:val="16"/>
              </w:rPr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F74AC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>[IDPROJETO]</w:t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841057">
              <w:rPr>
                <w:rFonts w:ascii="Arial" w:hAnsi="Arial" w:cs="Arial"/>
                <w:sz w:val="16"/>
                <w:szCs w:val="16"/>
                <w:lang w:val="pt-BR"/>
              </w:rPr>
              <w:t>_</w:t>
            </w:r>
            <w:r w:rsidR="00A55C5F" w:rsidRPr="00A55C5F">
              <w:rPr>
                <w:rFonts w:ascii="Arial" w:hAnsi="Arial" w:cs="Arial"/>
                <w:sz w:val="16"/>
                <w:szCs w:val="16"/>
                <w:lang w:val="pt-BR"/>
              </w:rPr>
              <w:t>CTE[NumeroCTE]_[NumeroUC]_[NomeUC]</w:t>
            </w:r>
            <w:r w:rsidR="00BC613F">
              <w:rPr>
                <w:rFonts w:ascii="Arial" w:hAnsi="Arial" w:cs="Arial"/>
                <w:sz w:val="16"/>
                <w:szCs w:val="16"/>
                <w:lang w:val="pt-BR"/>
              </w:rPr>
              <w:t>.docx</w:t>
            </w:r>
          </w:p>
        </w:tc>
        <w:tc>
          <w:tcPr>
            <w:tcW w:w="2018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82DDC64" w14:textId="77777777" w:rsidR="00AC491D" w:rsidRPr="00457680" w:rsidRDefault="00AC491D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4343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457680">
              <w:rPr>
                <w:rFonts w:ascii="Arial" w:hAnsi="Arial" w:cs="Arial"/>
                <w:sz w:val="16"/>
                <w:szCs w:val="16"/>
                <w:lang w:val="pt-BR"/>
              </w:rPr>
              <w:instrText xml:space="preserve"> REF _Ref355888538 \h  \* MERGEFORMAT </w:instrText>
            </w:r>
            <w:r w:rsidRPr="0004343F">
              <w:rPr>
                <w:rFonts w:ascii="Arial" w:hAnsi="Arial" w:cs="Arial"/>
                <w:sz w:val="16"/>
                <w:szCs w:val="16"/>
              </w:rPr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457680">
              <w:rPr>
                <w:rFonts w:ascii="Arial" w:hAnsi="Arial" w:cs="Arial"/>
                <w:sz w:val="16"/>
                <w:szCs w:val="16"/>
                <w:lang w:val="pt-BR"/>
              </w:rPr>
              <w:t>Testes</w:t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0E5C89">
              <w:rPr>
                <w:rFonts w:ascii="Arial" w:hAnsi="Arial" w:cs="Arial"/>
                <w:sz w:val="16"/>
                <w:szCs w:val="16"/>
              </w:rPr>
              <w:t>\</w:t>
            </w:r>
            <w:r w:rsidR="000E5C89" w:rsidRPr="000E5C89">
              <w:rPr>
                <w:rFonts w:ascii="Arial" w:hAnsi="Arial" w:cs="Arial"/>
                <w:sz w:val="16"/>
                <w:szCs w:val="16"/>
              </w:rPr>
              <w:t>CasosTeste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26CD041" w14:textId="77777777" w:rsidR="00AC491D" w:rsidRPr="00457680" w:rsidRDefault="00EA1221" w:rsidP="00585DD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B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37E24FA" w14:textId="77777777" w:rsidR="00AC491D" w:rsidRPr="00457680" w:rsidRDefault="00AC491D" w:rsidP="00585DD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pt-BR"/>
              </w:rPr>
            </w:pPr>
            <w:r w:rsidRPr="00457680">
              <w:rPr>
                <w:rFonts w:ascii="Arial" w:hAnsi="Arial" w:cs="Arial"/>
                <w:color w:val="000000" w:themeColor="text1"/>
                <w:sz w:val="16"/>
                <w:szCs w:val="16"/>
                <w:lang w:val="pt-BR"/>
              </w:rPr>
              <w:t>S</w:t>
            </w:r>
          </w:p>
        </w:tc>
      </w:tr>
      <w:tr w:rsidR="00793B10" w:rsidRPr="00457680" w14:paraId="774C1665" w14:textId="77777777" w:rsidTr="00B43E48">
        <w:trPr>
          <w:trHeight w:val="454"/>
        </w:trPr>
        <w:tc>
          <w:tcPr>
            <w:tcW w:w="1951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1C77ADEC" w14:textId="1BB9901E" w:rsidR="00793B10" w:rsidRPr="0004343F" w:rsidRDefault="00793B10" w:rsidP="00585DD3">
            <w:pPr>
              <w:spacing w:line="240" w:lineRule="auto"/>
              <w:rPr>
                <w:rFonts w:ascii="Arial" w:hAnsi="Arial" w:cs="Arial"/>
                <w:bCs/>
                <w:sz w:val="16"/>
                <w:szCs w:val="16"/>
                <w:lang w:val="pt-BR"/>
              </w:rPr>
            </w:pPr>
            <w:r w:rsidRPr="00457680">
              <w:rPr>
                <w:rFonts w:ascii="Arial" w:hAnsi="Arial" w:cs="Arial"/>
                <w:sz w:val="16"/>
                <w:szCs w:val="16"/>
                <w:lang w:val="pt-BR"/>
              </w:rPr>
              <w:t>Checklist d</w:t>
            </w:r>
            <w:r>
              <w:rPr>
                <w:rFonts w:ascii="Arial" w:hAnsi="Arial" w:cs="Arial"/>
                <w:sz w:val="16"/>
                <w:szCs w:val="16"/>
                <w:lang w:val="pt-BR"/>
              </w:rPr>
              <w:t>e Revisão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657EF02" w14:textId="0953DED0" w:rsidR="00793B10" w:rsidRPr="009F74AC" w:rsidRDefault="00793B10" w:rsidP="00793B10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F74AC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IDPROJETO]"/>
                  </w:textInput>
                </w:ffData>
              </w:fldChar>
            </w:r>
            <w:r w:rsidRPr="009F74AC">
              <w:rPr>
                <w:rFonts w:ascii="Arial" w:hAnsi="Arial" w:cs="Arial"/>
                <w:sz w:val="16"/>
                <w:szCs w:val="16"/>
                <w:lang w:val="pt-BR"/>
              </w:rPr>
              <w:instrText xml:space="preserve"> FORMTEXT </w:instrText>
            </w:r>
            <w:r w:rsidRPr="009F74AC">
              <w:rPr>
                <w:rFonts w:ascii="Arial" w:hAnsi="Arial" w:cs="Arial"/>
                <w:sz w:val="16"/>
                <w:szCs w:val="16"/>
              </w:rPr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F74AC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>[IDPROJETO]</w:t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793B10">
              <w:rPr>
                <w:rFonts w:ascii="Arial" w:hAnsi="Arial" w:cs="Arial"/>
                <w:sz w:val="16"/>
                <w:szCs w:val="16"/>
              </w:rPr>
              <w:t>_ChecklistRevisaoCasosTeste</w:t>
            </w:r>
            <w:r>
              <w:rPr>
                <w:rFonts w:ascii="Arial" w:hAnsi="Arial" w:cs="Arial"/>
                <w:sz w:val="16"/>
                <w:szCs w:val="16"/>
              </w:rPr>
              <w:t>.xlsx</w:t>
            </w:r>
          </w:p>
        </w:tc>
        <w:tc>
          <w:tcPr>
            <w:tcW w:w="2018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678E303" w14:textId="46FD4400" w:rsidR="00793B10" w:rsidRPr="0004343F" w:rsidRDefault="002744A1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4343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457680">
              <w:rPr>
                <w:rFonts w:ascii="Arial" w:hAnsi="Arial" w:cs="Arial"/>
                <w:sz w:val="16"/>
                <w:szCs w:val="16"/>
                <w:lang w:val="pt-BR"/>
              </w:rPr>
              <w:instrText xml:space="preserve"> REF _Ref355888538 \h  \* MERGEFORMAT </w:instrText>
            </w:r>
            <w:r w:rsidRPr="0004343F">
              <w:rPr>
                <w:rFonts w:ascii="Arial" w:hAnsi="Arial" w:cs="Arial"/>
                <w:sz w:val="16"/>
                <w:szCs w:val="16"/>
              </w:rPr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457680">
              <w:rPr>
                <w:rFonts w:ascii="Arial" w:hAnsi="Arial" w:cs="Arial"/>
                <w:sz w:val="16"/>
                <w:szCs w:val="16"/>
                <w:lang w:val="pt-BR"/>
              </w:rPr>
              <w:t>Testes</w:t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>\</w:t>
            </w:r>
            <w:r>
              <w:rPr>
                <w:rFonts w:ascii="Arial" w:hAnsi="Arial" w:cs="Arial"/>
                <w:sz w:val="16"/>
                <w:szCs w:val="16"/>
                <w:lang w:val="pt-BR"/>
              </w:rPr>
              <w:t>ChecklistRevisao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6A9C846" w14:textId="16317E7B" w:rsidR="00793B10" w:rsidRDefault="002744A1" w:rsidP="00585DD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S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7A750BA1" w14:textId="7FBAA3DA" w:rsidR="00793B10" w:rsidRPr="00457680" w:rsidRDefault="002744A1" w:rsidP="00585DD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pt-BR"/>
              </w:rPr>
              <w:t>S</w:t>
            </w:r>
          </w:p>
        </w:tc>
      </w:tr>
      <w:tr w:rsidR="00585DD3" w:rsidRPr="0004343F" w14:paraId="1270EB76" w14:textId="77777777" w:rsidTr="00B43E48">
        <w:trPr>
          <w:trHeight w:val="454"/>
        </w:trPr>
        <w:tc>
          <w:tcPr>
            <w:tcW w:w="1951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137A8490" w14:textId="77777777" w:rsidR="00AC491D" w:rsidRPr="00457680" w:rsidRDefault="00AC491D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457680">
              <w:rPr>
                <w:rFonts w:ascii="Arial" w:hAnsi="Arial" w:cs="Arial"/>
                <w:sz w:val="16"/>
                <w:szCs w:val="16"/>
                <w:lang w:val="pt-BR"/>
              </w:rPr>
              <w:lastRenderedPageBreak/>
              <w:t>Checklist de</w:t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t xml:space="preserve"> Verificação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E3C4A2C" w14:textId="77777777" w:rsidR="00AC491D" w:rsidRPr="0004343F" w:rsidRDefault="00AC491D" w:rsidP="00585DD3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F74AC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IDPROJETO]"/>
                  </w:textInput>
                </w:ffData>
              </w:fldChar>
            </w:r>
            <w:r w:rsidRPr="009F74AC">
              <w:rPr>
                <w:rFonts w:ascii="Arial" w:hAnsi="Arial" w:cs="Arial"/>
                <w:sz w:val="16"/>
                <w:szCs w:val="16"/>
                <w:lang w:val="pt-BR"/>
              </w:rPr>
              <w:instrText xml:space="preserve"> FORMTEXT </w:instrText>
            </w:r>
            <w:r w:rsidRPr="009F74AC">
              <w:rPr>
                <w:rFonts w:ascii="Arial" w:hAnsi="Arial" w:cs="Arial"/>
                <w:sz w:val="16"/>
                <w:szCs w:val="16"/>
              </w:rPr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F74AC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>[IDPROJETO]</w:t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t>_ChecklistVerificacaoRequisitos.xls</w:t>
            </w:r>
          </w:p>
        </w:tc>
        <w:tc>
          <w:tcPr>
            <w:tcW w:w="2018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9F66D39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fldChar w:fldCharType="begin"/>
            </w:r>
            <w:r w:rsidRPr="0004343F">
              <w:rPr>
                <w:rFonts w:ascii="Arial" w:hAnsi="Arial" w:cs="Arial"/>
                <w:sz w:val="16"/>
                <w:szCs w:val="16"/>
              </w:rPr>
              <w:instrText xml:space="preserve"> REF _Ref355888530 \h </w:instrText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instrText xml:space="preserve"> \* MERGEFORMAT </w:instrText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fldChar w:fldCharType="separate"/>
            </w:r>
            <w:r w:rsidRPr="0004343F">
              <w:rPr>
                <w:rFonts w:ascii="Arial" w:hAnsi="Arial" w:cs="Arial"/>
                <w:sz w:val="16"/>
                <w:szCs w:val="16"/>
              </w:rPr>
              <w:t>Requisitos</w:t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fldChar w:fldCharType="end"/>
            </w:r>
            <w:r w:rsidR="00F235F2">
              <w:rPr>
                <w:rFonts w:ascii="Arial" w:hAnsi="Arial" w:cs="Arial"/>
                <w:sz w:val="16"/>
                <w:szCs w:val="16"/>
                <w:lang w:val="pt-BR"/>
              </w:rPr>
              <w:t>\</w:t>
            </w:r>
            <w:r w:rsidR="00F235F2" w:rsidRPr="00F235F2">
              <w:rPr>
                <w:rFonts w:ascii="Arial" w:hAnsi="Arial" w:cs="Arial"/>
                <w:sz w:val="16"/>
                <w:szCs w:val="16"/>
                <w:lang w:val="pt-BR"/>
              </w:rPr>
              <w:t>ChecklistVerificacao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DC90B7C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343F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74CA5D79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4343F">
              <w:rPr>
                <w:rFonts w:ascii="Arial" w:hAnsi="Arial" w:cs="Arial"/>
                <w:color w:val="000000" w:themeColor="text1"/>
                <w:sz w:val="16"/>
                <w:szCs w:val="16"/>
              </w:rPr>
              <w:t>S</w:t>
            </w:r>
          </w:p>
        </w:tc>
      </w:tr>
      <w:tr w:rsidR="00585DD3" w:rsidRPr="0004343F" w14:paraId="698BBCBC" w14:textId="77777777" w:rsidTr="00B43E48">
        <w:trPr>
          <w:trHeight w:val="454"/>
        </w:trPr>
        <w:tc>
          <w:tcPr>
            <w:tcW w:w="1951" w:type="dxa"/>
            <w:tcMar>
              <w:top w:w="57" w:type="dxa"/>
              <w:bottom w:w="57" w:type="dxa"/>
            </w:tcMar>
            <w:vAlign w:val="center"/>
          </w:tcPr>
          <w:p w14:paraId="36C1407E" w14:textId="77777777" w:rsidR="00AC491D" w:rsidRPr="0004343F" w:rsidRDefault="00A270CF" w:rsidP="00585DD3">
            <w:pPr>
              <w:pStyle w:val="Cabealho"/>
              <w:tabs>
                <w:tab w:val="clear" w:pos="4320"/>
                <w:tab w:val="clear" w:pos="8640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hyperlink r:id="rId12" w:history="1">
              <w:r w:rsidR="00AC491D" w:rsidRPr="0004343F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  <w:lang w:val="pt-BR"/>
                </w:rPr>
                <w:t>Cronograma</w:t>
              </w:r>
              <w:r w:rsidR="00AC491D" w:rsidRPr="0004343F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</w:rPr>
                <w:t xml:space="preserve"> do</w:t>
              </w:r>
              <w:r w:rsidR="00AC491D" w:rsidRPr="0004343F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  <w:lang w:val="pt-BR"/>
                </w:rPr>
                <w:t xml:space="preserve"> Projeto</w:t>
              </w:r>
            </w:hyperlink>
          </w:p>
        </w:tc>
        <w:tc>
          <w:tcPr>
            <w:tcW w:w="4820" w:type="dxa"/>
            <w:tcMar>
              <w:top w:w="57" w:type="dxa"/>
              <w:bottom w:w="57" w:type="dxa"/>
            </w:tcMar>
            <w:vAlign w:val="center"/>
          </w:tcPr>
          <w:p w14:paraId="2ED40521" w14:textId="77777777" w:rsidR="00AC491D" w:rsidRPr="0004343F" w:rsidRDefault="00AC491D" w:rsidP="00585DD3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F74AC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IDPROJETO]"/>
                  </w:textInput>
                </w:ffData>
              </w:fldChar>
            </w:r>
            <w:r w:rsidRPr="009F74AC">
              <w:rPr>
                <w:rFonts w:ascii="Arial" w:hAnsi="Arial" w:cs="Arial"/>
                <w:sz w:val="16"/>
                <w:szCs w:val="16"/>
                <w:lang w:val="pt-BR"/>
              </w:rPr>
              <w:instrText xml:space="preserve"> FORMTEXT </w:instrText>
            </w:r>
            <w:r w:rsidRPr="009F74AC">
              <w:rPr>
                <w:rFonts w:ascii="Arial" w:hAnsi="Arial" w:cs="Arial"/>
                <w:sz w:val="16"/>
                <w:szCs w:val="16"/>
              </w:rPr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F74AC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>[IDPROJETO]</w:t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t>_Cronograma.mpp</w:t>
            </w:r>
          </w:p>
        </w:tc>
        <w:tc>
          <w:tcPr>
            <w:tcW w:w="2018" w:type="dxa"/>
            <w:tcMar>
              <w:top w:w="57" w:type="dxa"/>
              <w:bottom w:w="57" w:type="dxa"/>
            </w:tcMar>
            <w:vAlign w:val="center"/>
          </w:tcPr>
          <w:p w14:paraId="16D59749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4343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04343F">
              <w:rPr>
                <w:rFonts w:ascii="Arial" w:hAnsi="Arial" w:cs="Arial"/>
                <w:sz w:val="16"/>
                <w:szCs w:val="16"/>
              </w:rPr>
              <w:instrText xml:space="preserve"> REF _Ref355888506 \h  \* MERGEFORMAT </w:instrText>
            </w:r>
            <w:r w:rsidRPr="0004343F">
              <w:rPr>
                <w:rFonts w:ascii="Arial" w:hAnsi="Arial" w:cs="Arial"/>
                <w:sz w:val="16"/>
                <w:szCs w:val="16"/>
              </w:rPr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4343F">
              <w:rPr>
                <w:rFonts w:ascii="Arial" w:hAnsi="Arial" w:cs="Arial"/>
                <w:sz w:val="16"/>
                <w:szCs w:val="16"/>
              </w:rPr>
              <w:t>GerenciaProjetos</w:t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483A18">
              <w:rPr>
                <w:rFonts w:ascii="Arial" w:hAnsi="Arial" w:cs="Arial"/>
                <w:sz w:val="16"/>
                <w:szCs w:val="16"/>
              </w:rPr>
              <w:t>\</w:t>
            </w:r>
            <w:r w:rsidR="00483A18" w:rsidRPr="00483A18">
              <w:rPr>
                <w:rFonts w:ascii="Arial" w:hAnsi="Arial" w:cs="Arial"/>
                <w:sz w:val="16"/>
                <w:szCs w:val="16"/>
              </w:rPr>
              <w:t>Cronograma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  <w:vAlign w:val="center"/>
          </w:tcPr>
          <w:p w14:paraId="1B198C43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343F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045" w:type="dxa"/>
            <w:tcMar>
              <w:top w:w="57" w:type="dxa"/>
              <w:bottom w:w="57" w:type="dxa"/>
            </w:tcMar>
            <w:vAlign w:val="center"/>
          </w:tcPr>
          <w:p w14:paraId="3E26976B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4343F">
              <w:rPr>
                <w:rFonts w:ascii="Arial" w:hAnsi="Arial" w:cs="Arial"/>
                <w:color w:val="000000" w:themeColor="text1"/>
                <w:sz w:val="16"/>
                <w:szCs w:val="16"/>
              </w:rPr>
              <w:t>S</w:t>
            </w:r>
          </w:p>
        </w:tc>
      </w:tr>
      <w:tr w:rsidR="00585DD3" w:rsidRPr="0004343F" w14:paraId="5C1CAD02" w14:textId="77777777" w:rsidTr="00B43E48">
        <w:trPr>
          <w:trHeight w:val="454"/>
        </w:trPr>
        <w:tc>
          <w:tcPr>
            <w:tcW w:w="1951" w:type="dxa"/>
            <w:tcMar>
              <w:top w:w="57" w:type="dxa"/>
              <w:bottom w:w="57" w:type="dxa"/>
            </w:tcMar>
            <w:vAlign w:val="center"/>
          </w:tcPr>
          <w:p w14:paraId="30D46279" w14:textId="77777777" w:rsidR="00AC491D" w:rsidRPr="0004343F" w:rsidRDefault="00A270CF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hyperlink r:id="rId13" w:history="1">
              <w:r w:rsidR="00AC491D" w:rsidRPr="0004343F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  <w:lang w:val="pt-BR"/>
                </w:rPr>
                <w:t>Declaração de Escopo do Projeto</w:t>
              </w:r>
            </w:hyperlink>
          </w:p>
        </w:tc>
        <w:tc>
          <w:tcPr>
            <w:tcW w:w="4820" w:type="dxa"/>
            <w:tcMar>
              <w:top w:w="57" w:type="dxa"/>
              <w:bottom w:w="57" w:type="dxa"/>
            </w:tcMar>
            <w:vAlign w:val="center"/>
          </w:tcPr>
          <w:p w14:paraId="5ED27E31" w14:textId="77777777" w:rsidR="00AC491D" w:rsidRPr="0004343F" w:rsidRDefault="00AC491D" w:rsidP="00585DD3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F74AC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IDPROJETO]"/>
                  </w:textInput>
                </w:ffData>
              </w:fldChar>
            </w:r>
            <w:r w:rsidRPr="009F74AC">
              <w:rPr>
                <w:rFonts w:ascii="Arial" w:hAnsi="Arial" w:cs="Arial"/>
                <w:sz w:val="16"/>
                <w:szCs w:val="16"/>
                <w:lang w:val="pt-BR"/>
              </w:rPr>
              <w:instrText xml:space="preserve"> FORMTEXT </w:instrText>
            </w:r>
            <w:r w:rsidRPr="009F74AC">
              <w:rPr>
                <w:rFonts w:ascii="Arial" w:hAnsi="Arial" w:cs="Arial"/>
                <w:sz w:val="16"/>
                <w:szCs w:val="16"/>
              </w:rPr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F74AC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>[IDPROJETO]</w:t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t>_DeclaracaoEscopoProjeto.docx</w:t>
            </w:r>
          </w:p>
        </w:tc>
        <w:tc>
          <w:tcPr>
            <w:tcW w:w="2018" w:type="dxa"/>
            <w:tcMar>
              <w:top w:w="57" w:type="dxa"/>
              <w:bottom w:w="57" w:type="dxa"/>
            </w:tcMar>
            <w:vAlign w:val="center"/>
          </w:tcPr>
          <w:p w14:paraId="4C400D85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4343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04343F">
              <w:rPr>
                <w:rFonts w:ascii="Arial" w:hAnsi="Arial" w:cs="Arial"/>
                <w:sz w:val="16"/>
                <w:szCs w:val="16"/>
              </w:rPr>
              <w:instrText xml:space="preserve"> REF _Ref355888506 \h  \* MERGEFORMAT </w:instrText>
            </w:r>
            <w:r w:rsidRPr="0004343F">
              <w:rPr>
                <w:rFonts w:ascii="Arial" w:hAnsi="Arial" w:cs="Arial"/>
                <w:sz w:val="16"/>
                <w:szCs w:val="16"/>
              </w:rPr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4343F">
              <w:rPr>
                <w:rFonts w:ascii="Arial" w:hAnsi="Arial" w:cs="Arial"/>
                <w:sz w:val="16"/>
                <w:szCs w:val="16"/>
              </w:rPr>
              <w:t>GerenciaProjetos</w:t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D64D88">
              <w:rPr>
                <w:rFonts w:ascii="Arial" w:hAnsi="Arial" w:cs="Arial"/>
                <w:sz w:val="16"/>
                <w:szCs w:val="16"/>
              </w:rPr>
              <w:t>\</w:t>
            </w:r>
            <w:r w:rsidR="00D64D88" w:rsidRPr="00D64D88">
              <w:rPr>
                <w:rFonts w:ascii="Arial" w:hAnsi="Arial" w:cs="Arial"/>
                <w:sz w:val="16"/>
                <w:szCs w:val="16"/>
              </w:rPr>
              <w:t>DeclaracaoEscopoProjeto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  <w:vAlign w:val="center"/>
          </w:tcPr>
          <w:p w14:paraId="50537A7C" w14:textId="77777777" w:rsidR="00AC491D" w:rsidRPr="0004343F" w:rsidRDefault="00B476F1" w:rsidP="00585DD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1045" w:type="dxa"/>
            <w:tcMar>
              <w:top w:w="57" w:type="dxa"/>
              <w:bottom w:w="57" w:type="dxa"/>
            </w:tcMar>
            <w:vAlign w:val="center"/>
          </w:tcPr>
          <w:p w14:paraId="2D8ED8B7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4343F">
              <w:rPr>
                <w:rFonts w:ascii="Arial" w:hAnsi="Arial" w:cs="Arial"/>
                <w:color w:val="000000" w:themeColor="text1"/>
                <w:sz w:val="16"/>
                <w:szCs w:val="16"/>
              </w:rPr>
              <w:t>S</w:t>
            </w:r>
          </w:p>
        </w:tc>
      </w:tr>
      <w:tr w:rsidR="00585DD3" w:rsidRPr="00FB393C" w14:paraId="1C6B4478" w14:textId="77777777" w:rsidTr="00B43E48">
        <w:trPr>
          <w:trHeight w:val="454"/>
        </w:trPr>
        <w:tc>
          <w:tcPr>
            <w:tcW w:w="1951" w:type="dxa"/>
            <w:tcMar>
              <w:top w:w="57" w:type="dxa"/>
              <w:bottom w:w="57" w:type="dxa"/>
            </w:tcMar>
            <w:vAlign w:val="center"/>
          </w:tcPr>
          <w:p w14:paraId="53261F56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bCs/>
                <w:sz w:val="16"/>
                <w:szCs w:val="16"/>
                <w:lang w:val="pt-BR"/>
              </w:rPr>
            </w:pPr>
            <w:r w:rsidRPr="0004343F">
              <w:rPr>
                <w:rFonts w:ascii="Arial" w:hAnsi="Arial" w:cs="Arial"/>
                <w:bCs/>
                <w:sz w:val="16"/>
                <w:szCs w:val="16"/>
                <w:lang w:val="pt-BR"/>
              </w:rPr>
              <w:t>Evidências de Teste</w:t>
            </w:r>
          </w:p>
        </w:tc>
        <w:tc>
          <w:tcPr>
            <w:tcW w:w="4820" w:type="dxa"/>
            <w:tcMar>
              <w:top w:w="57" w:type="dxa"/>
              <w:bottom w:w="57" w:type="dxa"/>
            </w:tcMar>
            <w:vAlign w:val="center"/>
          </w:tcPr>
          <w:p w14:paraId="788CF883" w14:textId="77777777" w:rsidR="00AC491D" w:rsidRPr="0004343F" w:rsidRDefault="00FB393C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F74AC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IDPROJETO]"/>
                  </w:textInput>
                </w:ffData>
              </w:fldChar>
            </w:r>
            <w:r w:rsidRPr="009F74AC">
              <w:rPr>
                <w:rFonts w:ascii="Arial" w:hAnsi="Arial" w:cs="Arial"/>
                <w:sz w:val="16"/>
                <w:szCs w:val="16"/>
                <w:lang w:val="pt-BR"/>
              </w:rPr>
              <w:instrText xml:space="preserve"> FORMTEXT </w:instrText>
            </w:r>
            <w:r w:rsidRPr="009F74AC">
              <w:rPr>
                <w:rFonts w:ascii="Arial" w:hAnsi="Arial" w:cs="Arial"/>
                <w:sz w:val="16"/>
                <w:szCs w:val="16"/>
              </w:rPr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F74AC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>[IDPROJETO]</w:t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D758E4">
              <w:rPr>
                <w:rFonts w:ascii="Arial" w:hAnsi="Arial" w:cs="Arial"/>
                <w:sz w:val="16"/>
                <w:szCs w:val="16"/>
                <w:lang w:val="pt-BR"/>
              </w:rPr>
              <w:t>_</w:t>
            </w:r>
            <w:r w:rsidR="00D758E4" w:rsidRPr="00D758E4">
              <w:rPr>
                <w:rFonts w:ascii="Arial" w:hAnsi="Arial" w:cs="Arial"/>
                <w:sz w:val="16"/>
                <w:szCs w:val="16"/>
                <w:lang w:val="pt-BR"/>
              </w:rPr>
              <w:t>ETE[NumeroETE]</w:t>
            </w:r>
            <w:r w:rsidR="00D758E4">
              <w:rPr>
                <w:rFonts w:ascii="Arial" w:hAnsi="Arial" w:cs="Arial"/>
                <w:sz w:val="16"/>
                <w:szCs w:val="16"/>
                <w:lang w:val="pt-BR"/>
              </w:rPr>
              <w:t>_[NumeroCTE]_[NumeroUC]_[NomeUC</w:t>
            </w:r>
            <w:r w:rsidRPr="00FB393C">
              <w:rPr>
                <w:rFonts w:ascii="Arial" w:hAnsi="Arial" w:cs="Arial"/>
                <w:sz w:val="16"/>
                <w:szCs w:val="16"/>
                <w:lang w:val="pt-BR"/>
              </w:rPr>
              <w:t>]</w:t>
            </w:r>
            <w:r>
              <w:rPr>
                <w:rFonts w:ascii="Arial" w:hAnsi="Arial" w:cs="Arial"/>
                <w:sz w:val="16"/>
                <w:szCs w:val="16"/>
                <w:lang w:val="pt-BR"/>
              </w:rPr>
              <w:t>.docx</w:t>
            </w:r>
          </w:p>
        </w:tc>
        <w:tc>
          <w:tcPr>
            <w:tcW w:w="2018" w:type="dxa"/>
            <w:tcMar>
              <w:top w:w="57" w:type="dxa"/>
              <w:bottom w:w="57" w:type="dxa"/>
            </w:tcMar>
            <w:vAlign w:val="center"/>
          </w:tcPr>
          <w:p w14:paraId="5326A45D" w14:textId="77777777" w:rsidR="00AC491D" w:rsidRPr="00FB393C" w:rsidRDefault="00AC491D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4343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12913">
              <w:rPr>
                <w:rFonts w:ascii="Arial" w:hAnsi="Arial" w:cs="Arial"/>
                <w:sz w:val="16"/>
                <w:szCs w:val="16"/>
                <w:lang w:val="pt-BR"/>
              </w:rPr>
              <w:instrText xml:space="preserve"> REF _Ref355888538 \h  \* MERGEFORMAT </w:instrText>
            </w:r>
            <w:r w:rsidRPr="0004343F">
              <w:rPr>
                <w:rFonts w:ascii="Arial" w:hAnsi="Arial" w:cs="Arial"/>
                <w:sz w:val="16"/>
                <w:szCs w:val="16"/>
              </w:rPr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FB393C">
              <w:rPr>
                <w:rFonts w:ascii="Arial" w:hAnsi="Arial" w:cs="Arial"/>
                <w:sz w:val="16"/>
                <w:szCs w:val="16"/>
                <w:lang w:val="pt-BR"/>
              </w:rPr>
              <w:t>Testes</w:t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B05F7E">
              <w:rPr>
                <w:rFonts w:ascii="Arial" w:hAnsi="Arial" w:cs="Arial"/>
                <w:sz w:val="16"/>
                <w:szCs w:val="16"/>
              </w:rPr>
              <w:t>\</w:t>
            </w:r>
            <w:r w:rsidR="00B05F7E" w:rsidRPr="00B05F7E">
              <w:rPr>
                <w:rFonts w:ascii="Arial" w:hAnsi="Arial" w:cs="Arial"/>
                <w:sz w:val="16"/>
                <w:szCs w:val="16"/>
              </w:rPr>
              <w:t>EvidenciaTeste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  <w:vAlign w:val="center"/>
          </w:tcPr>
          <w:p w14:paraId="0C7C577C" w14:textId="77777777" w:rsidR="00AC491D" w:rsidRPr="00FB393C" w:rsidRDefault="00AC491D" w:rsidP="00585DD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B393C">
              <w:rPr>
                <w:rFonts w:ascii="Arial" w:hAnsi="Arial" w:cs="Arial"/>
                <w:sz w:val="16"/>
                <w:szCs w:val="16"/>
                <w:lang w:val="pt-BR"/>
              </w:rPr>
              <w:t>S</w:t>
            </w:r>
          </w:p>
        </w:tc>
        <w:tc>
          <w:tcPr>
            <w:tcW w:w="1045" w:type="dxa"/>
            <w:tcMar>
              <w:top w:w="57" w:type="dxa"/>
              <w:bottom w:w="57" w:type="dxa"/>
            </w:tcMar>
            <w:vAlign w:val="center"/>
          </w:tcPr>
          <w:p w14:paraId="1934DF67" w14:textId="77777777" w:rsidR="00AC491D" w:rsidRPr="00FB393C" w:rsidRDefault="00F34B6B" w:rsidP="00585DD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pt-BR"/>
              </w:rPr>
              <w:t>S</w:t>
            </w:r>
          </w:p>
        </w:tc>
      </w:tr>
      <w:tr w:rsidR="00585DD3" w:rsidRPr="0004343F" w14:paraId="561F0AA0" w14:textId="77777777" w:rsidTr="00B43E48">
        <w:trPr>
          <w:trHeight w:val="454"/>
        </w:trPr>
        <w:tc>
          <w:tcPr>
            <w:tcW w:w="1951" w:type="dxa"/>
            <w:tcMar>
              <w:top w:w="57" w:type="dxa"/>
              <w:bottom w:w="57" w:type="dxa"/>
            </w:tcMar>
            <w:vAlign w:val="center"/>
          </w:tcPr>
          <w:p w14:paraId="5A2E5F19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bCs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pt-BR"/>
              </w:rPr>
              <w:t>Kick-o</w:t>
            </w:r>
            <w:r w:rsidRPr="0004343F">
              <w:rPr>
                <w:rFonts w:ascii="Arial" w:hAnsi="Arial" w:cs="Arial"/>
                <w:bCs/>
                <w:sz w:val="16"/>
                <w:szCs w:val="16"/>
                <w:lang w:val="pt-BR"/>
              </w:rPr>
              <w:t>ff</w:t>
            </w:r>
          </w:p>
        </w:tc>
        <w:tc>
          <w:tcPr>
            <w:tcW w:w="4820" w:type="dxa"/>
            <w:tcBorders>
              <w:top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0032211" w14:textId="77777777" w:rsidR="00AC491D" w:rsidRPr="0004343F" w:rsidRDefault="00AC491D" w:rsidP="00585DD3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F74AC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IDPROJETO]"/>
                  </w:textInput>
                </w:ffData>
              </w:fldChar>
            </w:r>
            <w:r w:rsidRPr="009F74AC">
              <w:rPr>
                <w:rFonts w:ascii="Arial" w:hAnsi="Arial" w:cs="Arial"/>
                <w:sz w:val="16"/>
                <w:szCs w:val="16"/>
                <w:lang w:val="pt-BR"/>
              </w:rPr>
              <w:instrText xml:space="preserve"> FORMTEXT </w:instrText>
            </w:r>
            <w:r w:rsidRPr="009F74AC">
              <w:rPr>
                <w:rFonts w:ascii="Arial" w:hAnsi="Arial" w:cs="Arial"/>
                <w:sz w:val="16"/>
                <w:szCs w:val="16"/>
              </w:rPr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F74AC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>[IDPROJETO]</w:t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t>_KickOff.pptx</w:t>
            </w:r>
          </w:p>
        </w:tc>
        <w:tc>
          <w:tcPr>
            <w:tcW w:w="2018" w:type="dxa"/>
            <w:tcBorders>
              <w:top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33EB3CD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bCs/>
                <w:sz w:val="16"/>
                <w:szCs w:val="16"/>
                <w:lang w:val="pt-BR"/>
              </w:rPr>
            </w:pPr>
            <w:r w:rsidRPr="0004343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FB393C">
              <w:rPr>
                <w:rFonts w:ascii="Arial" w:hAnsi="Arial" w:cs="Arial"/>
                <w:sz w:val="16"/>
                <w:szCs w:val="16"/>
                <w:lang w:val="pt-BR"/>
              </w:rPr>
              <w:instrText xml:space="preserve"> REF _Ref355888506 \h  </w:instrText>
            </w:r>
            <w:r w:rsidRPr="0004343F">
              <w:rPr>
                <w:rFonts w:ascii="Arial" w:hAnsi="Arial" w:cs="Arial"/>
                <w:sz w:val="16"/>
                <w:szCs w:val="16"/>
              </w:rPr>
              <w:instrText xml:space="preserve">\* MERGEFORMAT </w:instrText>
            </w:r>
            <w:r w:rsidRPr="0004343F">
              <w:rPr>
                <w:rFonts w:ascii="Arial" w:hAnsi="Arial" w:cs="Arial"/>
                <w:sz w:val="16"/>
                <w:szCs w:val="16"/>
              </w:rPr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4343F">
              <w:rPr>
                <w:rFonts w:ascii="Arial" w:hAnsi="Arial" w:cs="Arial"/>
                <w:sz w:val="16"/>
                <w:szCs w:val="16"/>
              </w:rPr>
              <w:t>GerenciaProjetos</w:t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7A249B">
              <w:rPr>
                <w:rFonts w:ascii="Arial" w:hAnsi="Arial" w:cs="Arial"/>
                <w:sz w:val="16"/>
                <w:szCs w:val="16"/>
              </w:rPr>
              <w:t>\</w:t>
            </w:r>
            <w:r w:rsidR="007A249B" w:rsidRPr="007A249B">
              <w:rPr>
                <w:rFonts w:ascii="Arial" w:hAnsi="Arial" w:cs="Arial"/>
                <w:sz w:val="16"/>
                <w:szCs w:val="16"/>
              </w:rPr>
              <w:t>KickOff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  <w:vAlign w:val="center"/>
          </w:tcPr>
          <w:p w14:paraId="2784A035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bCs/>
                <w:sz w:val="16"/>
                <w:szCs w:val="16"/>
                <w:lang w:val="pt-BR"/>
              </w:rPr>
            </w:pPr>
            <w:r w:rsidRPr="0004343F">
              <w:rPr>
                <w:rFonts w:ascii="Arial" w:hAnsi="Arial" w:cs="Arial"/>
                <w:bCs/>
                <w:sz w:val="16"/>
                <w:szCs w:val="16"/>
                <w:lang w:val="pt-BR"/>
              </w:rPr>
              <w:t>S</w:t>
            </w:r>
          </w:p>
        </w:tc>
        <w:tc>
          <w:tcPr>
            <w:tcW w:w="1045" w:type="dxa"/>
            <w:tcMar>
              <w:top w:w="57" w:type="dxa"/>
              <w:bottom w:w="57" w:type="dxa"/>
            </w:tcMar>
            <w:vAlign w:val="center"/>
          </w:tcPr>
          <w:p w14:paraId="2602D7D7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pt-BR"/>
              </w:rPr>
            </w:pPr>
            <w:r w:rsidRPr="0004343F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pt-BR"/>
              </w:rPr>
              <w:t>S</w:t>
            </w:r>
          </w:p>
        </w:tc>
      </w:tr>
      <w:tr w:rsidR="00585DD3" w:rsidRPr="0004343F" w14:paraId="02419918" w14:textId="77777777" w:rsidTr="00B43E48">
        <w:trPr>
          <w:trHeight w:val="454"/>
        </w:trPr>
        <w:tc>
          <w:tcPr>
            <w:tcW w:w="1951" w:type="dxa"/>
            <w:tcMar>
              <w:top w:w="57" w:type="dxa"/>
              <w:bottom w:w="57" w:type="dxa"/>
            </w:tcMar>
            <w:vAlign w:val="center"/>
          </w:tcPr>
          <w:p w14:paraId="043F540D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bCs/>
                <w:sz w:val="16"/>
                <w:szCs w:val="16"/>
                <w:lang w:val="pt-BR"/>
              </w:rPr>
            </w:pPr>
            <w:r w:rsidRPr="0004343F">
              <w:rPr>
                <w:rFonts w:ascii="Arial" w:hAnsi="Arial" w:cs="Arial"/>
                <w:bCs/>
                <w:sz w:val="16"/>
                <w:szCs w:val="16"/>
                <w:lang w:val="pt-BR"/>
              </w:rPr>
              <w:t>Lista de Verificação da Configuração</w:t>
            </w:r>
          </w:p>
        </w:tc>
        <w:tc>
          <w:tcPr>
            <w:tcW w:w="4820" w:type="dxa"/>
            <w:tcMar>
              <w:top w:w="57" w:type="dxa"/>
              <w:bottom w:w="57" w:type="dxa"/>
            </w:tcMar>
            <w:vAlign w:val="center"/>
          </w:tcPr>
          <w:p w14:paraId="0C88337E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F74AC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IDPROJETO]"/>
                  </w:textInput>
                </w:ffData>
              </w:fldChar>
            </w:r>
            <w:r w:rsidRPr="009F74AC">
              <w:rPr>
                <w:rFonts w:ascii="Arial" w:hAnsi="Arial" w:cs="Arial"/>
                <w:sz w:val="16"/>
                <w:szCs w:val="16"/>
                <w:lang w:val="pt-BR"/>
              </w:rPr>
              <w:instrText xml:space="preserve"> FORMTEXT </w:instrText>
            </w:r>
            <w:r w:rsidRPr="009F74AC">
              <w:rPr>
                <w:rFonts w:ascii="Arial" w:hAnsi="Arial" w:cs="Arial"/>
                <w:sz w:val="16"/>
                <w:szCs w:val="16"/>
              </w:rPr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F74AC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>[IDPROJETO]</w:t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t>_ListaVerificacaoConfiguracao.xlsx</w:t>
            </w:r>
          </w:p>
        </w:tc>
        <w:tc>
          <w:tcPr>
            <w:tcW w:w="2018" w:type="dxa"/>
            <w:tcMar>
              <w:top w:w="57" w:type="dxa"/>
              <w:bottom w:w="57" w:type="dxa"/>
            </w:tcMar>
            <w:vAlign w:val="center"/>
          </w:tcPr>
          <w:p w14:paraId="602C2829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4343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04343F">
              <w:rPr>
                <w:rFonts w:ascii="Arial" w:hAnsi="Arial" w:cs="Arial"/>
                <w:sz w:val="16"/>
                <w:szCs w:val="16"/>
              </w:rPr>
              <w:instrText xml:space="preserve"> REF _Ref356375430 \h  \* MERGEFORMAT </w:instrText>
            </w:r>
            <w:r w:rsidRPr="0004343F">
              <w:rPr>
                <w:rFonts w:ascii="Arial" w:hAnsi="Arial" w:cs="Arial"/>
                <w:sz w:val="16"/>
                <w:szCs w:val="16"/>
              </w:rPr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4343F">
              <w:rPr>
                <w:rFonts w:ascii="Arial" w:hAnsi="Arial" w:cs="Arial"/>
                <w:sz w:val="16"/>
                <w:szCs w:val="16"/>
              </w:rPr>
              <w:t>GerenciaConfiguracao</w:t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6057BC">
              <w:rPr>
                <w:rFonts w:ascii="Arial" w:hAnsi="Arial" w:cs="Arial"/>
                <w:sz w:val="16"/>
                <w:szCs w:val="16"/>
              </w:rPr>
              <w:t>\</w:t>
            </w:r>
            <w:r w:rsidR="006057BC" w:rsidRPr="006057BC">
              <w:rPr>
                <w:rFonts w:ascii="Arial" w:hAnsi="Arial" w:cs="Arial"/>
                <w:sz w:val="16"/>
                <w:szCs w:val="16"/>
              </w:rPr>
              <w:t>ListaVerificacaoConfiguracao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  <w:vAlign w:val="center"/>
          </w:tcPr>
          <w:p w14:paraId="190DA05D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343F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045" w:type="dxa"/>
            <w:tcMar>
              <w:top w:w="57" w:type="dxa"/>
              <w:bottom w:w="57" w:type="dxa"/>
            </w:tcMar>
            <w:vAlign w:val="center"/>
          </w:tcPr>
          <w:p w14:paraId="3ACDBFBD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4343F">
              <w:rPr>
                <w:rFonts w:ascii="Arial" w:hAnsi="Arial" w:cs="Arial"/>
                <w:color w:val="000000" w:themeColor="text1"/>
                <w:sz w:val="16"/>
                <w:szCs w:val="16"/>
              </w:rPr>
              <w:t>S</w:t>
            </w:r>
          </w:p>
        </w:tc>
      </w:tr>
      <w:tr w:rsidR="00585DD3" w:rsidRPr="0004343F" w14:paraId="3FE594F6" w14:textId="77777777" w:rsidTr="00B43E48">
        <w:trPr>
          <w:trHeight w:val="454"/>
        </w:trPr>
        <w:tc>
          <w:tcPr>
            <w:tcW w:w="1951" w:type="dxa"/>
            <w:tcMar>
              <w:top w:w="57" w:type="dxa"/>
              <w:bottom w:w="57" w:type="dxa"/>
            </w:tcMar>
            <w:vAlign w:val="center"/>
          </w:tcPr>
          <w:p w14:paraId="7F522F57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t>Lista de Verificação de Processos</w:t>
            </w:r>
          </w:p>
        </w:tc>
        <w:tc>
          <w:tcPr>
            <w:tcW w:w="4820" w:type="dxa"/>
            <w:tcMar>
              <w:top w:w="57" w:type="dxa"/>
              <w:bottom w:w="57" w:type="dxa"/>
            </w:tcMar>
            <w:vAlign w:val="center"/>
          </w:tcPr>
          <w:p w14:paraId="0EEF2654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F74AC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IDPROJETO]"/>
                  </w:textInput>
                </w:ffData>
              </w:fldChar>
            </w:r>
            <w:r w:rsidRPr="009F74AC">
              <w:rPr>
                <w:rFonts w:ascii="Arial" w:hAnsi="Arial" w:cs="Arial"/>
                <w:sz w:val="16"/>
                <w:szCs w:val="16"/>
                <w:lang w:val="pt-BR"/>
              </w:rPr>
              <w:instrText xml:space="preserve"> FORMTEXT </w:instrText>
            </w:r>
            <w:r w:rsidRPr="009F74AC">
              <w:rPr>
                <w:rFonts w:ascii="Arial" w:hAnsi="Arial" w:cs="Arial"/>
                <w:sz w:val="16"/>
                <w:szCs w:val="16"/>
              </w:rPr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F74AC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>[IDPROJETO]</w:t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t>_ListaVerificacaoProcesso.xlsx</w:t>
            </w:r>
          </w:p>
        </w:tc>
        <w:tc>
          <w:tcPr>
            <w:tcW w:w="2018" w:type="dxa"/>
            <w:tcMar>
              <w:top w:w="57" w:type="dxa"/>
              <w:bottom w:w="57" w:type="dxa"/>
            </w:tcMar>
            <w:vAlign w:val="center"/>
          </w:tcPr>
          <w:p w14:paraId="079E129A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4343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04343F">
              <w:rPr>
                <w:rFonts w:ascii="Arial" w:hAnsi="Arial" w:cs="Arial"/>
                <w:sz w:val="16"/>
                <w:szCs w:val="16"/>
              </w:rPr>
              <w:instrText xml:space="preserve"> REF _Ref355888682 \h  \* MERGEFORMAT </w:instrText>
            </w:r>
            <w:r w:rsidRPr="0004343F">
              <w:rPr>
                <w:rFonts w:ascii="Arial" w:hAnsi="Arial" w:cs="Arial"/>
                <w:sz w:val="16"/>
                <w:szCs w:val="16"/>
              </w:rPr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4343F">
              <w:rPr>
                <w:rFonts w:ascii="Arial" w:hAnsi="Arial" w:cs="Arial"/>
                <w:sz w:val="16"/>
                <w:szCs w:val="16"/>
              </w:rPr>
              <w:t>GarantiaQualidade</w:t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9F50B3">
              <w:rPr>
                <w:rFonts w:ascii="Arial" w:hAnsi="Arial" w:cs="Arial"/>
                <w:sz w:val="16"/>
                <w:szCs w:val="16"/>
              </w:rPr>
              <w:t>\</w:t>
            </w:r>
            <w:r w:rsidR="009F50B3" w:rsidRPr="009F50B3">
              <w:rPr>
                <w:rFonts w:ascii="Arial" w:hAnsi="Arial" w:cs="Arial"/>
                <w:sz w:val="16"/>
                <w:szCs w:val="16"/>
              </w:rPr>
              <w:t>ListaVerificacaoProcesso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  <w:vAlign w:val="center"/>
          </w:tcPr>
          <w:p w14:paraId="563C4641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343F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045" w:type="dxa"/>
            <w:tcMar>
              <w:top w:w="57" w:type="dxa"/>
              <w:bottom w:w="57" w:type="dxa"/>
            </w:tcMar>
            <w:vAlign w:val="center"/>
          </w:tcPr>
          <w:p w14:paraId="6160212D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4343F">
              <w:rPr>
                <w:rFonts w:ascii="Arial" w:hAnsi="Arial" w:cs="Arial"/>
                <w:color w:val="000000" w:themeColor="text1"/>
                <w:sz w:val="16"/>
                <w:szCs w:val="16"/>
              </w:rPr>
              <w:t>S</w:t>
            </w:r>
          </w:p>
        </w:tc>
      </w:tr>
      <w:tr w:rsidR="00585DD3" w:rsidRPr="0004343F" w14:paraId="316DC35D" w14:textId="77777777" w:rsidTr="00B43E48">
        <w:trPr>
          <w:trHeight w:val="454"/>
        </w:trPr>
        <w:tc>
          <w:tcPr>
            <w:tcW w:w="1951" w:type="dxa"/>
            <w:tcMar>
              <w:top w:w="57" w:type="dxa"/>
              <w:bottom w:w="57" w:type="dxa"/>
            </w:tcMar>
            <w:vAlign w:val="center"/>
          </w:tcPr>
          <w:p w14:paraId="6590847F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bCs/>
                <w:sz w:val="16"/>
                <w:szCs w:val="16"/>
                <w:lang w:val="pt-BR"/>
              </w:rPr>
            </w:pPr>
            <w:r w:rsidRPr="0004343F">
              <w:rPr>
                <w:rFonts w:ascii="Arial" w:hAnsi="Arial" w:cs="Arial"/>
                <w:bCs/>
                <w:sz w:val="16"/>
                <w:szCs w:val="16"/>
                <w:lang w:val="pt-BR"/>
              </w:rPr>
              <w:t>Matriz de Rastreabilidade</w:t>
            </w:r>
          </w:p>
        </w:tc>
        <w:tc>
          <w:tcPr>
            <w:tcW w:w="4820" w:type="dxa"/>
            <w:tcMar>
              <w:top w:w="57" w:type="dxa"/>
              <w:bottom w:w="57" w:type="dxa"/>
            </w:tcMar>
            <w:vAlign w:val="center"/>
          </w:tcPr>
          <w:p w14:paraId="7437E1E3" w14:textId="77777777" w:rsidR="00AC491D" w:rsidRPr="0004343F" w:rsidRDefault="00AC491D" w:rsidP="00585DD3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F74AC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IDPROJETO]"/>
                  </w:textInput>
                </w:ffData>
              </w:fldChar>
            </w:r>
            <w:r w:rsidRPr="009F74AC">
              <w:rPr>
                <w:rFonts w:ascii="Arial" w:hAnsi="Arial" w:cs="Arial"/>
                <w:sz w:val="16"/>
                <w:szCs w:val="16"/>
                <w:lang w:val="pt-BR"/>
              </w:rPr>
              <w:instrText xml:space="preserve"> FORMTEXT </w:instrText>
            </w:r>
            <w:r w:rsidRPr="009F74AC">
              <w:rPr>
                <w:rFonts w:ascii="Arial" w:hAnsi="Arial" w:cs="Arial"/>
                <w:sz w:val="16"/>
                <w:szCs w:val="16"/>
              </w:rPr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F74AC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>[IDPROJETO]</w:t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t>_MatrizRastreabilidade.xlsx</w:t>
            </w:r>
          </w:p>
        </w:tc>
        <w:tc>
          <w:tcPr>
            <w:tcW w:w="2018" w:type="dxa"/>
            <w:tcMar>
              <w:top w:w="57" w:type="dxa"/>
              <w:bottom w:w="57" w:type="dxa"/>
            </w:tcMar>
            <w:vAlign w:val="center"/>
          </w:tcPr>
          <w:p w14:paraId="1EE1B4EF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fldChar w:fldCharType="begin"/>
            </w:r>
            <w:r w:rsidRPr="0004343F">
              <w:rPr>
                <w:rFonts w:ascii="Arial" w:hAnsi="Arial" w:cs="Arial"/>
                <w:sz w:val="16"/>
                <w:szCs w:val="16"/>
              </w:rPr>
              <w:instrText xml:space="preserve"> REF _Ref355888530 \h </w:instrText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instrText xml:space="preserve"> \* MERGEFORMAT </w:instrText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fldChar w:fldCharType="separate"/>
            </w:r>
            <w:r w:rsidRPr="0004343F">
              <w:rPr>
                <w:rFonts w:ascii="Arial" w:hAnsi="Arial" w:cs="Arial"/>
                <w:sz w:val="16"/>
                <w:szCs w:val="16"/>
              </w:rPr>
              <w:t>Requisitos</w:t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fldChar w:fldCharType="end"/>
            </w:r>
            <w:r w:rsidR="00866C62">
              <w:rPr>
                <w:rFonts w:ascii="Arial" w:hAnsi="Arial" w:cs="Arial"/>
                <w:sz w:val="16"/>
                <w:szCs w:val="16"/>
                <w:lang w:val="pt-BR"/>
              </w:rPr>
              <w:t>\</w:t>
            </w:r>
            <w:r w:rsidR="00866C62" w:rsidRPr="00866C62">
              <w:rPr>
                <w:rFonts w:ascii="Arial" w:hAnsi="Arial" w:cs="Arial"/>
                <w:sz w:val="16"/>
                <w:szCs w:val="16"/>
                <w:lang w:val="pt-BR"/>
              </w:rPr>
              <w:t>MatrizRastreabilidade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  <w:vAlign w:val="center"/>
          </w:tcPr>
          <w:p w14:paraId="53E6E4DA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343F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045" w:type="dxa"/>
            <w:tcMar>
              <w:top w:w="57" w:type="dxa"/>
              <w:bottom w:w="57" w:type="dxa"/>
            </w:tcMar>
            <w:vAlign w:val="center"/>
          </w:tcPr>
          <w:p w14:paraId="5BE66998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4343F">
              <w:rPr>
                <w:rFonts w:ascii="Arial" w:hAnsi="Arial" w:cs="Arial"/>
                <w:color w:val="000000" w:themeColor="text1"/>
                <w:sz w:val="16"/>
                <w:szCs w:val="16"/>
              </w:rPr>
              <w:t>S</w:t>
            </w:r>
          </w:p>
        </w:tc>
      </w:tr>
      <w:tr w:rsidR="00585DD3" w:rsidRPr="0004343F" w14:paraId="3B578A27" w14:textId="77777777" w:rsidTr="00B43E48">
        <w:trPr>
          <w:trHeight w:val="454"/>
        </w:trPr>
        <w:tc>
          <w:tcPr>
            <w:tcW w:w="1951" w:type="dxa"/>
            <w:tcMar>
              <w:top w:w="57" w:type="dxa"/>
              <w:bottom w:w="57" w:type="dxa"/>
            </w:tcMar>
            <w:vAlign w:val="center"/>
          </w:tcPr>
          <w:p w14:paraId="5AEC83C7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t>Matriz de Riscos e Problemas</w:t>
            </w:r>
          </w:p>
        </w:tc>
        <w:tc>
          <w:tcPr>
            <w:tcW w:w="4820" w:type="dxa"/>
            <w:tcMar>
              <w:top w:w="57" w:type="dxa"/>
              <w:bottom w:w="57" w:type="dxa"/>
            </w:tcMar>
            <w:vAlign w:val="center"/>
          </w:tcPr>
          <w:p w14:paraId="3E883D96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F74AC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IDPROJETO]"/>
                  </w:textInput>
                </w:ffData>
              </w:fldChar>
            </w:r>
            <w:r w:rsidRPr="009F74AC">
              <w:rPr>
                <w:rFonts w:ascii="Arial" w:hAnsi="Arial" w:cs="Arial"/>
                <w:sz w:val="16"/>
                <w:szCs w:val="16"/>
                <w:lang w:val="pt-BR"/>
              </w:rPr>
              <w:instrText xml:space="preserve"> FORMTEXT </w:instrText>
            </w:r>
            <w:r w:rsidRPr="009F74AC">
              <w:rPr>
                <w:rFonts w:ascii="Arial" w:hAnsi="Arial" w:cs="Arial"/>
                <w:sz w:val="16"/>
                <w:szCs w:val="16"/>
              </w:rPr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F74AC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>[IDPROJETO]</w:t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t>_MatrizRiscosProblemas.xlsx</w:t>
            </w:r>
          </w:p>
        </w:tc>
        <w:tc>
          <w:tcPr>
            <w:tcW w:w="2018" w:type="dxa"/>
            <w:tcMar>
              <w:top w:w="57" w:type="dxa"/>
              <w:bottom w:w="57" w:type="dxa"/>
            </w:tcMar>
            <w:vAlign w:val="center"/>
          </w:tcPr>
          <w:p w14:paraId="0BAF8A99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4343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04343F">
              <w:rPr>
                <w:rFonts w:ascii="Arial" w:hAnsi="Arial" w:cs="Arial"/>
                <w:sz w:val="16"/>
                <w:szCs w:val="16"/>
              </w:rPr>
              <w:instrText xml:space="preserve"> REF _Ref355888506 \h  \* MERGEFORMAT </w:instrText>
            </w:r>
            <w:r w:rsidRPr="0004343F">
              <w:rPr>
                <w:rFonts w:ascii="Arial" w:hAnsi="Arial" w:cs="Arial"/>
                <w:sz w:val="16"/>
                <w:szCs w:val="16"/>
              </w:rPr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4343F">
              <w:rPr>
                <w:rFonts w:ascii="Arial" w:hAnsi="Arial" w:cs="Arial"/>
                <w:sz w:val="16"/>
                <w:szCs w:val="16"/>
              </w:rPr>
              <w:t>GerenciaProjetos</w:t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C9707F">
              <w:rPr>
                <w:rFonts w:ascii="Arial" w:hAnsi="Arial" w:cs="Arial"/>
                <w:sz w:val="16"/>
                <w:szCs w:val="16"/>
              </w:rPr>
              <w:t>\</w:t>
            </w:r>
            <w:r w:rsidR="00C9707F" w:rsidRPr="00C9707F">
              <w:rPr>
                <w:rFonts w:ascii="Arial" w:hAnsi="Arial" w:cs="Arial"/>
                <w:sz w:val="16"/>
                <w:szCs w:val="16"/>
              </w:rPr>
              <w:t>MatrizRiscoseProblemas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  <w:vAlign w:val="center"/>
          </w:tcPr>
          <w:p w14:paraId="6864C0A8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343F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045" w:type="dxa"/>
            <w:tcMar>
              <w:top w:w="57" w:type="dxa"/>
              <w:bottom w:w="57" w:type="dxa"/>
            </w:tcMar>
            <w:vAlign w:val="center"/>
          </w:tcPr>
          <w:p w14:paraId="7C3FEC42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4343F">
              <w:rPr>
                <w:rFonts w:ascii="Arial" w:hAnsi="Arial" w:cs="Arial"/>
                <w:color w:val="000000" w:themeColor="text1"/>
                <w:sz w:val="16"/>
                <w:szCs w:val="16"/>
              </w:rPr>
              <w:t>S</w:t>
            </w:r>
          </w:p>
        </w:tc>
      </w:tr>
      <w:tr w:rsidR="00585DD3" w:rsidRPr="0004343F" w14:paraId="77FEA23B" w14:textId="77777777" w:rsidTr="00B43E48">
        <w:trPr>
          <w:trHeight w:val="454"/>
        </w:trPr>
        <w:tc>
          <w:tcPr>
            <w:tcW w:w="1951" w:type="dxa"/>
            <w:tcMar>
              <w:top w:w="57" w:type="dxa"/>
              <w:bottom w:w="57" w:type="dxa"/>
            </w:tcMar>
            <w:vAlign w:val="center"/>
          </w:tcPr>
          <w:p w14:paraId="285BBC7B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t>Planilha de Medidas do Projeto</w:t>
            </w:r>
          </w:p>
        </w:tc>
        <w:tc>
          <w:tcPr>
            <w:tcW w:w="4820" w:type="dxa"/>
            <w:tcMar>
              <w:top w:w="57" w:type="dxa"/>
              <w:bottom w:w="57" w:type="dxa"/>
            </w:tcMar>
            <w:vAlign w:val="center"/>
          </w:tcPr>
          <w:p w14:paraId="625A8B01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F74AC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IDPROJETO]"/>
                  </w:textInput>
                </w:ffData>
              </w:fldChar>
            </w:r>
            <w:r w:rsidRPr="009F74AC">
              <w:rPr>
                <w:rFonts w:ascii="Arial" w:hAnsi="Arial" w:cs="Arial"/>
                <w:sz w:val="16"/>
                <w:szCs w:val="16"/>
                <w:lang w:val="pt-BR"/>
              </w:rPr>
              <w:instrText xml:space="preserve"> FORMTEXT </w:instrText>
            </w:r>
            <w:r w:rsidRPr="009F74AC">
              <w:rPr>
                <w:rFonts w:ascii="Arial" w:hAnsi="Arial" w:cs="Arial"/>
                <w:sz w:val="16"/>
                <w:szCs w:val="16"/>
              </w:rPr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F74AC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>[IDPROJETO]</w:t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04343F">
              <w:rPr>
                <w:rFonts w:ascii="Arial" w:hAnsi="Arial" w:cs="Arial"/>
                <w:sz w:val="16"/>
                <w:szCs w:val="16"/>
              </w:rPr>
              <w:t>_PlanilhaMedidasProjeto.xlsx</w:t>
            </w:r>
          </w:p>
        </w:tc>
        <w:tc>
          <w:tcPr>
            <w:tcW w:w="2018" w:type="dxa"/>
            <w:tcMar>
              <w:top w:w="57" w:type="dxa"/>
              <w:bottom w:w="57" w:type="dxa"/>
            </w:tcMar>
            <w:vAlign w:val="center"/>
          </w:tcPr>
          <w:p w14:paraId="46939AC7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fldChar w:fldCharType="begin"/>
            </w:r>
            <w:r w:rsidRPr="0004343F">
              <w:rPr>
                <w:rFonts w:ascii="Arial" w:hAnsi="Arial" w:cs="Arial"/>
                <w:sz w:val="16"/>
                <w:szCs w:val="16"/>
              </w:rPr>
              <w:instrText xml:space="preserve"> REF _Ref355888524 \h </w:instrText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instrText xml:space="preserve"> \* MERGEFORMAT </w:instrText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fldChar w:fldCharType="separate"/>
            </w:r>
            <w:r w:rsidRPr="0004343F">
              <w:rPr>
                <w:rFonts w:ascii="Arial" w:hAnsi="Arial" w:cs="Arial"/>
                <w:sz w:val="16"/>
                <w:szCs w:val="16"/>
              </w:rPr>
              <w:t>Medicao</w:t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fldChar w:fldCharType="end"/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  <w:vAlign w:val="center"/>
          </w:tcPr>
          <w:p w14:paraId="27A58FF9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343F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045" w:type="dxa"/>
            <w:tcMar>
              <w:top w:w="57" w:type="dxa"/>
              <w:bottom w:w="57" w:type="dxa"/>
            </w:tcMar>
            <w:vAlign w:val="center"/>
          </w:tcPr>
          <w:p w14:paraId="15910878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4343F">
              <w:rPr>
                <w:rFonts w:ascii="Arial" w:hAnsi="Arial" w:cs="Arial"/>
                <w:color w:val="000000" w:themeColor="text1"/>
                <w:sz w:val="16"/>
                <w:szCs w:val="16"/>
              </w:rPr>
              <w:t>S</w:t>
            </w:r>
          </w:p>
        </w:tc>
      </w:tr>
      <w:tr w:rsidR="00585DD3" w:rsidRPr="0004343F" w14:paraId="3FC967AA" w14:textId="77777777" w:rsidTr="00B43E48">
        <w:trPr>
          <w:trHeight w:val="454"/>
        </w:trPr>
        <w:tc>
          <w:tcPr>
            <w:tcW w:w="1951" w:type="dxa"/>
            <w:tcMar>
              <w:top w:w="57" w:type="dxa"/>
              <w:bottom w:w="57" w:type="dxa"/>
            </w:tcMar>
            <w:vAlign w:val="center"/>
          </w:tcPr>
          <w:p w14:paraId="7EA2ABF0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bCs/>
                <w:sz w:val="16"/>
                <w:szCs w:val="16"/>
                <w:lang w:val="pt-BR"/>
              </w:rPr>
            </w:pP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t>Plano de Configuração</w:t>
            </w:r>
          </w:p>
        </w:tc>
        <w:tc>
          <w:tcPr>
            <w:tcW w:w="4820" w:type="dxa"/>
            <w:tcMar>
              <w:top w:w="57" w:type="dxa"/>
              <w:bottom w:w="57" w:type="dxa"/>
            </w:tcMar>
            <w:vAlign w:val="center"/>
          </w:tcPr>
          <w:p w14:paraId="41AB15CA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bCs/>
                <w:sz w:val="16"/>
                <w:szCs w:val="16"/>
                <w:lang w:val="pt-BR"/>
              </w:rPr>
            </w:pPr>
            <w:r w:rsidRPr="009F74AC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IDPROJETO]"/>
                  </w:textInput>
                </w:ffData>
              </w:fldChar>
            </w:r>
            <w:r w:rsidRPr="009F74AC">
              <w:rPr>
                <w:rFonts w:ascii="Arial" w:hAnsi="Arial" w:cs="Arial"/>
                <w:sz w:val="16"/>
                <w:szCs w:val="16"/>
                <w:lang w:val="pt-BR"/>
              </w:rPr>
              <w:instrText xml:space="preserve"> FORMTEXT </w:instrText>
            </w:r>
            <w:r w:rsidRPr="009F74AC">
              <w:rPr>
                <w:rFonts w:ascii="Arial" w:hAnsi="Arial" w:cs="Arial"/>
                <w:sz w:val="16"/>
                <w:szCs w:val="16"/>
              </w:rPr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F74AC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>[IDPROJETO]</w:t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t>_PlanoConfiguracao.docx</w:t>
            </w:r>
          </w:p>
        </w:tc>
        <w:tc>
          <w:tcPr>
            <w:tcW w:w="2018" w:type="dxa"/>
            <w:tcMar>
              <w:top w:w="57" w:type="dxa"/>
              <w:bottom w:w="57" w:type="dxa"/>
            </w:tcMar>
            <w:vAlign w:val="center"/>
          </w:tcPr>
          <w:p w14:paraId="5B6FCD1C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4343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04343F">
              <w:rPr>
                <w:rFonts w:ascii="Arial" w:hAnsi="Arial" w:cs="Arial"/>
                <w:sz w:val="16"/>
                <w:szCs w:val="16"/>
              </w:rPr>
              <w:instrText xml:space="preserve"> REF _Ref356375430 \h  \* MERGEFORMAT </w:instrText>
            </w:r>
            <w:r w:rsidRPr="0004343F">
              <w:rPr>
                <w:rFonts w:ascii="Arial" w:hAnsi="Arial" w:cs="Arial"/>
                <w:sz w:val="16"/>
                <w:szCs w:val="16"/>
              </w:rPr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4343F">
              <w:rPr>
                <w:rFonts w:ascii="Arial" w:hAnsi="Arial" w:cs="Arial"/>
                <w:sz w:val="16"/>
                <w:szCs w:val="16"/>
              </w:rPr>
              <w:t>GerenciaConfiguracao</w:t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5078E0">
              <w:rPr>
                <w:rFonts w:ascii="Arial" w:hAnsi="Arial" w:cs="Arial"/>
                <w:sz w:val="16"/>
                <w:szCs w:val="16"/>
              </w:rPr>
              <w:t>\</w:t>
            </w:r>
            <w:r w:rsidR="005078E0" w:rsidRPr="005078E0">
              <w:rPr>
                <w:rFonts w:ascii="Arial" w:hAnsi="Arial" w:cs="Arial"/>
                <w:sz w:val="16"/>
                <w:szCs w:val="16"/>
              </w:rPr>
              <w:t>PlanoConfiguracao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  <w:vAlign w:val="center"/>
          </w:tcPr>
          <w:p w14:paraId="6B1C8622" w14:textId="550E3F63" w:rsidR="00AC491D" w:rsidRPr="0004343F" w:rsidRDefault="00751423" w:rsidP="00585DD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1045" w:type="dxa"/>
            <w:tcMar>
              <w:top w:w="57" w:type="dxa"/>
              <w:bottom w:w="57" w:type="dxa"/>
            </w:tcMar>
            <w:vAlign w:val="center"/>
          </w:tcPr>
          <w:p w14:paraId="4052B3D2" w14:textId="4E575A4D" w:rsidR="00AC491D" w:rsidRPr="0004343F" w:rsidRDefault="00751423" w:rsidP="00585DD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S</w:t>
            </w:r>
          </w:p>
        </w:tc>
      </w:tr>
      <w:tr w:rsidR="00585DD3" w:rsidRPr="0004343F" w14:paraId="5EC62A6E" w14:textId="77777777" w:rsidTr="00B43E48">
        <w:trPr>
          <w:trHeight w:val="454"/>
        </w:trPr>
        <w:tc>
          <w:tcPr>
            <w:tcW w:w="1951" w:type="dxa"/>
            <w:tcMar>
              <w:top w:w="57" w:type="dxa"/>
              <w:bottom w:w="57" w:type="dxa"/>
            </w:tcMar>
            <w:vAlign w:val="center"/>
          </w:tcPr>
          <w:p w14:paraId="2C9ABF93" w14:textId="77777777" w:rsidR="00AC491D" w:rsidRPr="0004343F" w:rsidRDefault="00A270CF" w:rsidP="00585DD3">
            <w:pPr>
              <w:pStyle w:val="Cabealho"/>
              <w:tabs>
                <w:tab w:val="clear" w:pos="4320"/>
                <w:tab w:val="clear" w:pos="8640"/>
              </w:tabs>
              <w:spacing w:line="240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hyperlink r:id="rId14" w:history="1">
              <w:r w:rsidR="00AC491D" w:rsidRPr="0004343F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  <w:lang w:val="pt-BR"/>
                </w:rPr>
                <w:t>Plano de Gerenciamento das Comunicações</w:t>
              </w:r>
            </w:hyperlink>
          </w:p>
        </w:tc>
        <w:tc>
          <w:tcPr>
            <w:tcW w:w="4820" w:type="dxa"/>
            <w:tcMar>
              <w:top w:w="57" w:type="dxa"/>
              <w:bottom w:w="57" w:type="dxa"/>
            </w:tcMar>
            <w:vAlign w:val="center"/>
          </w:tcPr>
          <w:p w14:paraId="47B42393" w14:textId="77777777" w:rsidR="00AC491D" w:rsidRPr="0004343F" w:rsidRDefault="00AC491D" w:rsidP="00585DD3">
            <w:pPr>
              <w:pStyle w:val="Cabealho"/>
              <w:tabs>
                <w:tab w:val="clear" w:pos="4320"/>
                <w:tab w:val="clear" w:pos="8640"/>
              </w:tabs>
              <w:spacing w:line="240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F74AC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IDPROJETO]"/>
                  </w:textInput>
                </w:ffData>
              </w:fldChar>
            </w:r>
            <w:r w:rsidRPr="009F74AC">
              <w:rPr>
                <w:rFonts w:ascii="Arial" w:hAnsi="Arial" w:cs="Arial"/>
                <w:sz w:val="16"/>
                <w:szCs w:val="16"/>
                <w:lang w:val="pt-BR"/>
              </w:rPr>
              <w:instrText xml:space="preserve"> FORMTEXT </w:instrText>
            </w:r>
            <w:r w:rsidRPr="009F74AC">
              <w:rPr>
                <w:rFonts w:ascii="Arial" w:hAnsi="Arial" w:cs="Arial"/>
                <w:sz w:val="16"/>
                <w:szCs w:val="16"/>
              </w:rPr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F74AC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>[IDPROJETO]</w:t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t>_PlanoGerenciamentoComunicacao.docx</w:t>
            </w:r>
          </w:p>
        </w:tc>
        <w:tc>
          <w:tcPr>
            <w:tcW w:w="2018" w:type="dxa"/>
            <w:tcMar>
              <w:top w:w="57" w:type="dxa"/>
              <w:bottom w:w="57" w:type="dxa"/>
            </w:tcMar>
            <w:vAlign w:val="center"/>
          </w:tcPr>
          <w:p w14:paraId="64C58894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4343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04343F">
              <w:rPr>
                <w:rFonts w:ascii="Arial" w:hAnsi="Arial" w:cs="Arial"/>
                <w:sz w:val="16"/>
                <w:szCs w:val="16"/>
              </w:rPr>
              <w:instrText xml:space="preserve"> REF _Ref355888506 \h  \* MERGEFORMAT </w:instrText>
            </w:r>
            <w:r w:rsidRPr="0004343F">
              <w:rPr>
                <w:rFonts w:ascii="Arial" w:hAnsi="Arial" w:cs="Arial"/>
                <w:sz w:val="16"/>
                <w:szCs w:val="16"/>
              </w:rPr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4343F">
              <w:rPr>
                <w:rFonts w:ascii="Arial" w:hAnsi="Arial" w:cs="Arial"/>
                <w:sz w:val="16"/>
                <w:szCs w:val="16"/>
              </w:rPr>
              <w:t>GerenciaProjetos</w:t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E2642D">
              <w:rPr>
                <w:rFonts w:ascii="Arial" w:hAnsi="Arial" w:cs="Arial"/>
                <w:sz w:val="16"/>
                <w:szCs w:val="16"/>
              </w:rPr>
              <w:t>\</w:t>
            </w:r>
            <w:r w:rsidR="00E2642D" w:rsidRPr="00E2642D">
              <w:rPr>
                <w:rFonts w:ascii="Arial" w:hAnsi="Arial" w:cs="Arial"/>
                <w:sz w:val="16"/>
                <w:szCs w:val="16"/>
              </w:rPr>
              <w:t>PlanoGerenciamentoComunicacao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  <w:vAlign w:val="center"/>
          </w:tcPr>
          <w:p w14:paraId="09158F3A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343F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045" w:type="dxa"/>
            <w:tcMar>
              <w:top w:w="57" w:type="dxa"/>
              <w:bottom w:w="57" w:type="dxa"/>
            </w:tcMar>
            <w:vAlign w:val="center"/>
          </w:tcPr>
          <w:p w14:paraId="1B246868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4343F">
              <w:rPr>
                <w:rFonts w:ascii="Arial" w:hAnsi="Arial" w:cs="Arial"/>
                <w:color w:val="000000" w:themeColor="text1"/>
                <w:sz w:val="16"/>
                <w:szCs w:val="16"/>
              </w:rPr>
              <w:t>S</w:t>
            </w:r>
          </w:p>
        </w:tc>
      </w:tr>
      <w:tr w:rsidR="00585DD3" w:rsidRPr="0004343F" w14:paraId="7902DBCA" w14:textId="77777777" w:rsidTr="00B43E48">
        <w:trPr>
          <w:trHeight w:val="454"/>
        </w:trPr>
        <w:tc>
          <w:tcPr>
            <w:tcW w:w="1951" w:type="dxa"/>
            <w:tcMar>
              <w:top w:w="57" w:type="dxa"/>
              <w:bottom w:w="57" w:type="dxa"/>
            </w:tcMar>
            <w:vAlign w:val="center"/>
          </w:tcPr>
          <w:p w14:paraId="7356B731" w14:textId="77777777" w:rsidR="00AC491D" w:rsidRPr="0004343F" w:rsidRDefault="00AC491D" w:rsidP="00585DD3">
            <w:pPr>
              <w:pStyle w:val="Cabealho"/>
              <w:tabs>
                <w:tab w:val="clear" w:pos="4320"/>
                <w:tab w:val="clear" w:pos="8640"/>
              </w:tabs>
              <w:spacing w:line="240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t>Plano de Gerenciamento de Dados</w:t>
            </w:r>
          </w:p>
        </w:tc>
        <w:tc>
          <w:tcPr>
            <w:tcW w:w="4820" w:type="dxa"/>
            <w:tcMar>
              <w:top w:w="57" w:type="dxa"/>
              <w:bottom w:w="57" w:type="dxa"/>
            </w:tcMar>
            <w:vAlign w:val="center"/>
          </w:tcPr>
          <w:p w14:paraId="60BECEF5" w14:textId="77777777" w:rsidR="00AC491D" w:rsidRPr="0004343F" w:rsidRDefault="00AC491D" w:rsidP="00585DD3">
            <w:pPr>
              <w:pStyle w:val="Cabealho"/>
              <w:tabs>
                <w:tab w:val="clear" w:pos="4320"/>
                <w:tab w:val="clear" w:pos="8640"/>
              </w:tabs>
              <w:spacing w:line="240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F74AC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IDPROJETO]"/>
                  </w:textInput>
                </w:ffData>
              </w:fldChar>
            </w:r>
            <w:r w:rsidRPr="009F74AC">
              <w:rPr>
                <w:rFonts w:ascii="Arial" w:hAnsi="Arial" w:cs="Arial"/>
                <w:sz w:val="16"/>
                <w:szCs w:val="16"/>
                <w:lang w:val="pt-BR"/>
              </w:rPr>
              <w:instrText xml:space="preserve"> FORMTEXT </w:instrText>
            </w:r>
            <w:r w:rsidRPr="009F74AC">
              <w:rPr>
                <w:rFonts w:ascii="Arial" w:hAnsi="Arial" w:cs="Arial"/>
                <w:sz w:val="16"/>
                <w:szCs w:val="16"/>
              </w:rPr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F74AC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>[IDPROJETO]</w:t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t>_PlanoGerenciamentoDados.xlsx</w:t>
            </w:r>
          </w:p>
        </w:tc>
        <w:tc>
          <w:tcPr>
            <w:tcW w:w="2018" w:type="dxa"/>
            <w:tcMar>
              <w:top w:w="57" w:type="dxa"/>
              <w:bottom w:w="57" w:type="dxa"/>
            </w:tcMar>
            <w:vAlign w:val="center"/>
          </w:tcPr>
          <w:p w14:paraId="13166619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4343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04343F">
              <w:rPr>
                <w:rFonts w:ascii="Arial" w:hAnsi="Arial" w:cs="Arial"/>
                <w:sz w:val="16"/>
                <w:szCs w:val="16"/>
              </w:rPr>
              <w:instrText xml:space="preserve"> REF _Ref355888506 \h  \* MERGEFORMAT </w:instrText>
            </w:r>
            <w:r w:rsidRPr="0004343F">
              <w:rPr>
                <w:rFonts w:ascii="Arial" w:hAnsi="Arial" w:cs="Arial"/>
                <w:sz w:val="16"/>
                <w:szCs w:val="16"/>
              </w:rPr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4343F">
              <w:rPr>
                <w:rFonts w:ascii="Arial" w:hAnsi="Arial" w:cs="Arial"/>
                <w:sz w:val="16"/>
                <w:szCs w:val="16"/>
              </w:rPr>
              <w:t>GerenciaProjetos</w:t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206EA9">
              <w:rPr>
                <w:rFonts w:ascii="Arial" w:hAnsi="Arial" w:cs="Arial"/>
                <w:sz w:val="16"/>
                <w:szCs w:val="16"/>
              </w:rPr>
              <w:t>\</w:t>
            </w:r>
            <w:r w:rsidR="00206EA9" w:rsidRPr="00206EA9">
              <w:rPr>
                <w:rFonts w:ascii="Arial" w:hAnsi="Arial" w:cs="Arial"/>
                <w:sz w:val="16"/>
                <w:szCs w:val="16"/>
              </w:rPr>
              <w:t>PlanoGerenciamentoDados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  <w:vAlign w:val="center"/>
          </w:tcPr>
          <w:p w14:paraId="5D577F6F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t>S</w:t>
            </w:r>
          </w:p>
        </w:tc>
        <w:tc>
          <w:tcPr>
            <w:tcW w:w="1045" w:type="dxa"/>
            <w:tcMar>
              <w:top w:w="57" w:type="dxa"/>
              <w:bottom w:w="57" w:type="dxa"/>
            </w:tcMar>
            <w:vAlign w:val="center"/>
          </w:tcPr>
          <w:p w14:paraId="00C0A191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pt-BR"/>
              </w:rPr>
            </w:pPr>
            <w:r w:rsidRPr="0004343F">
              <w:rPr>
                <w:rFonts w:ascii="Arial" w:hAnsi="Arial" w:cs="Arial"/>
                <w:color w:val="000000" w:themeColor="text1"/>
                <w:sz w:val="16"/>
                <w:szCs w:val="16"/>
                <w:lang w:val="pt-BR"/>
              </w:rPr>
              <w:t>S</w:t>
            </w:r>
          </w:p>
        </w:tc>
      </w:tr>
      <w:tr w:rsidR="00585DD3" w:rsidRPr="0004343F" w14:paraId="12854588" w14:textId="77777777" w:rsidTr="00B43E48">
        <w:trPr>
          <w:trHeight w:val="454"/>
        </w:trPr>
        <w:tc>
          <w:tcPr>
            <w:tcW w:w="1951" w:type="dxa"/>
            <w:tcMar>
              <w:top w:w="57" w:type="dxa"/>
              <w:bottom w:w="57" w:type="dxa"/>
            </w:tcMar>
            <w:vAlign w:val="center"/>
          </w:tcPr>
          <w:p w14:paraId="7DB6C359" w14:textId="77777777" w:rsidR="00AC491D" w:rsidRPr="0004343F" w:rsidRDefault="00A270CF" w:rsidP="00585DD3">
            <w:pPr>
              <w:spacing w:line="240" w:lineRule="auto"/>
              <w:rPr>
                <w:rFonts w:ascii="Arial" w:hAnsi="Arial" w:cs="Arial"/>
                <w:bCs/>
                <w:sz w:val="16"/>
                <w:szCs w:val="16"/>
                <w:lang w:val="pt-BR"/>
              </w:rPr>
            </w:pPr>
            <w:hyperlink r:id="rId15" w:history="1">
              <w:r w:rsidR="00AC491D" w:rsidRPr="0004343F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  <w:lang w:val="pt-BR"/>
                </w:rPr>
                <w:t>Plano de Gerenciamento do Projeto</w:t>
              </w:r>
            </w:hyperlink>
          </w:p>
        </w:tc>
        <w:tc>
          <w:tcPr>
            <w:tcW w:w="4820" w:type="dxa"/>
            <w:tcMar>
              <w:top w:w="57" w:type="dxa"/>
              <w:bottom w:w="57" w:type="dxa"/>
            </w:tcMar>
            <w:vAlign w:val="center"/>
          </w:tcPr>
          <w:p w14:paraId="67713985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bCs/>
                <w:sz w:val="16"/>
                <w:szCs w:val="16"/>
                <w:lang w:val="pt-BR"/>
              </w:rPr>
            </w:pPr>
            <w:r w:rsidRPr="009F74AC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IDPROJETO]"/>
                  </w:textInput>
                </w:ffData>
              </w:fldChar>
            </w:r>
            <w:r w:rsidRPr="009F74AC">
              <w:rPr>
                <w:rFonts w:ascii="Arial" w:hAnsi="Arial" w:cs="Arial"/>
                <w:sz w:val="16"/>
                <w:szCs w:val="16"/>
                <w:lang w:val="pt-BR"/>
              </w:rPr>
              <w:instrText xml:space="preserve"> FORMTEXT </w:instrText>
            </w:r>
            <w:r w:rsidRPr="009F74AC">
              <w:rPr>
                <w:rFonts w:ascii="Arial" w:hAnsi="Arial" w:cs="Arial"/>
                <w:sz w:val="16"/>
                <w:szCs w:val="16"/>
              </w:rPr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F74AC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>[IDPROJETO]</w:t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t>_PlanoGerenciamentoProjeto.docx</w:t>
            </w:r>
          </w:p>
        </w:tc>
        <w:tc>
          <w:tcPr>
            <w:tcW w:w="2018" w:type="dxa"/>
            <w:tcMar>
              <w:top w:w="57" w:type="dxa"/>
              <w:bottom w:w="57" w:type="dxa"/>
            </w:tcMar>
            <w:vAlign w:val="center"/>
          </w:tcPr>
          <w:p w14:paraId="7DB89DD2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4343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04343F">
              <w:rPr>
                <w:rFonts w:ascii="Arial" w:hAnsi="Arial" w:cs="Arial"/>
                <w:sz w:val="16"/>
                <w:szCs w:val="16"/>
              </w:rPr>
              <w:instrText xml:space="preserve"> REF _Ref355888506 \h  \* MERGEFORMAT </w:instrText>
            </w:r>
            <w:r w:rsidRPr="0004343F">
              <w:rPr>
                <w:rFonts w:ascii="Arial" w:hAnsi="Arial" w:cs="Arial"/>
                <w:sz w:val="16"/>
                <w:szCs w:val="16"/>
              </w:rPr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4343F">
              <w:rPr>
                <w:rFonts w:ascii="Arial" w:hAnsi="Arial" w:cs="Arial"/>
                <w:sz w:val="16"/>
                <w:szCs w:val="16"/>
              </w:rPr>
              <w:t>GerenciaProjetos</w:t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5B5240">
              <w:rPr>
                <w:rFonts w:ascii="Arial" w:hAnsi="Arial" w:cs="Arial"/>
                <w:sz w:val="16"/>
                <w:szCs w:val="16"/>
              </w:rPr>
              <w:t>\</w:t>
            </w:r>
            <w:r w:rsidR="005B5240" w:rsidRPr="005B5240">
              <w:rPr>
                <w:rFonts w:ascii="Arial" w:hAnsi="Arial" w:cs="Arial"/>
                <w:sz w:val="16"/>
                <w:szCs w:val="16"/>
              </w:rPr>
              <w:t>PlanoGerenciamentoProjeto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  <w:vAlign w:val="center"/>
          </w:tcPr>
          <w:p w14:paraId="2E8B80D2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343F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045" w:type="dxa"/>
            <w:tcMar>
              <w:top w:w="57" w:type="dxa"/>
              <w:bottom w:w="57" w:type="dxa"/>
            </w:tcMar>
            <w:vAlign w:val="center"/>
          </w:tcPr>
          <w:p w14:paraId="38D9B1C3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4343F">
              <w:rPr>
                <w:rFonts w:ascii="Arial" w:hAnsi="Arial" w:cs="Arial"/>
                <w:color w:val="000000" w:themeColor="text1"/>
                <w:sz w:val="16"/>
                <w:szCs w:val="16"/>
              </w:rPr>
              <w:t>S</w:t>
            </w:r>
          </w:p>
        </w:tc>
      </w:tr>
      <w:tr w:rsidR="00585DD3" w:rsidRPr="0004343F" w14:paraId="6AB88A25" w14:textId="77777777" w:rsidTr="00B43E48">
        <w:trPr>
          <w:trHeight w:val="454"/>
        </w:trPr>
        <w:tc>
          <w:tcPr>
            <w:tcW w:w="1951" w:type="dxa"/>
            <w:tcMar>
              <w:top w:w="57" w:type="dxa"/>
              <w:bottom w:w="57" w:type="dxa"/>
            </w:tcMar>
            <w:vAlign w:val="center"/>
          </w:tcPr>
          <w:p w14:paraId="1DC93505" w14:textId="77777777" w:rsidR="00AC491D" w:rsidRPr="00D820B9" w:rsidRDefault="00AC491D" w:rsidP="00585DD3">
            <w:pPr>
              <w:spacing w:line="240" w:lineRule="auto"/>
              <w:rPr>
                <w:rFonts w:ascii="Arial" w:hAnsi="Arial" w:cs="Arial"/>
                <w:bCs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Plano de Recursos</w:t>
            </w:r>
          </w:p>
        </w:tc>
        <w:tc>
          <w:tcPr>
            <w:tcW w:w="4820" w:type="dxa"/>
            <w:tcMar>
              <w:top w:w="57" w:type="dxa"/>
              <w:bottom w:w="57" w:type="dxa"/>
            </w:tcMar>
            <w:vAlign w:val="center"/>
          </w:tcPr>
          <w:p w14:paraId="4B03C6A6" w14:textId="77777777" w:rsidR="00AC491D" w:rsidRPr="0004343F" w:rsidRDefault="00AC491D" w:rsidP="00585DD3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F74AC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IDPROJETO]"/>
                  </w:textInput>
                </w:ffData>
              </w:fldChar>
            </w:r>
            <w:r w:rsidRPr="009F74AC">
              <w:rPr>
                <w:rFonts w:ascii="Arial" w:hAnsi="Arial" w:cs="Arial"/>
                <w:sz w:val="16"/>
                <w:szCs w:val="16"/>
                <w:lang w:val="pt-BR"/>
              </w:rPr>
              <w:instrText xml:space="preserve"> FORMTEXT </w:instrText>
            </w:r>
            <w:r w:rsidRPr="009F74AC">
              <w:rPr>
                <w:rFonts w:ascii="Arial" w:hAnsi="Arial" w:cs="Arial"/>
                <w:sz w:val="16"/>
                <w:szCs w:val="16"/>
              </w:rPr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F74AC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>[IDPROJETO]</w:t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  <w:lang w:val="pt-BR"/>
              </w:rPr>
              <w:t>_PlanoRecursos</w:t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t>.xlsx</w:t>
            </w:r>
          </w:p>
        </w:tc>
        <w:tc>
          <w:tcPr>
            <w:tcW w:w="2018" w:type="dxa"/>
            <w:tcMar>
              <w:top w:w="57" w:type="dxa"/>
              <w:bottom w:w="57" w:type="dxa"/>
            </w:tcMar>
            <w:vAlign w:val="center"/>
          </w:tcPr>
          <w:p w14:paraId="6AE8B33B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4343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04343F">
              <w:rPr>
                <w:rFonts w:ascii="Arial" w:hAnsi="Arial" w:cs="Arial"/>
                <w:sz w:val="16"/>
                <w:szCs w:val="16"/>
              </w:rPr>
              <w:instrText xml:space="preserve"> REF _Ref355888506 \h  \* MERGEFORMAT </w:instrText>
            </w:r>
            <w:r w:rsidRPr="0004343F">
              <w:rPr>
                <w:rFonts w:ascii="Arial" w:hAnsi="Arial" w:cs="Arial"/>
                <w:sz w:val="16"/>
                <w:szCs w:val="16"/>
              </w:rPr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4343F">
              <w:rPr>
                <w:rFonts w:ascii="Arial" w:hAnsi="Arial" w:cs="Arial"/>
                <w:sz w:val="16"/>
                <w:szCs w:val="16"/>
              </w:rPr>
              <w:t>GerenciaProjetos</w:t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431356">
              <w:rPr>
                <w:rFonts w:ascii="Arial" w:hAnsi="Arial" w:cs="Arial"/>
                <w:sz w:val="16"/>
                <w:szCs w:val="16"/>
              </w:rPr>
              <w:t>\</w:t>
            </w:r>
            <w:r w:rsidR="00431356" w:rsidRPr="00431356">
              <w:rPr>
                <w:rFonts w:ascii="Arial" w:hAnsi="Arial" w:cs="Arial"/>
                <w:sz w:val="16"/>
                <w:szCs w:val="16"/>
              </w:rPr>
              <w:t>PlanoRecursos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  <w:vAlign w:val="center"/>
          </w:tcPr>
          <w:p w14:paraId="7C30D1F8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343F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045" w:type="dxa"/>
            <w:tcMar>
              <w:top w:w="57" w:type="dxa"/>
              <w:bottom w:w="57" w:type="dxa"/>
            </w:tcMar>
            <w:vAlign w:val="center"/>
          </w:tcPr>
          <w:p w14:paraId="77F41AE4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4343F">
              <w:rPr>
                <w:rFonts w:ascii="Arial" w:hAnsi="Arial" w:cs="Arial"/>
                <w:color w:val="000000" w:themeColor="text1"/>
                <w:sz w:val="16"/>
                <w:szCs w:val="16"/>
              </w:rPr>
              <w:t>S</w:t>
            </w:r>
          </w:p>
        </w:tc>
      </w:tr>
      <w:tr w:rsidR="00585DD3" w:rsidRPr="0004343F" w14:paraId="2C91FA03" w14:textId="77777777" w:rsidTr="00B43E48">
        <w:trPr>
          <w:trHeight w:val="454"/>
        </w:trPr>
        <w:tc>
          <w:tcPr>
            <w:tcW w:w="1951" w:type="dxa"/>
            <w:tcMar>
              <w:top w:w="57" w:type="dxa"/>
              <w:bottom w:w="57" w:type="dxa"/>
            </w:tcMar>
            <w:vAlign w:val="center"/>
          </w:tcPr>
          <w:p w14:paraId="4498AE3E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bCs/>
                <w:sz w:val="16"/>
                <w:szCs w:val="16"/>
                <w:lang w:val="pt-BR"/>
              </w:rPr>
            </w:pPr>
            <w:r w:rsidRPr="0004343F">
              <w:rPr>
                <w:rFonts w:ascii="Arial" w:hAnsi="Arial" w:cs="Arial"/>
                <w:bCs/>
                <w:sz w:val="16"/>
                <w:szCs w:val="16"/>
                <w:lang w:val="pt-BR"/>
              </w:rPr>
              <w:t>Plano de Teste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0616394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F74AC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IDPROJETO]"/>
                  </w:textInput>
                </w:ffData>
              </w:fldChar>
            </w:r>
            <w:r w:rsidRPr="009F74AC">
              <w:rPr>
                <w:rFonts w:ascii="Arial" w:hAnsi="Arial" w:cs="Arial"/>
                <w:sz w:val="16"/>
                <w:szCs w:val="16"/>
                <w:lang w:val="pt-BR"/>
              </w:rPr>
              <w:instrText xml:space="preserve"> FORMTEXT </w:instrText>
            </w:r>
            <w:r w:rsidRPr="009F74AC">
              <w:rPr>
                <w:rFonts w:ascii="Arial" w:hAnsi="Arial" w:cs="Arial"/>
                <w:sz w:val="16"/>
                <w:szCs w:val="16"/>
              </w:rPr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F74AC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>[IDPROJETO]</w:t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t>_</w:t>
            </w:r>
            <w:r w:rsidRPr="008E78E5">
              <w:rPr>
                <w:rFonts w:ascii="Arial" w:hAnsi="Arial" w:cs="Arial"/>
                <w:sz w:val="16"/>
                <w:szCs w:val="16"/>
                <w:lang w:val="pt-BR"/>
              </w:rPr>
              <w:t>PlanoTest</w:t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t>e</w:t>
            </w:r>
            <w:r w:rsidRPr="0004343F">
              <w:rPr>
                <w:rFonts w:ascii="Arial" w:hAnsi="Arial" w:cs="Arial"/>
                <w:sz w:val="16"/>
                <w:szCs w:val="16"/>
              </w:rPr>
              <w:t>.doc</w:t>
            </w:r>
            <w:r w:rsidR="00EF625C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018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336038D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4343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04343F">
              <w:rPr>
                <w:rFonts w:ascii="Arial" w:hAnsi="Arial" w:cs="Arial"/>
                <w:sz w:val="16"/>
                <w:szCs w:val="16"/>
              </w:rPr>
              <w:instrText xml:space="preserve"> REF _Ref355888538 \h  \* MERGEFORMAT </w:instrText>
            </w:r>
            <w:r w:rsidRPr="0004343F">
              <w:rPr>
                <w:rFonts w:ascii="Arial" w:hAnsi="Arial" w:cs="Arial"/>
                <w:sz w:val="16"/>
                <w:szCs w:val="16"/>
              </w:rPr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4343F">
              <w:rPr>
                <w:rFonts w:ascii="Arial" w:hAnsi="Arial" w:cs="Arial"/>
                <w:sz w:val="16"/>
                <w:szCs w:val="16"/>
              </w:rPr>
              <w:t>Testes</w:t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E5026F">
              <w:rPr>
                <w:rFonts w:ascii="Arial" w:hAnsi="Arial" w:cs="Arial"/>
                <w:sz w:val="16"/>
                <w:szCs w:val="16"/>
              </w:rPr>
              <w:t>\</w:t>
            </w:r>
            <w:r w:rsidR="00E5026F" w:rsidRPr="00E5026F">
              <w:rPr>
                <w:rFonts w:ascii="Arial" w:hAnsi="Arial" w:cs="Arial"/>
                <w:sz w:val="16"/>
                <w:szCs w:val="16"/>
              </w:rPr>
              <w:t>PlanoTeste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  <w:vAlign w:val="center"/>
          </w:tcPr>
          <w:p w14:paraId="6A330971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343F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045" w:type="dxa"/>
            <w:tcMar>
              <w:top w:w="57" w:type="dxa"/>
              <w:bottom w:w="57" w:type="dxa"/>
            </w:tcMar>
            <w:vAlign w:val="center"/>
          </w:tcPr>
          <w:p w14:paraId="42FE305B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4343F">
              <w:rPr>
                <w:rFonts w:ascii="Arial" w:hAnsi="Arial" w:cs="Arial"/>
                <w:color w:val="000000" w:themeColor="text1"/>
                <w:sz w:val="16"/>
                <w:szCs w:val="16"/>
              </w:rPr>
              <w:t>S</w:t>
            </w:r>
          </w:p>
        </w:tc>
      </w:tr>
      <w:tr w:rsidR="00585DD3" w:rsidRPr="0004343F" w14:paraId="153B7134" w14:textId="77777777" w:rsidTr="00B43E48">
        <w:trPr>
          <w:trHeight w:val="454"/>
        </w:trPr>
        <w:tc>
          <w:tcPr>
            <w:tcW w:w="1951" w:type="dxa"/>
            <w:tcMar>
              <w:top w:w="57" w:type="dxa"/>
              <w:bottom w:w="57" w:type="dxa"/>
            </w:tcMar>
            <w:vAlign w:val="center"/>
          </w:tcPr>
          <w:p w14:paraId="77310E97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bCs/>
                <w:sz w:val="16"/>
                <w:szCs w:val="16"/>
                <w:lang w:val="pt-BR"/>
              </w:rPr>
            </w:pPr>
            <w:r w:rsidRPr="0004343F">
              <w:rPr>
                <w:rFonts w:ascii="Arial" w:hAnsi="Arial" w:cs="Arial"/>
                <w:bCs/>
                <w:sz w:val="16"/>
                <w:szCs w:val="16"/>
                <w:lang w:val="pt-BR"/>
              </w:rPr>
              <w:t>Protótipos</w:t>
            </w:r>
          </w:p>
        </w:tc>
        <w:tc>
          <w:tcPr>
            <w:tcW w:w="4820" w:type="dxa"/>
            <w:tcMar>
              <w:top w:w="57" w:type="dxa"/>
              <w:bottom w:w="57" w:type="dxa"/>
            </w:tcMar>
            <w:vAlign w:val="center"/>
          </w:tcPr>
          <w:p w14:paraId="3009BE54" w14:textId="77777777" w:rsidR="00AC491D" w:rsidRPr="0004343F" w:rsidRDefault="00AC491D" w:rsidP="00585DD3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t>N/A</w:t>
            </w:r>
          </w:p>
        </w:tc>
        <w:tc>
          <w:tcPr>
            <w:tcW w:w="2018" w:type="dxa"/>
            <w:tcMar>
              <w:top w:w="57" w:type="dxa"/>
              <w:bottom w:w="57" w:type="dxa"/>
            </w:tcMar>
            <w:vAlign w:val="center"/>
          </w:tcPr>
          <w:p w14:paraId="00D75F95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fldChar w:fldCharType="begin"/>
            </w:r>
            <w:r w:rsidRPr="0004343F">
              <w:rPr>
                <w:rFonts w:ascii="Arial" w:hAnsi="Arial" w:cs="Arial"/>
                <w:sz w:val="16"/>
                <w:szCs w:val="16"/>
              </w:rPr>
              <w:instrText xml:space="preserve"> REF _Ref355888530 \h </w:instrText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instrText xml:space="preserve"> \* MERGEFORMAT </w:instrText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fldChar w:fldCharType="separate"/>
            </w:r>
            <w:r w:rsidRPr="0004343F">
              <w:rPr>
                <w:rFonts w:ascii="Arial" w:hAnsi="Arial" w:cs="Arial"/>
                <w:sz w:val="16"/>
                <w:szCs w:val="16"/>
              </w:rPr>
              <w:t>Requisitos</w:t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fldChar w:fldCharType="end"/>
            </w:r>
            <w:r w:rsidR="00404589">
              <w:rPr>
                <w:rFonts w:ascii="Arial" w:hAnsi="Arial" w:cs="Arial"/>
                <w:sz w:val="16"/>
                <w:szCs w:val="16"/>
                <w:lang w:val="pt-BR"/>
              </w:rPr>
              <w:t>\</w:t>
            </w:r>
            <w:r w:rsidR="00404589" w:rsidRPr="00404589">
              <w:rPr>
                <w:rFonts w:ascii="Arial" w:hAnsi="Arial" w:cs="Arial"/>
                <w:sz w:val="16"/>
                <w:szCs w:val="16"/>
                <w:lang w:val="pt-BR"/>
              </w:rPr>
              <w:t>Prototipos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  <w:vAlign w:val="center"/>
          </w:tcPr>
          <w:p w14:paraId="617A7A0B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343F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045" w:type="dxa"/>
            <w:tcMar>
              <w:top w:w="57" w:type="dxa"/>
              <w:bottom w:w="57" w:type="dxa"/>
            </w:tcMar>
            <w:vAlign w:val="center"/>
          </w:tcPr>
          <w:p w14:paraId="32A8EA90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4343F">
              <w:rPr>
                <w:rFonts w:ascii="Arial" w:hAnsi="Arial" w:cs="Arial"/>
                <w:color w:val="000000" w:themeColor="text1"/>
                <w:sz w:val="16"/>
                <w:szCs w:val="16"/>
              </w:rPr>
              <w:t>N/A</w:t>
            </w:r>
          </w:p>
        </w:tc>
      </w:tr>
      <w:tr w:rsidR="00585DD3" w:rsidRPr="00C12913" w14:paraId="1D262E38" w14:textId="77777777" w:rsidTr="00B43E48">
        <w:trPr>
          <w:trHeight w:val="454"/>
        </w:trPr>
        <w:tc>
          <w:tcPr>
            <w:tcW w:w="1951" w:type="dxa"/>
            <w:tcMar>
              <w:top w:w="57" w:type="dxa"/>
              <w:bottom w:w="57" w:type="dxa"/>
            </w:tcMar>
            <w:vAlign w:val="center"/>
          </w:tcPr>
          <w:p w14:paraId="24729808" w14:textId="77777777" w:rsidR="00AC491D" w:rsidRPr="00E1075E" w:rsidRDefault="00AC491D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Realização de Caso de Uso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B3F30F6" w14:textId="77777777" w:rsidR="00AC491D" w:rsidRPr="0004343F" w:rsidRDefault="00AC491D" w:rsidP="00585DD3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F74AC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IDPROJETO]"/>
                  </w:textInput>
                </w:ffData>
              </w:fldChar>
            </w:r>
            <w:r w:rsidRPr="009F74AC">
              <w:rPr>
                <w:rFonts w:ascii="Arial" w:hAnsi="Arial" w:cs="Arial"/>
                <w:sz w:val="16"/>
                <w:szCs w:val="16"/>
                <w:lang w:val="pt-BR"/>
              </w:rPr>
              <w:instrText xml:space="preserve"> FORMTEXT </w:instrText>
            </w:r>
            <w:r w:rsidRPr="009F74AC">
              <w:rPr>
                <w:rFonts w:ascii="Arial" w:hAnsi="Arial" w:cs="Arial"/>
                <w:sz w:val="16"/>
                <w:szCs w:val="16"/>
              </w:rPr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F74AC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>[IDPROJETO]</w:t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92199A">
              <w:rPr>
                <w:lang w:val="pt-BR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pt-BR"/>
              </w:rPr>
              <w:t>_</w:t>
            </w:r>
            <w:r w:rsidRPr="005C08CE">
              <w:rPr>
                <w:rFonts w:ascii="Arial" w:hAnsi="Arial" w:cs="Arial"/>
                <w:sz w:val="16"/>
                <w:szCs w:val="16"/>
                <w:lang w:val="pt-BR"/>
              </w:rPr>
              <w:t>RUC[NumeroUC]_[NomeUC]</w:t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t>.docx</w:t>
            </w:r>
          </w:p>
        </w:tc>
        <w:tc>
          <w:tcPr>
            <w:tcW w:w="2018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2464734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fldChar w:fldCharType="begin"/>
            </w:r>
            <w:r w:rsidRPr="00C12913">
              <w:rPr>
                <w:rFonts w:ascii="Arial" w:hAnsi="Arial" w:cs="Arial"/>
                <w:sz w:val="16"/>
                <w:szCs w:val="16"/>
                <w:lang w:val="pt-BR"/>
              </w:rPr>
              <w:instrText xml:space="preserve"> REF _Ref355888530 \h </w:instrText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instrText xml:space="preserve"> \* MERGEFORMAT </w:instrText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fldChar w:fldCharType="separate"/>
            </w:r>
            <w:r w:rsidRPr="00C12913">
              <w:rPr>
                <w:rFonts w:ascii="Arial" w:hAnsi="Arial" w:cs="Arial"/>
                <w:sz w:val="16"/>
                <w:szCs w:val="16"/>
                <w:lang w:val="pt-BR"/>
              </w:rPr>
              <w:t>Requisitos</w:t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fldChar w:fldCharType="end"/>
            </w:r>
            <w:r w:rsidR="003A0E70">
              <w:rPr>
                <w:rFonts w:ascii="Arial" w:hAnsi="Arial" w:cs="Arial"/>
                <w:sz w:val="16"/>
                <w:szCs w:val="16"/>
                <w:lang w:val="pt-BR"/>
              </w:rPr>
              <w:t>\</w:t>
            </w:r>
            <w:r w:rsidR="003A0E70" w:rsidRPr="003A0E70">
              <w:rPr>
                <w:rFonts w:ascii="Arial" w:hAnsi="Arial" w:cs="Arial"/>
                <w:sz w:val="16"/>
                <w:szCs w:val="16"/>
                <w:lang w:val="pt-BR"/>
              </w:rPr>
              <w:t>EspecificacaoTecnica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  <w:vAlign w:val="center"/>
          </w:tcPr>
          <w:p w14:paraId="7D2656B3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C12913">
              <w:rPr>
                <w:rFonts w:ascii="Arial" w:hAnsi="Arial" w:cs="Arial"/>
                <w:sz w:val="16"/>
                <w:szCs w:val="16"/>
                <w:lang w:val="pt-BR"/>
              </w:rPr>
              <w:t>S</w:t>
            </w:r>
          </w:p>
        </w:tc>
        <w:tc>
          <w:tcPr>
            <w:tcW w:w="1045" w:type="dxa"/>
            <w:tcMar>
              <w:top w:w="57" w:type="dxa"/>
              <w:bottom w:w="57" w:type="dxa"/>
            </w:tcMar>
            <w:vAlign w:val="center"/>
          </w:tcPr>
          <w:p w14:paraId="42D915CD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pt-BR"/>
              </w:rPr>
            </w:pPr>
            <w:r w:rsidRPr="00C12913">
              <w:rPr>
                <w:rFonts w:ascii="Arial" w:hAnsi="Arial" w:cs="Arial"/>
                <w:color w:val="000000" w:themeColor="text1"/>
                <w:sz w:val="16"/>
                <w:szCs w:val="16"/>
                <w:lang w:val="pt-BR"/>
              </w:rPr>
              <w:t>S</w:t>
            </w:r>
          </w:p>
        </w:tc>
      </w:tr>
      <w:tr w:rsidR="00585DD3" w:rsidRPr="0004343F" w14:paraId="454C008E" w14:textId="77777777" w:rsidTr="00B43E48">
        <w:trPr>
          <w:trHeight w:val="454"/>
        </w:trPr>
        <w:tc>
          <w:tcPr>
            <w:tcW w:w="1951" w:type="dxa"/>
            <w:tcMar>
              <w:top w:w="57" w:type="dxa"/>
              <w:bottom w:w="57" w:type="dxa"/>
            </w:tcMar>
            <w:vAlign w:val="center"/>
          </w:tcPr>
          <w:p w14:paraId="5CC7DE87" w14:textId="77777777" w:rsidR="00AC491D" w:rsidRPr="0004343F" w:rsidRDefault="00A270CF" w:rsidP="00585DD3">
            <w:pPr>
              <w:spacing w:line="240" w:lineRule="auto"/>
              <w:rPr>
                <w:rFonts w:ascii="Arial" w:hAnsi="Arial" w:cs="Arial"/>
                <w:bCs/>
                <w:sz w:val="16"/>
                <w:szCs w:val="16"/>
                <w:lang w:val="pt-BR"/>
              </w:rPr>
            </w:pPr>
            <w:hyperlink r:id="rId16" w:history="1">
              <w:r w:rsidR="00AC491D" w:rsidRPr="0004343F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  <w:lang w:val="pt-BR"/>
                </w:rPr>
                <w:t>Relatório de Desempenho do Projeto</w:t>
              </w:r>
            </w:hyperlink>
          </w:p>
        </w:tc>
        <w:tc>
          <w:tcPr>
            <w:tcW w:w="4820" w:type="dxa"/>
            <w:tcMar>
              <w:top w:w="57" w:type="dxa"/>
              <w:bottom w:w="57" w:type="dxa"/>
            </w:tcMar>
            <w:vAlign w:val="center"/>
          </w:tcPr>
          <w:p w14:paraId="7AB0C61E" w14:textId="5C2A0BC8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bookmarkStart w:id="20" w:name="_GoBack"/>
            <w:bookmarkEnd w:id="20"/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t>RelatorioDesempenhoProjeto</w:t>
            </w:r>
            <w:r w:rsidRPr="00576207">
              <w:rPr>
                <w:lang w:val="pt-BR"/>
              </w:rPr>
              <w:t xml:space="preserve"> </w:t>
            </w:r>
            <w:r w:rsidRPr="00576207">
              <w:rPr>
                <w:rFonts w:ascii="Arial" w:hAnsi="Arial" w:cs="Arial"/>
                <w:sz w:val="16"/>
                <w:szCs w:val="16"/>
                <w:lang w:val="pt-BR"/>
              </w:rPr>
              <w:t>_aaaa_mm_dd</w:t>
            </w:r>
            <w:r>
              <w:rPr>
                <w:rFonts w:ascii="Arial" w:hAnsi="Arial" w:cs="Arial"/>
                <w:sz w:val="16"/>
                <w:szCs w:val="16"/>
                <w:lang w:val="pt-BR"/>
              </w:rPr>
              <w:t>.pptx</w:t>
            </w:r>
          </w:p>
        </w:tc>
        <w:tc>
          <w:tcPr>
            <w:tcW w:w="2018" w:type="dxa"/>
            <w:tcMar>
              <w:top w:w="57" w:type="dxa"/>
              <w:bottom w:w="57" w:type="dxa"/>
            </w:tcMar>
            <w:vAlign w:val="center"/>
          </w:tcPr>
          <w:p w14:paraId="6AAD6E5F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4343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04343F">
              <w:rPr>
                <w:rFonts w:ascii="Arial" w:hAnsi="Arial" w:cs="Arial"/>
                <w:sz w:val="16"/>
                <w:szCs w:val="16"/>
              </w:rPr>
              <w:instrText xml:space="preserve"> REF _Ref355888506 \h  \* MERGEFORMAT </w:instrText>
            </w:r>
            <w:r w:rsidRPr="0004343F">
              <w:rPr>
                <w:rFonts w:ascii="Arial" w:hAnsi="Arial" w:cs="Arial"/>
                <w:sz w:val="16"/>
                <w:szCs w:val="16"/>
              </w:rPr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4343F">
              <w:rPr>
                <w:rFonts w:ascii="Arial" w:hAnsi="Arial" w:cs="Arial"/>
                <w:sz w:val="16"/>
                <w:szCs w:val="16"/>
              </w:rPr>
              <w:t>GerenciaProjetos</w:t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6714D0">
              <w:rPr>
                <w:rFonts w:ascii="Arial" w:hAnsi="Arial" w:cs="Arial"/>
                <w:sz w:val="16"/>
                <w:szCs w:val="16"/>
              </w:rPr>
              <w:t>\</w:t>
            </w:r>
            <w:r w:rsidR="006714D0" w:rsidRPr="006714D0">
              <w:rPr>
                <w:rFonts w:ascii="Arial" w:hAnsi="Arial" w:cs="Arial"/>
                <w:sz w:val="16"/>
                <w:szCs w:val="16"/>
              </w:rPr>
              <w:t>RelatorioDesempenhoProjeto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  <w:vAlign w:val="center"/>
          </w:tcPr>
          <w:p w14:paraId="1A702DEC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343F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045" w:type="dxa"/>
            <w:tcMar>
              <w:top w:w="57" w:type="dxa"/>
              <w:bottom w:w="57" w:type="dxa"/>
            </w:tcMar>
            <w:vAlign w:val="center"/>
          </w:tcPr>
          <w:p w14:paraId="5C9E706E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4343F">
              <w:rPr>
                <w:rFonts w:ascii="Arial" w:hAnsi="Arial" w:cs="Arial"/>
                <w:color w:val="000000" w:themeColor="text1"/>
                <w:sz w:val="16"/>
                <w:szCs w:val="16"/>
              </w:rPr>
              <w:t>S</w:t>
            </w:r>
          </w:p>
        </w:tc>
      </w:tr>
      <w:tr w:rsidR="00585DD3" w:rsidRPr="0004343F" w14:paraId="6CCA9E73" w14:textId="77777777" w:rsidTr="00B43E48">
        <w:trPr>
          <w:trHeight w:val="454"/>
        </w:trPr>
        <w:tc>
          <w:tcPr>
            <w:tcW w:w="1951" w:type="dxa"/>
            <w:tcMar>
              <w:top w:w="57" w:type="dxa"/>
              <w:bottom w:w="57" w:type="dxa"/>
            </w:tcMar>
            <w:vAlign w:val="center"/>
          </w:tcPr>
          <w:p w14:paraId="0FBE2433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t>Relatório de Revisão de Marcos</w:t>
            </w:r>
          </w:p>
        </w:tc>
        <w:tc>
          <w:tcPr>
            <w:tcW w:w="4820" w:type="dxa"/>
            <w:tcMar>
              <w:top w:w="57" w:type="dxa"/>
              <w:bottom w:w="57" w:type="dxa"/>
            </w:tcMar>
            <w:vAlign w:val="center"/>
          </w:tcPr>
          <w:p w14:paraId="0C7F7F7D" w14:textId="77777777" w:rsidR="00AC491D" w:rsidRPr="0004343F" w:rsidRDefault="005C6A87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F74AC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IDPROJETO]"/>
                  </w:textInput>
                </w:ffData>
              </w:fldChar>
            </w:r>
            <w:r w:rsidRPr="009F74AC">
              <w:rPr>
                <w:rFonts w:ascii="Arial" w:hAnsi="Arial" w:cs="Arial"/>
                <w:sz w:val="16"/>
                <w:szCs w:val="16"/>
                <w:lang w:val="pt-BR"/>
              </w:rPr>
              <w:instrText xml:space="preserve"> FORMTEXT </w:instrText>
            </w:r>
            <w:r w:rsidRPr="009F74AC">
              <w:rPr>
                <w:rFonts w:ascii="Arial" w:hAnsi="Arial" w:cs="Arial"/>
                <w:sz w:val="16"/>
                <w:szCs w:val="16"/>
              </w:rPr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F74AC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>[IDPROJETO]</w:t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AC491D" w:rsidRPr="0004343F">
              <w:rPr>
                <w:rFonts w:ascii="Arial" w:hAnsi="Arial" w:cs="Arial"/>
                <w:sz w:val="16"/>
                <w:szCs w:val="16"/>
                <w:lang w:val="pt-BR"/>
              </w:rPr>
              <w:t>_RelatorioRevisaoMarco_[NomedoMarco].docx</w:t>
            </w:r>
          </w:p>
        </w:tc>
        <w:tc>
          <w:tcPr>
            <w:tcW w:w="2018" w:type="dxa"/>
            <w:tcMar>
              <w:top w:w="57" w:type="dxa"/>
              <w:bottom w:w="57" w:type="dxa"/>
            </w:tcMar>
            <w:vAlign w:val="center"/>
          </w:tcPr>
          <w:p w14:paraId="124A926A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4343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04343F">
              <w:rPr>
                <w:rFonts w:ascii="Arial" w:hAnsi="Arial" w:cs="Arial"/>
                <w:sz w:val="16"/>
                <w:szCs w:val="16"/>
              </w:rPr>
              <w:instrText xml:space="preserve"> REF _Ref355888506 \h  \* MERGEFORMAT </w:instrText>
            </w:r>
            <w:r w:rsidRPr="0004343F">
              <w:rPr>
                <w:rFonts w:ascii="Arial" w:hAnsi="Arial" w:cs="Arial"/>
                <w:sz w:val="16"/>
                <w:szCs w:val="16"/>
              </w:rPr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4343F">
              <w:rPr>
                <w:rFonts w:ascii="Arial" w:hAnsi="Arial" w:cs="Arial"/>
                <w:sz w:val="16"/>
                <w:szCs w:val="16"/>
              </w:rPr>
              <w:t>GerenciaProjetos</w:t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4A4BD9">
              <w:rPr>
                <w:rFonts w:ascii="Arial" w:hAnsi="Arial" w:cs="Arial"/>
                <w:sz w:val="16"/>
                <w:szCs w:val="16"/>
              </w:rPr>
              <w:t>\</w:t>
            </w:r>
            <w:r w:rsidR="004A4BD9" w:rsidRPr="004A4BD9">
              <w:rPr>
                <w:rFonts w:ascii="Arial" w:hAnsi="Arial" w:cs="Arial"/>
                <w:sz w:val="16"/>
                <w:szCs w:val="16"/>
              </w:rPr>
              <w:t>RelatorioRevisaoMarcos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  <w:vAlign w:val="center"/>
          </w:tcPr>
          <w:p w14:paraId="51DFA23B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343F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045" w:type="dxa"/>
            <w:tcMar>
              <w:top w:w="57" w:type="dxa"/>
              <w:bottom w:w="57" w:type="dxa"/>
            </w:tcMar>
            <w:vAlign w:val="center"/>
          </w:tcPr>
          <w:p w14:paraId="0B5F9458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4343F">
              <w:rPr>
                <w:rFonts w:ascii="Arial" w:hAnsi="Arial" w:cs="Arial"/>
                <w:color w:val="000000" w:themeColor="text1"/>
                <w:sz w:val="16"/>
                <w:szCs w:val="16"/>
              </w:rPr>
              <w:t>S</w:t>
            </w:r>
          </w:p>
        </w:tc>
      </w:tr>
      <w:tr w:rsidR="00585DD3" w:rsidRPr="0004343F" w14:paraId="256B9E95" w14:textId="77777777" w:rsidTr="00B43E48">
        <w:trPr>
          <w:trHeight w:val="454"/>
        </w:trPr>
        <w:tc>
          <w:tcPr>
            <w:tcW w:w="1951" w:type="dxa"/>
            <w:tcMar>
              <w:top w:w="57" w:type="dxa"/>
              <w:bottom w:w="57" w:type="dxa"/>
            </w:tcMar>
            <w:vAlign w:val="center"/>
          </w:tcPr>
          <w:p w14:paraId="342DA19B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bCs/>
                <w:sz w:val="16"/>
                <w:szCs w:val="16"/>
                <w:lang w:val="pt-BR"/>
              </w:rPr>
            </w:pPr>
            <w:r w:rsidRPr="0004343F">
              <w:rPr>
                <w:rFonts w:ascii="Arial" w:hAnsi="Arial" w:cs="Arial"/>
                <w:bCs/>
                <w:sz w:val="16"/>
                <w:szCs w:val="16"/>
                <w:lang w:val="pt-BR"/>
              </w:rPr>
              <w:t>Termo de Abertura do Projeto</w:t>
            </w:r>
          </w:p>
        </w:tc>
        <w:tc>
          <w:tcPr>
            <w:tcW w:w="4820" w:type="dxa"/>
            <w:tcMar>
              <w:top w:w="57" w:type="dxa"/>
              <w:bottom w:w="57" w:type="dxa"/>
            </w:tcMar>
            <w:vAlign w:val="center"/>
          </w:tcPr>
          <w:p w14:paraId="559D8CA7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bCs/>
                <w:sz w:val="16"/>
                <w:szCs w:val="16"/>
                <w:lang w:val="pt-BR"/>
              </w:rPr>
            </w:pPr>
            <w:r w:rsidRPr="009F74AC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IDPROJETO]"/>
                  </w:textInput>
                </w:ffData>
              </w:fldChar>
            </w:r>
            <w:r w:rsidRPr="009F74AC">
              <w:rPr>
                <w:rFonts w:ascii="Arial" w:hAnsi="Arial" w:cs="Arial"/>
                <w:sz w:val="16"/>
                <w:szCs w:val="16"/>
                <w:lang w:val="pt-BR"/>
              </w:rPr>
              <w:instrText xml:space="preserve"> FORMTEXT </w:instrText>
            </w:r>
            <w:r w:rsidRPr="009F74AC">
              <w:rPr>
                <w:rFonts w:ascii="Arial" w:hAnsi="Arial" w:cs="Arial"/>
                <w:sz w:val="16"/>
                <w:szCs w:val="16"/>
              </w:rPr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F74AC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>[IDPROJETO]</w:t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t>_TermoAberturaProjeto.docx</w:t>
            </w:r>
          </w:p>
        </w:tc>
        <w:tc>
          <w:tcPr>
            <w:tcW w:w="2018" w:type="dxa"/>
            <w:tcMar>
              <w:top w:w="57" w:type="dxa"/>
              <w:bottom w:w="57" w:type="dxa"/>
            </w:tcMar>
            <w:vAlign w:val="center"/>
          </w:tcPr>
          <w:p w14:paraId="1829B83D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4343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04343F">
              <w:rPr>
                <w:rFonts w:ascii="Arial" w:hAnsi="Arial" w:cs="Arial"/>
                <w:sz w:val="16"/>
                <w:szCs w:val="16"/>
              </w:rPr>
              <w:instrText xml:space="preserve"> REF _Ref355888506 \h  \* MERGEFORMAT </w:instrText>
            </w:r>
            <w:r w:rsidRPr="0004343F">
              <w:rPr>
                <w:rFonts w:ascii="Arial" w:hAnsi="Arial" w:cs="Arial"/>
                <w:sz w:val="16"/>
                <w:szCs w:val="16"/>
              </w:rPr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4343F">
              <w:rPr>
                <w:rFonts w:ascii="Arial" w:hAnsi="Arial" w:cs="Arial"/>
                <w:sz w:val="16"/>
                <w:szCs w:val="16"/>
              </w:rPr>
              <w:t>GerenciaProjetos</w:t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9546BE">
              <w:rPr>
                <w:rFonts w:ascii="Arial" w:hAnsi="Arial" w:cs="Arial"/>
                <w:sz w:val="16"/>
                <w:szCs w:val="16"/>
              </w:rPr>
              <w:t>\</w:t>
            </w:r>
            <w:r w:rsidR="009546BE" w:rsidRPr="009546BE">
              <w:rPr>
                <w:rFonts w:ascii="Arial" w:hAnsi="Arial" w:cs="Arial"/>
                <w:sz w:val="16"/>
                <w:szCs w:val="16"/>
              </w:rPr>
              <w:t>TermoAberturaProjeto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  <w:vAlign w:val="center"/>
          </w:tcPr>
          <w:p w14:paraId="138DC046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343F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045" w:type="dxa"/>
            <w:tcMar>
              <w:top w:w="57" w:type="dxa"/>
              <w:bottom w:w="57" w:type="dxa"/>
            </w:tcMar>
            <w:vAlign w:val="center"/>
          </w:tcPr>
          <w:p w14:paraId="4015F52D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4343F">
              <w:rPr>
                <w:rFonts w:ascii="Arial" w:hAnsi="Arial" w:cs="Arial"/>
                <w:color w:val="000000" w:themeColor="text1"/>
                <w:sz w:val="16"/>
                <w:szCs w:val="16"/>
              </w:rPr>
              <w:t>S</w:t>
            </w:r>
          </w:p>
        </w:tc>
      </w:tr>
      <w:tr w:rsidR="00585DD3" w:rsidRPr="0004343F" w14:paraId="3392090E" w14:textId="77777777" w:rsidTr="00B43E48">
        <w:trPr>
          <w:trHeight w:val="454"/>
        </w:trPr>
        <w:tc>
          <w:tcPr>
            <w:tcW w:w="1951" w:type="dxa"/>
            <w:tcMar>
              <w:top w:w="57" w:type="dxa"/>
              <w:bottom w:w="57" w:type="dxa"/>
            </w:tcMar>
            <w:vAlign w:val="center"/>
          </w:tcPr>
          <w:p w14:paraId="2CAF8ECD" w14:textId="77F115B6" w:rsidR="00AC491D" w:rsidRPr="0004343F" w:rsidRDefault="00A270CF" w:rsidP="00585DD3">
            <w:pPr>
              <w:spacing w:line="240" w:lineRule="auto"/>
              <w:rPr>
                <w:rFonts w:ascii="Arial" w:hAnsi="Arial" w:cs="Arial"/>
                <w:bCs/>
                <w:sz w:val="16"/>
                <w:szCs w:val="16"/>
                <w:lang w:val="pt-BR"/>
              </w:rPr>
            </w:pPr>
            <w:hyperlink r:id="rId17" w:history="1">
              <w:r w:rsidR="009A78C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  <w:lang w:val="pt-BR"/>
                </w:rPr>
                <w:t>Termo de Aceite de</w:t>
              </w:r>
              <w:r w:rsidR="00AC491D" w:rsidRPr="0004343F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  <w:lang w:val="pt-BR"/>
                </w:rPr>
                <w:t xml:space="preserve"> Entregas</w:t>
              </w:r>
            </w:hyperlink>
          </w:p>
        </w:tc>
        <w:tc>
          <w:tcPr>
            <w:tcW w:w="4820" w:type="dxa"/>
            <w:tcMar>
              <w:top w:w="57" w:type="dxa"/>
              <w:bottom w:w="57" w:type="dxa"/>
            </w:tcMar>
            <w:vAlign w:val="center"/>
          </w:tcPr>
          <w:p w14:paraId="66060BB0" w14:textId="3EF2BAD9" w:rsidR="0030174E" w:rsidRPr="0004343F" w:rsidRDefault="00AC491D" w:rsidP="00B62BFA">
            <w:pPr>
              <w:spacing w:line="240" w:lineRule="auto"/>
              <w:rPr>
                <w:rFonts w:ascii="Arial" w:hAnsi="Arial" w:cs="Arial"/>
                <w:bCs/>
                <w:sz w:val="16"/>
                <w:szCs w:val="16"/>
                <w:lang w:val="pt-BR"/>
              </w:rPr>
            </w:pPr>
            <w:r w:rsidRPr="009F74AC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IDPROJETO]"/>
                  </w:textInput>
                </w:ffData>
              </w:fldChar>
            </w:r>
            <w:r w:rsidRPr="009F74AC">
              <w:rPr>
                <w:rFonts w:ascii="Arial" w:hAnsi="Arial" w:cs="Arial"/>
                <w:sz w:val="16"/>
                <w:szCs w:val="16"/>
                <w:lang w:val="pt-BR"/>
              </w:rPr>
              <w:instrText xml:space="preserve"> FORMTEXT </w:instrText>
            </w:r>
            <w:r w:rsidRPr="009F74AC">
              <w:rPr>
                <w:rFonts w:ascii="Arial" w:hAnsi="Arial" w:cs="Arial"/>
                <w:sz w:val="16"/>
                <w:szCs w:val="16"/>
              </w:rPr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F74AC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>[IDPROJETO]</w:t>
            </w:r>
            <w:r w:rsidRPr="009F74AC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04343F">
              <w:rPr>
                <w:rFonts w:ascii="Arial" w:hAnsi="Arial" w:cs="Arial"/>
                <w:sz w:val="16"/>
                <w:szCs w:val="16"/>
                <w:lang w:val="pt-BR"/>
              </w:rPr>
              <w:t>_TermoAceiteEntrega</w:t>
            </w:r>
            <w:r>
              <w:rPr>
                <w:rFonts w:ascii="Arial" w:hAnsi="Arial" w:cs="Arial"/>
                <w:sz w:val="16"/>
                <w:szCs w:val="16"/>
                <w:lang w:val="pt-BR"/>
              </w:rPr>
              <w:t>s</w:t>
            </w:r>
            <w:r w:rsidR="00AD3814">
              <w:rPr>
                <w:rFonts w:ascii="Arial" w:hAnsi="Arial" w:cs="Arial"/>
                <w:sz w:val="16"/>
                <w:szCs w:val="16"/>
                <w:lang w:val="pt-BR"/>
              </w:rPr>
              <w:t>_aaaa_mm_dd</w:t>
            </w:r>
            <w:r w:rsidR="00B16D6D">
              <w:rPr>
                <w:rFonts w:ascii="Arial" w:hAnsi="Arial" w:cs="Arial"/>
                <w:sz w:val="16"/>
                <w:szCs w:val="16"/>
                <w:lang w:val="pt-BR"/>
              </w:rPr>
              <w:t>.</w:t>
            </w:r>
            <w:r w:rsidR="00832961">
              <w:rPr>
                <w:rFonts w:ascii="Arial" w:hAnsi="Arial" w:cs="Arial"/>
                <w:sz w:val="16"/>
                <w:szCs w:val="16"/>
                <w:lang w:val="pt-BR"/>
              </w:rPr>
              <w:t xml:space="preserve">pdf ou </w:t>
            </w:r>
            <w:r w:rsidR="0030174E" w:rsidRPr="009F74AC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IDPROJETO]"/>
                  </w:textInput>
                </w:ffData>
              </w:fldChar>
            </w:r>
            <w:r w:rsidR="0030174E" w:rsidRPr="009F74AC">
              <w:rPr>
                <w:rFonts w:ascii="Arial" w:hAnsi="Arial" w:cs="Arial"/>
                <w:sz w:val="16"/>
                <w:szCs w:val="16"/>
                <w:lang w:val="pt-BR"/>
              </w:rPr>
              <w:instrText xml:space="preserve"> FORMTEXT </w:instrText>
            </w:r>
            <w:r w:rsidR="0030174E" w:rsidRPr="009F74AC">
              <w:rPr>
                <w:rFonts w:ascii="Arial" w:hAnsi="Arial" w:cs="Arial"/>
                <w:sz w:val="16"/>
                <w:szCs w:val="16"/>
              </w:rPr>
            </w:r>
            <w:r w:rsidR="0030174E" w:rsidRPr="009F74AC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30174E" w:rsidRPr="009F74AC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>[IDPROJETO]</w:t>
            </w:r>
            <w:r w:rsidR="0030174E" w:rsidRPr="009F74AC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30174E" w:rsidRPr="0004343F">
              <w:rPr>
                <w:rFonts w:ascii="Arial" w:hAnsi="Arial" w:cs="Arial"/>
                <w:sz w:val="16"/>
                <w:szCs w:val="16"/>
                <w:lang w:val="pt-BR"/>
              </w:rPr>
              <w:t>_TermoAceiteEntrega</w:t>
            </w:r>
            <w:r w:rsidR="0030174E">
              <w:rPr>
                <w:rFonts w:ascii="Arial" w:hAnsi="Arial" w:cs="Arial"/>
                <w:sz w:val="16"/>
                <w:szCs w:val="16"/>
                <w:lang w:val="pt-BR"/>
              </w:rPr>
              <w:t>s</w:t>
            </w:r>
            <w:r w:rsidR="00AD3814">
              <w:rPr>
                <w:rFonts w:ascii="Arial" w:hAnsi="Arial" w:cs="Arial"/>
                <w:sz w:val="16"/>
                <w:szCs w:val="16"/>
                <w:lang w:val="pt-BR"/>
              </w:rPr>
              <w:t>_aaaa_mm_dd</w:t>
            </w:r>
            <w:r w:rsidR="007D6E27">
              <w:rPr>
                <w:rFonts w:ascii="Arial" w:hAnsi="Arial" w:cs="Arial"/>
                <w:sz w:val="16"/>
                <w:szCs w:val="16"/>
                <w:lang w:val="pt-BR"/>
              </w:rPr>
              <w:t>.msg</w:t>
            </w:r>
          </w:p>
        </w:tc>
        <w:tc>
          <w:tcPr>
            <w:tcW w:w="2018" w:type="dxa"/>
            <w:tcMar>
              <w:top w:w="57" w:type="dxa"/>
              <w:bottom w:w="57" w:type="dxa"/>
            </w:tcMar>
            <w:vAlign w:val="center"/>
          </w:tcPr>
          <w:p w14:paraId="10FB4824" w14:textId="77777777" w:rsidR="00AC491D" w:rsidRPr="0004343F" w:rsidRDefault="00AC491D" w:rsidP="00585DD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4343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04343F">
              <w:rPr>
                <w:rFonts w:ascii="Arial" w:hAnsi="Arial" w:cs="Arial"/>
                <w:sz w:val="16"/>
                <w:szCs w:val="16"/>
              </w:rPr>
              <w:instrText xml:space="preserve"> REF _Ref355888506 \h  \* MERGEFORMAT </w:instrText>
            </w:r>
            <w:r w:rsidRPr="0004343F">
              <w:rPr>
                <w:rFonts w:ascii="Arial" w:hAnsi="Arial" w:cs="Arial"/>
                <w:sz w:val="16"/>
                <w:szCs w:val="16"/>
              </w:rPr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4343F">
              <w:rPr>
                <w:rFonts w:ascii="Arial" w:hAnsi="Arial" w:cs="Arial"/>
                <w:sz w:val="16"/>
                <w:szCs w:val="16"/>
              </w:rPr>
              <w:t>GerenciaProjetos</w:t>
            </w:r>
            <w:r w:rsidRPr="0004343F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156DED">
              <w:rPr>
                <w:rFonts w:ascii="Arial" w:hAnsi="Arial" w:cs="Arial"/>
                <w:sz w:val="16"/>
                <w:szCs w:val="16"/>
              </w:rPr>
              <w:t>\</w:t>
            </w:r>
            <w:r w:rsidR="00156DED" w:rsidRPr="00156DED">
              <w:rPr>
                <w:rFonts w:ascii="Arial" w:hAnsi="Arial" w:cs="Arial"/>
                <w:sz w:val="16"/>
                <w:szCs w:val="16"/>
              </w:rPr>
              <w:t>TermoAceiteEntregas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  <w:vAlign w:val="center"/>
          </w:tcPr>
          <w:p w14:paraId="130B4175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343F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045" w:type="dxa"/>
            <w:tcMar>
              <w:top w:w="57" w:type="dxa"/>
              <w:bottom w:w="57" w:type="dxa"/>
            </w:tcMar>
            <w:vAlign w:val="center"/>
          </w:tcPr>
          <w:p w14:paraId="31DAD7B5" w14:textId="77777777" w:rsidR="00AC491D" w:rsidRPr="0004343F" w:rsidRDefault="00AC491D" w:rsidP="00585DD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4343F">
              <w:rPr>
                <w:rFonts w:ascii="Arial" w:hAnsi="Arial" w:cs="Arial"/>
                <w:color w:val="000000" w:themeColor="text1"/>
                <w:sz w:val="16"/>
                <w:szCs w:val="16"/>
              </w:rPr>
              <w:t>S</w:t>
            </w:r>
          </w:p>
        </w:tc>
      </w:tr>
    </w:tbl>
    <w:p w14:paraId="047230D0" w14:textId="77777777" w:rsidR="00B6796E" w:rsidRPr="00950B8F" w:rsidRDefault="00B6796E" w:rsidP="00307211">
      <w:pPr>
        <w:pStyle w:val="Corpodetexto3"/>
        <w:rPr>
          <w:rFonts w:ascii="Arial" w:hAnsi="Arial" w:cs="Arial"/>
          <w:lang w:val="pt-BR"/>
        </w:rPr>
      </w:pPr>
    </w:p>
    <w:p w14:paraId="4C52AF1E" w14:textId="77777777" w:rsidR="00445FF5" w:rsidRDefault="00E5512D" w:rsidP="004A60EC">
      <w:pPr>
        <w:pStyle w:val="Texto"/>
        <w:ind w:left="1440"/>
        <w:rPr>
          <w:rFonts w:ascii="Arial" w:hAnsi="Arial" w:cs="Arial"/>
          <w:b/>
          <w:sz w:val="20"/>
          <w:szCs w:val="20"/>
        </w:rPr>
      </w:pPr>
      <w:r w:rsidRPr="00950B8F">
        <w:rPr>
          <w:rFonts w:ascii="Arial" w:hAnsi="Arial" w:cs="Arial"/>
          <w:b/>
          <w:sz w:val="20"/>
          <w:szCs w:val="20"/>
        </w:rPr>
        <w:t>Para os documentos definidos pelo cliente</w:t>
      </w:r>
      <w:r w:rsidR="00FD1A43">
        <w:rPr>
          <w:rFonts w:ascii="Arial" w:hAnsi="Arial" w:cs="Arial"/>
          <w:b/>
          <w:sz w:val="20"/>
          <w:szCs w:val="20"/>
        </w:rPr>
        <w:t xml:space="preserve">, a nomenclatura seguirá o </w:t>
      </w:r>
      <w:r w:rsidR="005B20A0">
        <w:rPr>
          <w:rFonts w:ascii="Arial" w:hAnsi="Arial" w:cs="Arial"/>
          <w:b/>
          <w:sz w:val="20"/>
          <w:szCs w:val="20"/>
        </w:rPr>
        <w:t>padrão definido pelo</w:t>
      </w:r>
      <w:r w:rsidR="007D48D7">
        <w:rPr>
          <w:rFonts w:ascii="Arial" w:hAnsi="Arial" w:cs="Arial"/>
          <w:b/>
          <w:sz w:val="20"/>
          <w:szCs w:val="20"/>
        </w:rPr>
        <w:t xml:space="preserve"> cliente</w:t>
      </w:r>
      <w:r w:rsidR="00445FF5">
        <w:rPr>
          <w:rFonts w:ascii="Arial" w:hAnsi="Arial" w:cs="Arial"/>
          <w:b/>
          <w:sz w:val="20"/>
          <w:szCs w:val="20"/>
        </w:rPr>
        <w:t>:</w:t>
      </w:r>
    </w:p>
    <w:p w14:paraId="2BC73D0F" w14:textId="1B14FA34" w:rsidR="00FB4775" w:rsidRPr="004A60EC" w:rsidRDefault="00B731AE" w:rsidP="004A60EC">
      <w:pPr>
        <w:pStyle w:val="Texto"/>
        <w:ind w:left="1440"/>
        <w:rPr>
          <w:rFonts w:ascii="Arial" w:hAnsi="Arial" w:cs="Arial"/>
          <w:sz w:val="20"/>
          <w:szCs w:val="20"/>
        </w:rPr>
      </w:pPr>
      <w:r w:rsidRPr="00950B8F">
        <w:rPr>
          <w:rFonts w:ascii="Arial" w:hAnsi="Arial" w:cs="Arial"/>
          <w:sz w:val="20"/>
          <w:szCs w:val="20"/>
        </w:rPr>
        <w:t xml:space="preserve">Exemplo: </w:t>
      </w:r>
      <w:r w:rsidR="00EC1327">
        <w:rPr>
          <w:rFonts w:ascii="Arial" w:hAnsi="Arial" w:cs="Arial"/>
          <w:sz w:val="20"/>
          <w:szCs w:val="20"/>
        </w:rPr>
        <w:t>ABC_ERS_OS53134.doc</w:t>
      </w:r>
    </w:p>
    <w:p w14:paraId="157E2359" w14:textId="77777777" w:rsidR="004D27A2" w:rsidRPr="00950B8F" w:rsidRDefault="004D27A2" w:rsidP="004D27A2">
      <w:pPr>
        <w:pStyle w:val="Ttulo1"/>
        <w:numPr>
          <w:ilvl w:val="1"/>
          <w:numId w:val="29"/>
        </w:numPr>
        <w:rPr>
          <w:rFonts w:cs="Arial"/>
          <w:sz w:val="20"/>
          <w:szCs w:val="20"/>
        </w:rPr>
      </w:pPr>
      <w:bookmarkStart w:id="21" w:name="_Toc449689844"/>
      <w:r w:rsidRPr="00950B8F">
        <w:rPr>
          <w:rFonts w:cs="Arial"/>
          <w:sz w:val="20"/>
          <w:szCs w:val="20"/>
        </w:rPr>
        <w:t>Baselines do Projeto</w:t>
      </w:r>
      <w:bookmarkEnd w:id="21"/>
    </w:p>
    <w:p w14:paraId="6C846621" w14:textId="059D910D" w:rsidR="0069039B" w:rsidRPr="0069039B" w:rsidRDefault="00D7206E" w:rsidP="001C22ED">
      <w:pPr>
        <w:ind w:lef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</w:t>
      </w:r>
      <w:r w:rsidR="003576B0">
        <w:rPr>
          <w:rFonts w:ascii="Arial" w:hAnsi="Arial" w:cs="Arial"/>
          <w:lang w:val="pt-BR"/>
        </w:rPr>
        <w:t>regra para identificação</w:t>
      </w:r>
      <w:r w:rsidR="00222774">
        <w:rPr>
          <w:rFonts w:ascii="Arial" w:hAnsi="Arial" w:cs="Arial"/>
          <w:lang w:val="pt-BR"/>
        </w:rPr>
        <w:t xml:space="preserve"> </w:t>
      </w:r>
      <w:r w:rsidR="001C22ED">
        <w:rPr>
          <w:rFonts w:ascii="Arial" w:hAnsi="Arial" w:cs="Arial"/>
          <w:lang w:val="pt-BR"/>
        </w:rPr>
        <w:t xml:space="preserve">das </w:t>
      </w:r>
      <w:r w:rsidR="00813D81">
        <w:rPr>
          <w:rFonts w:ascii="Arial" w:hAnsi="Arial" w:cs="Arial"/>
          <w:lang w:val="pt-BR"/>
        </w:rPr>
        <w:t>baseline</w:t>
      </w:r>
      <w:r w:rsidR="00386400">
        <w:rPr>
          <w:rFonts w:ascii="Arial" w:hAnsi="Arial" w:cs="Arial"/>
          <w:lang w:val="pt-BR"/>
        </w:rPr>
        <w:t>s</w:t>
      </w:r>
      <w:r w:rsidR="00443860">
        <w:rPr>
          <w:rFonts w:ascii="Arial" w:hAnsi="Arial" w:cs="Arial"/>
          <w:lang w:val="pt-BR"/>
        </w:rPr>
        <w:t xml:space="preserve"> </w:t>
      </w:r>
      <w:r w:rsidR="00AF2BF4">
        <w:rPr>
          <w:rFonts w:ascii="Arial" w:hAnsi="Arial" w:cs="Arial"/>
          <w:lang w:val="pt-BR"/>
        </w:rPr>
        <w:t xml:space="preserve">do </w:t>
      </w:r>
      <w:r w:rsidR="00443860">
        <w:rPr>
          <w:rFonts w:ascii="Arial" w:hAnsi="Arial" w:cs="Arial"/>
          <w:lang w:val="pt-BR"/>
        </w:rPr>
        <w:t>projeto</w:t>
      </w:r>
      <w:r w:rsidR="001C22ED" w:rsidRPr="001C22ED">
        <w:rPr>
          <w:rFonts w:ascii="Arial" w:hAnsi="Arial" w:cs="Arial"/>
          <w:lang w:val="pt-BR"/>
        </w:rPr>
        <w:t xml:space="preserve"> </w:t>
      </w:r>
      <w:r w:rsidR="001C22ED">
        <w:rPr>
          <w:rFonts w:ascii="Arial" w:hAnsi="Arial" w:cs="Arial"/>
          <w:lang w:val="pt-BR"/>
        </w:rPr>
        <w:t xml:space="preserve">está definida </w:t>
      </w:r>
      <w:r w:rsidR="001C22ED" w:rsidRPr="00940E2B">
        <w:rPr>
          <w:rFonts w:ascii="Arial" w:hAnsi="Arial" w:cs="Arial"/>
          <w:lang w:val="pt-BR"/>
        </w:rPr>
        <w:t>no Plano de Configuração Corporativo</w:t>
      </w:r>
      <w:r w:rsidR="001C22ED">
        <w:rPr>
          <w:rFonts w:ascii="Arial" w:hAnsi="Arial" w:cs="Arial"/>
          <w:lang w:val="pt-BR"/>
        </w:rPr>
        <w:t>.</w:t>
      </w:r>
    </w:p>
    <w:p w14:paraId="235C8833" w14:textId="77777777" w:rsidR="00940E2B" w:rsidRDefault="005A39B1" w:rsidP="00F8256E">
      <w:pPr>
        <w:pStyle w:val="Ttulo1"/>
        <w:numPr>
          <w:ilvl w:val="0"/>
          <w:numId w:val="29"/>
        </w:numPr>
        <w:rPr>
          <w:rFonts w:cs="Arial"/>
          <w:sz w:val="24"/>
          <w:szCs w:val="24"/>
        </w:rPr>
      </w:pPr>
      <w:bookmarkStart w:id="22" w:name="_Planilha_de_Registro"/>
      <w:bookmarkStart w:id="23" w:name="_Toc444185069"/>
      <w:bookmarkStart w:id="24" w:name="_Toc449689845"/>
      <w:bookmarkStart w:id="25" w:name="_Toc217703389"/>
      <w:bookmarkEnd w:id="22"/>
      <w:r w:rsidRPr="00950B8F">
        <w:rPr>
          <w:rFonts w:cs="Arial"/>
          <w:sz w:val="24"/>
          <w:szCs w:val="24"/>
        </w:rPr>
        <w:t>Commits</w:t>
      </w:r>
      <w:bookmarkEnd w:id="23"/>
      <w:bookmarkEnd w:id="24"/>
    </w:p>
    <w:p w14:paraId="2FE1CCF8" w14:textId="77777777" w:rsidR="005A39B1" w:rsidRPr="00940E2B" w:rsidRDefault="005A39B1" w:rsidP="00940E2B">
      <w:pPr>
        <w:ind w:firstLine="360"/>
        <w:rPr>
          <w:rFonts w:ascii="Arial" w:hAnsi="Arial" w:cs="Arial"/>
          <w:lang w:val="pt-BR"/>
        </w:rPr>
      </w:pPr>
      <w:r w:rsidRPr="00940E2B">
        <w:rPr>
          <w:rFonts w:ascii="Arial" w:hAnsi="Arial" w:cs="Arial"/>
          <w:lang w:val="pt-BR"/>
        </w:rPr>
        <w:t>A regra de commit está definida no Plano de Configuração Corporativo.</w:t>
      </w:r>
    </w:p>
    <w:p w14:paraId="048101AA" w14:textId="77777777" w:rsidR="006A5E23" w:rsidRPr="00950B8F" w:rsidRDefault="005B1ECE" w:rsidP="00F8256E">
      <w:pPr>
        <w:pStyle w:val="Ttulo1"/>
        <w:numPr>
          <w:ilvl w:val="0"/>
          <w:numId w:val="29"/>
        </w:numPr>
        <w:rPr>
          <w:rFonts w:cs="Arial"/>
          <w:sz w:val="24"/>
          <w:szCs w:val="24"/>
        </w:rPr>
      </w:pPr>
      <w:bookmarkStart w:id="26" w:name="_Toc449689846"/>
      <w:r w:rsidRPr="00950B8F">
        <w:rPr>
          <w:rFonts w:cs="Arial"/>
          <w:sz w:val="24"/>
          <w:szCs w:val="24"/>
        </w:rPr>
        <w:t>Gerência de Distribuição</w:t>
      </w:r>
      <w:bookmarkEnd w:id="25"/>
      <w:bookmarkEnd w:id="26"/>
    </w:p>
    <w:p w14:paraId="2AFBF6B3" w14:textId="3CBA62F0" w:rsidR="00073A3F" w:rsidRPr="00950B8F" w:rsidRDefault="00E4658D" w:rsidP="00E4658D">
      <w:pPr>
        <w:spacing w:line="260" w:lineRule="atLeast"/>
        <w:ind w:left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regra para registro de distribuição e</w:t>
      </w:r>
      <w:r w:rsidR="0004343F" w:rsidRPr="00950B8F">
        <w:rPr>
          <w:rFonts w:ascii="Arial" w:hAnsi="Arial" w:cs="Arial"/>
          <w:lang w:val="pt-BR"/>
        </w:rPr>
        <w:t xml:space="preserve"> </w:t>
      </w:r>
      <w:r w:rsidR="00325645">
        <w:rPr>
          <w:rFonts w:ascii="Arial" w:hAnsi="Arial" w:cs="Arial"/>
          <w:lang w:val="pt-BR"/>
        </w:rPr>
        <w:t>artefatos entregues</w:t>
      </w:r>
      <w:r w:rsidR="00932A65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está definida no Plano de Configuração Corporativo. </w:t>
      </w:r>
    </w:p>
    <w:p w14:paraId="1A44E60D" w14:textId="77777777" w:rsidR="00B70FFB" w:rsidRPr="00950B8F" w:rsidRDefault="00B70FFB" w:rsidP="00F8256E">
      <w:pPr>
        <w:pStyle w:val="Ttulo1"/>
        <w:numPr>
          <w:ilvl w:val="0"/>
          <w:numId w:val="29"/>
        </w:numPr>
        <w:rPr>
          <w:rFonts w:cs="Arial"/>
          <w:sz w:val="24"/>
          <w:szCs w:val="24"/>
        </w:rPr>
      </w:pPr>
      <w:bookmarkStart w:id="27" w:name="_Toc444185071"/>
      <w:bookmarkStart w:id="28" w:name="_Toc449689847"/>
      <w:r w:rsidRPr="00950B8F">
        <w:rPr>
          <w:rFonts w:cs="Arial"/>
          <w:sz w:val="24"/>
          <w:szCs w:val="24"/>
        </w:rPr>
        <w:t>Realização de Backups</w:t>
      </w:r>
      <w:bookmarkEnd w:id="27"/>
      <w:bookmarkEnd w:id="28"/>
    </w:p>
    <w:p w14:paraId="603A3578" w14:textId="77777777" w:rsidR="006278B0" w:rsidRPr="00116CCF" w:rsidRDefault="00B70FFB" w:rsidP="00116CCF">
      <w:pPr>
        <w:ind w:firstLine="360"/>
        <w:rPr>
          <w:rFonts w:ascii="Arial" w:hAnsi="Arial" w:cs="Arial"/>
          <w:lang w:val="pt-BR"/>
        </w:rPr>
      </w:pPr>
      <w:r w:rsidRPr="00116CCF">
        <w:rPr>
          <w:rFonts w:ascii="Arial" w:hAnsi="Arial" w:cs="Arial"/>
          <w:lang w:val="pt-BR"/>
        </w:rPr>
        <w:t>A política de backup está definida no Plano de Configuração Corporativo.</w:t>
      </w:r>
    </w:p>
    <w:sectPr w:rsidR="006278B0" w:rsidRPr="00116CCF" w:rsidSect="005C0248">
      <w:headerReference w:type="default" r:id="rId18"/>
      <w:footerReference w:type="even" r:id="rId19"/>
      <w:footerReference w:type="default" r:id="rId20"/>
      <w:pgSz w:w="11907" w:h="16840" w:code="9"/>
      <w:pgMar w:top="1134" w:right="1134" w:bottom="1440" w:left="1134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228EF5" w14:textId="77777777" w:rsidR="00A270CF" w:rsidRDefault="00A270CF">
      <w:r>
        <w:separator/>
      </w:r>
    </w:p>
  </w:endnote>
  <w:endnote w:type="continuationSeparator" w:id="0">
    <w:p w14:paraId="71FA2989" w14:textId="77777777" w:rsidR="00A270CF" w:rsidRDefault="00A27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515C7" w14:textId="77777777" w:rsidR="00C25F67" w:rsidRDefault="00C25F67" w:rsidP="00BE1DE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FD144BD" w14:textId="77777777" w:rsidR="00C25F67" w:rsidRDefault="00C25F67" w:rsidP="00BE1DE3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BE2D0" w14:textId="77777777" w:rsidR="00C25F67" w:rsidRPr="001679C9" w:rsidRDefault="00C25F67" w:rsidP="00E4124B">
    <w:pPr>
      <w:jc w:val="center"/>
      <w:rPr>
        <w:rFonts w:ascii="Arial" w:hAnsi="Arial" w:cs="Arial"/>
        <w:b/>
        <w:color w:val="7F7F7F"/>
        <w:sz w:val="12"/>
        <w:szCs w:val="12"/>
        <w:lang w:val="pt-BR"/>
      </w:rPr>
    </w:pPr>
    <w:r w:rsidRPr="001679C9">
      <w:rPr>
        <w:rFonts w:ascii="Arial" w:hAnsi="Arial" w:cs="Arial"/>
        <w:color w:val="7F7F7F"/>
        <w:sz w:val="12"/>
        <w:szCs w:val="12"/>
        <w:lang w:val="pt-BR"/>
      </w:rPr>
      <w:t>Documento de uso restrito. Uso diferente do destinado, ou reprodução, requer autorização da SysMap.</w:t>
    </w:r>
  </w:p>
  <w:p w14:paraId="2329368E" w14:textId="47E71E6E" w:rsidR="00C25F67" w:rsidRPr="001679C9" w:rsidRDefault="00C25F67" w:rsidP="00E4124B">
    <w:pPr>
      <w:pStyle w:val="Rodap"/>
      <w:ind w:right="360"/>
      <w:jc w:val="center"/>
      <w:rPr>
        <w:rFonts w:ascii="Arial" w:hAnsi="Arial" w:cs="Arial"/>
        <w:sz w:val="14"/>
        <w:szCs w:val="14"/>
      </w:rPr>
    </w:pPr>
    <w:r w:rsidRPr="001679C9">
      <w:rPr>
        <w:rFonts w:ascii="Arial" w:hAnsi="Arial" w:cs="Arial"/>
        <w:b/>
        <w:sz w:val="14"/>
        <w:szCs w:val="14"/>
        <w:lang w:val="pt-BR"/>
      </w:rPr>
      <w:t xml:space="preserve">Pág. </w:t>
    </w:r>
    <w:r w:rsidRPr="001679C9">
      <w:rPr>
        <w:rFonts w:ascii="Arial" w:hAnsi="Arial" w:cs="Arial"/>
        <w:b/>
        <w:sz w:val="14"/>
        <w:szCs w:val="14"/>
      </w:rPr>
      <w:fldChar w:fldCharType="begin"/>
    </w:r>
    <w:r w:rsidRPr="001679C9">
      <w:rPr>
        <w:rFonts w:ascii="Arial" w:hAnsi="Arial" w:cs="Arial"/>
        <w:b/>
        <w:sz w:val="14"/>
        <w:szCs w:val="14"/>
        <w:lang w:val="pt-BR"/>
      </w:rPr>
      <w:instrText xml:space="preserve"> PAGE   \* MERGEFORMAT </w:instrText>
    </w:r>
    <w:r w:rsidRPr="001679C9">
      <w:rPr>
        <w:rFonts w:ascii="Arial" w:hAnsi="Arial" w:cs="Arial"/>
        <w:b/>
        <w:sz w:val="14"/>
        <w:szCs w:val="14"/>
      </w:rPr>
      <w:fldChar w:fldCharType="separate"/>
    </w:r>
    <w:r w:rsidR="002E5BDF">
      <w:rPr>
        <w:rFonts w:ascii="Arial" w:hAnsi="Arial" w:cs="Arial"/>
        <w:b/>
        <w:noProof/>
        <w:sz w:val="14"/>
        <w:szCs w:val="14"/>
        <w:lang w:val="pt-BR"/>
      </w:rPr>
      <w:t>5</w:t>
    </w:r>
    <w:r w:rsidRPr="001679C9">
      <w:rPr>
        <w:rFonts w:ascii="Arial" w:hAnsi="Arial" w:cs="Arial"/>
        <w:b/>
        <w:sz w:val="14"/>
        <w:szCs w:val="14"/>
      </w:rPr>
      <w:fldChar w:fldCharType="end"/>
    </w:r>
    <w:r w:rsidRPr="001679C9">
      <w:rPr>
        <w:rFonts w:ascii="Arial" w:hAnsi="Arial" w:cs="Arial"/>
        <w:b/>
        <w:sz w:val="14"/>
        <w:szCs w:val="14"/>
        <w:lang w:val="pt-BR"/>
      </w:rPr>
      <w:t xml:space="preserve"> de </w:t>
    </w:r>
    <w:r w:rsidRPr="001679C9">
      <w:rPr>
        <w:rFonts w:ascii="Arial" w:hAnsi="Arial" w:cs="Arial"/>
        <w:sz w:val="14"/>
        <w:szCs w:val="14"/>
      </w:rPr>
      <w:fldChar w:fldCharType="begin"/>
    </w:r>
    <w:r w:rsidRPr="001679C9">
      <w:rPr>
        <w:rFonts w:ascii="Arial" w:hAnsi="Arial" w:cs="Arial"/>
        <w:sz w:val="14"/>
        <w:szCs w:val="14"/>
      </w:rPr>
      <w:instrText xml:space="preserve"> NUMPAGES  \* Arabic  \* MERGEFORMAT </w:instrText>
    </w:r>
    <w:r w:rsidRPr="001679C9">
      <w:rPr>
        <w:rFonts w:ascii="Arial" w:hAnsi="Arial" w:cs="Arial"/>
        <w:sz w:val="14"/>
        <w:szCs w:val="14"/>
      </w:rPr>
      <w:fldChar w:fldCharType="separate"/>
    </w:r>
    <w:r w:rsidR="002E5BDF" w:rsidRPr="002E5BDF">
      <w:rPr>
        <w:rFonts w:ascii="Arial" w:hAnsi="Arial" w:cs="Arial"/>
        <w:b/>
        <w:noProof/>
        <w:sz w:val="14"/>
        <w:szCs w:val="14"/>
        <w:lang w:val="pt-BR"/>
      </w:rPr>
      <w:t>6</w:t>
    </w:r>
    <w:r w:rsidRPr="001679C9">
      <w:rPr>
        <w:rFonts w:ascii="Arial" w:hAnsi="Arial" w:cs="Arial"/>
        <w:b/>
        <w:noProof/>
        <w:sz w:val="14"/>
        <w:szCs w:val="14"/>
        <w:lang w:val="pt-BR"/>
      </w:rPr>
      <w:fldChar w:fldCharType="end"/>
    </w:r>
  </w:p>
  <w:p w14:paraId="7F1EBC20" w14:textId="77777777" w:rsidR="00C25F67" w:rsidRDefault="00C25F67" w:rsidP="001679C9">
    <w:pPr>
      <w:pStyle w:val="Rodap"/>
      <w:tabs>
        <w:tab w:val="clear" w:pos="4320"/>
        <w:tab w:val="clear" w:pos="8640"/>
        <w:tab w:val="left" w:pos="2115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52CD98" w14:textId="77777777" w:rsidR="00A270CF" w:rsidRDefault="00A270CF">
      <w:r>
        <w:separator/>
      </w:r>
    </w:p>
  </w:footnote>
  <w:footnote w:type="continuationSeparator" w:id="0">
    <w:p w14:paraId="127CAE94" w14:textId="77777777" w:rsidR="00A270CF" w:rsidRDefault="00A27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0" w:type="dxa"/>
      <w:tblInd w:w="70" w:type="dxa"/>
      <w:tblBorders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  <w:insideH w:val="single" w:sz="6" w:space="0" w:color="C0C0C0"/>
        <w:insideV w:val="single" w:sz="6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4536"/>
      <w:gridCol w:w="1701"/>
      <w:gridCol w:w="1702"/>
    </w:tblGrid>
    <w:tr w:rsidR="00C25F67" w14:paraId="6E082DA0" w14:textId="77777777" w:rsidTr="00325A24">
      <w:trPr>
        <w:cantSplit/>
        <w:trHeight w:val="553"/>
      </w:trPr>
      <w:tc>
        <w:tcPr>
          <w:tcW w:w="1701" w:type="dxa"/>
          <w:vMerge w:val="restart"/>
          <w:vAlign w:val="center"/>
        </w:tcPr>
        <w:p w14:paraId="1FCB380F" w14:textId="77777777" w:rsidR="00C25F67" w:rsidRPr="002B77B7" w:rsidRDefault="00C25F67" w:rsidP="00325A24">
          <w:pPr>
            <w:pStyle w:val="Cabealho"/>
            <w:tabs>
              <w:tab w:val="clear" w:pos="4320"/>
              <w:tab w:val="clear" w:pos="8640"/>
            </w:tabs>
            <w:jc w:val="center"/>
            <w:rPr>
              <w:rFonts w:cs="Arial"/>
              <w:b/>
              <w:color w:val="808080"/>
              <w:sz w:val="18"/>
              <w:szCs w:val="18"/>
            </w:rPr>
          </w:pPr>
          <w:r>
            <w:rPr>
              <w:rFonts w:cs="Arial"/>
              <w:b/>
              <w:noProof/>
              <w:sz w:val="28"/>
              <w:lang w:val="pt-BR" w:eastAsia="pt-BR"/>
            </w:rPr>
            <w:drawing>
              <wp:inline distT="0" distB="0" distL="0" distR="0" wp14:anchorId="43869EEC" wp14:editId="1E8B9722">
                <wp:extent cx="809625" cy="266700"/>
                <wp:effectExtent l="0" t="0" r="9525" b="0"/>
                <wp:docPr id="3" name="Imagem 3" descr="logo_sysma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 descr="logo_sysma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gridSpan w:val="2"/>
          <w:vAlign w:val="center"/>
        </w:tcPr>
        <w:p w14:paraId="52326C0B" w14:textId="77777777" w:rsidR="00C25F67" w:rsidRPr="009172BD" w:rsidRDefault="00C25F67" w:rsidP="0095130C">
          <w:pPr>
            <w:pStyle w:val="Cabealho"/>
            <w:tabs>
              <w:tab w:val="clear" w:pos="4320"/>
              <w:tab w:val="clear" w:pos="8640"/>
            </w:tabs>
            <w:jc w:val="center"/>
            <w:rPr>
              <w:rFonts w:ascii="Verdana" w:hAnsi="Verdana"/>
              <w:b/>
              <w:color w:val="808080"/>
              <w:sz w:val="14"/>
              <w:highlight w:val="yellow"/>
              <w:lang w:val="pt-BR"/>
            </w:rPr>
          </w:pPr>
          <w:r>
            <w:rPr>
              <w:rFonts w:ascii="Arial" w:hAnsi="Arial" w:cs="Arial"/>
              <w:b/>
              <w:color w:val="808080"/>
              <w:sz w:val="18"/>
              <w:szCs w:val="18"/>
              <w:lang w:val="pt-BR"/>
            </w:rPr>
            <w:t>[Nome do Projeto]</w:t>
          </w:r>
        </w:p>
      </w:tc>
      <w:tc>
        <w:tcPr>
          <w:tcW w:w="1702" w:type="dxa"/>
          <w:vMerge w:val="restart"/>
          <w:vAlign w:val="center"/>
        </w:tcPr>
        <w:p w14:paraId="7367BE9B" w14:textId="77777777" w:rsidR="00C25F67" w:rsidRPr="0095130C" w:rsidRDefault="00C25F67" w:rsidP="00325A24">
          <w:pPr>
            <w:pStyle w:val="Cabealho"/>
            <w:jc w:val="center"/>
            <w:rPr>
              <w:rFonts w:ascii="Arial" w:hAnsi="Arial" w:cs="Arial"/>
              <w:b/>
              <w:color w:val="808080"/>
              <w:sz w:val="18"/>
              <w:szCs w:val="18"/>
              <w:lang w:val="pt-BR"/>
            </w:rPr>
          </w:pPr>
          <w:r w:rsidRPr="009172BD">
            <w:rPr>
              <w:rFonts w:ascii="Verdana" w:hAnsi="Verdana"/>
              <w:b/>
              <w:color w:val="808080"/>
              <w:sz w:val="14"/>
              <w:highlight w:val="yellow"/>
              <w:lang w:val="pt-BR"/>
            </w:rPr>
            <w:t>[Colar Logo do Cliente]</w:t>
          </w:r>
        </w:p>
      </w:tc>
    </w:tr>
    <w:tr w:rsidR="00C25F67" w:rsidRPr="00E95AFC" w14:paraId="2BB2ED40" w14:textId="77777777" w:rsidTr="00974370">
      <w:trPr>
        <w:cantSplit/>
        <w:trHeight w:val="553"/>
      </w:trPr>
      <w:tc>
        <w:tcPr>
          <w:tcW w:w="1701" w:type="dxa"/>
          <w:vMerge/>
          <w:vAlign w:val="center"/>
        </w:tcPr>
        <w:p w14:paraId="4ACB53ED" w14:textId="77777777" w:rsidR="00C25F67" w:rsidRPr="00854EF9" w:rsidRDefault="00C25F67" w:rsidP="00325A24">
          <w:pPr>
            <w:pStyle w:val="Cabealho"/>
            <w:tabs>
              <w:tab w:val="clear" w:pos="4320"/>
              <w:tab w:val="clear" w:pos="8640"/>
            </w:tabs>
            <w:jc w:val="center"/>
            <w:rPr>
              <w:rFonts w:cs="Arial"/>
              <w:b/>
              <w:noProof/>
              <w:sz w:val="28"/>
              <w:lang w:val="pt-BR" w:eastAsia="pt-BR"/>
            </w:rPr>
          </w:pPr>
        </w:p>
      </w:tc>
      <w:tc>
        <w:tcPr>
          <w:tcW w:w="4536" w:type="dxa"/>
          <w:vAlign w:val="center"/>
        </w:tcPr>
        <w:p w14:paraId="755F8E3A" w14:textId="77777777" w:rsidR="00C25F67" w:rsidRDefault="00C25F67" w:rsidP="00325A24">
          <w:pPr>
            <w:pStyle w:val="Cabealho"/>
            <w:tabs>
              <w:tab w:val="clear" w:pos="4320"/>
              <w:tab w:val="clear" w:pos="8640"/>
            </w:tabs>
            <w:jc w:val="center"/>
            <w:rPr>
              <w:rFonts w:cs="Arial"/>
              <w:b/>
              <w:color w:val="808080"/>
              <w:lang w:val="pt-BR"/>
            </w:rPr>
          </w:pPr>
          <w:r>
            <w:rPr>
              <w:rFonts w:ascii="Arial" w:hAnsi="Arial" w:cs="Arial"/>
              <w:b/>
              <w:color w:val="808080"/>
              <w:sz w:val="18"/>
              <w:szCs w:val="18"/>
              <w:lang w:val="pt-BR"/>
            </w:rPr>
            <w:t>Plano de Configuração</w:t>
          </w:r>
        </w:p>
      </w:tc>
      <w:tc>
        <w:tcPr>
          <w:tcW w:w="1701" w:type="dxa"/>
          <w:vAlign w:val="center"/>
        </w:tcPr>
        <w:p w14:paraId="6DE02CD2" w14:textId="7FF743E3" w:rsidR="00C25F67" w:rsidRPr="00974370" w:rsidRDefault="00AF75C5" w:rsidP="00974370">
          <w:pPr>
            <w:pStyle w:val="Cabealho"/>
            <w:tabs>
              <w:tab w:val="clear" w:pos="4320"/>
              <w:tab w:val="clear" w:pos="8640"/>
            </w:tabs>
            <w:jc w:val="center"/>
            <w:rPr>
              <w:rFonts w:ascii="Arial" w:hAnsi="Arial" w:cs="Arial"/>
              <w:b/>
              <w:color w:val="808080"/>
              <w:sz w:val="18"/>
              <w:szCs w:val="18"/>
              <w:lang w:val="pt-BR"/>
            </w:rPr>
          </w:pPr>
          <w:r>
            <w:rPr>
              <w:rFonts w:ascii="Arial" w:hAnsi="Arial" w:cs="Arial"/>
              <w:b/>
              <w:color w:val="808080"/>
              <w:sz w:val="18"/>
              <w:szCs w:val="18"/>
              <w:lang w:val="pt-BR"/>
            </w:rPr>
            <w:t>Versão 4</w:t>
          </w:r>
          <w:r w:rsidR="00C25F67">
            <w:rPr>
              <w:rFonts w:ascii="Arial" w:hAnsi="Arial" w:cs="Arial"/>
              <w:b/>
              <w:color w:val="808080"/>
              <w:sz w:val="18"/>
              <w:szCs w:val="18"/>
              <w:lang w:val="pt-BR"/>
            </w:rPr>
            <w:t>.0</w:t>
          </w:r>
        </w:p>
      </w:tc>
      <w:tc>
        <w:tcPr>
          <w:tcW w:w="1702" w:type="dxa"/>
          <w:vMerge/>
          <w:vAlign w:val="center"/>
        </w:tcPr>
        <w:p w14:paraId="4C2467E7" w14:textId="77777777" w:rsidR="00C25F67" w:rsidRPr="009172BD" w:rsidRDefault="00C25F67" w:rsidP="00325A24">
          <w:pPr>
            <w:pStyle w:val="Cabealho"/>
            <w:jc w:val="center"/>
            <w:rPr>
              <w:rFonts w:ascii="Verdana" w:hAnsi="Verdana"/>
              <w:b/>
              <w:color w:val="808080"/>
              <w:sz w:val="14"/>
              <w:highlight w:val="yellow"/>
              <w:lang w:val="pt-BR"/>
            </w:rPr>
          </w:pPr>
        </w:p>
      </w:tc>
    </w:tr>
  </w:tbl>
  <w:p w14:paraId="0A446C0C" w14:textId="77777777" w:rsidR="00C25F67" w:rsidRPr="0031283E" w:rsidRDefault="00C25F67" w:rsidP="00602033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45207"/>
    <w:multiLevelType w:val="multilevel"/>
    <w:tmpl w:val="DCEE162C"/>
    <w:lvl w:ilvl="0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1" w15:restartNumberingAfterBreak="0">
    <w:nsid w:val="0E7F3F5F"/>
    <w:multiLevelType w:val="hybridMultilevel"/>
    <w:tmpl w:val="74D6DB04"/>
    <w:lvl w:ilvl="0" w:tplc="C0A4E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A5AC0A8" w:tentative="1">
      <w:start w:val="1"/>
      <w:numFmt w:val="lowerLetter"/>
      <w:lvlText w:val="%2."/>
      <w:lvlJc w:val="left"/>
      <w:pPr>
        <w:ind w:left="1440" w:hanging="360"/>
      </w:pPr>
    </w:lvl>
    <w:lvl w:ilvl="2" w:tplc="9758A768" w:tentative="1">
      <w:start w:val="1"/>
      <w:numFmt w:val="lowerRoman"/>
      <w:lvlText w:val="%3."/>
      <w:lvlJc w:val="right"/>
      <w:pPr>
        <w:ind w:left="2160" w:hanging="180"/>
      </w:pPr>
    </w:lvl>
    <w:lvl w:ilvl="3" w:tplc="EA5C8420" w:tentative="1">
      <w:start w:val="1"/>
      <w:numFmt w:val="decimal"/>
      <w:lvlText w:val="%4."/>
      <w:lvlJc w:val="left"/>
      <w:pPr>
        <w:ind w:left="2880" w:hanging="360"/>
      </w:pPr>
    </w:lvl>
    <w:lvl w:ilvl="4" w:tplc="37F06E18" w:tentative="1">
      <w:start w:val="1"/>
      <w:numFmt w:val="lowerLetter"/>
      <w:lvlText w:val="%5."/>
      <w:lvlJc w:val="left"/>
      <w:pPr>
        <w:ind w:left="3600" w:hanging="360"/>
      </w:pPr>
    </w:lvl>
    <w:lvl w:ilvl="5" w:tplc="102CC654" w:tentative="1">
      <w:start w:val="1"/>
      <w:numFmt w:val="lowerRoman"/>
      <w:lvlText w:val="%6."/>
      <w:lvlJc w:val="right"/>
      <w:pPr>
        <w:ind w:left="4320" w:hanging="180"/>
      </w:pPr>
    </w:lvl>
    <w:lvl w:ilvl="6" w:tplc="0602D294" w:tentative="1">
      <w:start w:val="1"/>
      <w:numFmt w:val="decimal"/>
      <w:lvlText w:val="%7."/>
      <w:lvlJc w:val="left"/>
      <w:pPr>
        <w:ind w:left="5040" w:hanging="360"/>
      </w:pPr>
    </w:lvl>
    <w:lvl w:ilvl="7" w:tplc="0DAAB81C" w:tentative="1">
      <w:start w:val="1"/>
      <w:numFmt w:val="lowerLetter"/>
      <w:lvlText w:val="%8."/>
      <w:lvlJc w:val="left"/>
      <w:pPr>
        <w:ind w:left="5760" w:hanging="360"/>
      </w:pPr>
    </w:lvl>
    <w:lvl w:ilvl="8" w:tplc="7AFC9B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A523F"/>
    <w:multiLevelType w:val="multilevel"/>
    <w:tmpl w:val="1B70090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FluxoPrincipal2"/>
      <w:lvlText w:val="%1.%2."/>
      <w:lvlJc w:val="left"/>
      <w:pPr>
        <w:tabs>
          <w:tab w:val="num" w:pos="1843"/>
        </w:tabs>
        <w:ind w:left="1843" w:hanging="567"/>
      </w:pPr>
      <w:rPr>
        <w:rFonts w:hint="default"/>
      </w:rPr>
    </w:lvl>
    <w:lvl w:ilvl="2">
      <w:start w:val="1"/>
      <w:numFmt w:val="decimal"/>
      <w:pStyle w:val="FluxoPrincipal3"/>
      <w:lvlText w:val="%1.%2.%3."/>
      <w:lvlJc w:val="left"/>
      <w:pPr>
        <w:tabs>
          <w:tab w:val="num" w:pos="2693"/>
        </w:tabs>
        <w:ind w:left="2693" w:hanging="850"/>
      </w:pPr>
      <w:rPr>
        <w:rFonts w:hint="default"/>
      </w:rPr>
    </w:lvl>
    <w:lvl w:ilvl="3">
      <w:start w:val="1"/>
      <w:numFmt w:val="decimal"/>
      <w:pStyle w:val="FluxoPrincipal4"/>
      <w:lvlText w:val="%1.%2.%3.%4."/>
      <w:lvlJc w:val="left"/>
      <w:pPr>
        <w:tabs>
          <w:tab w:val="num" w:pos="3686"/>
        </w:tabs>
        <w:ind w:left="3686" w:hanging="993"/>
      </w:pPr>
      <w:rPr>
        <w:rFonts w:hint="default"/>
      </w:rPr>
    </w:lvl>
    <w:lvl w:ilvl="4">
      <w:start w:val="1"/>
      <w:numFmt w:val="decimal"/>
      <w:pStyle w:val="FluxoPrincipal5"/>
      <w:lvlText w:val="%1.%2.%3.%4.%5."/>
      <w:lvlJc w:val="left"/>
      <w:pPr>
        <w:tabs>
          <w:tab w:val="num" w:pos="4820"/>
        </w:tabs>
        <w:ind w:left="4820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237"/>
        </w:tabs>
        <w:ind w:left="6237" w:hanging="141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201"/>
        </w:tabs>
        <w:ind w:left="1420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186"/>
        </w:tabs>
        <w:ind w:left="1618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531"/>
        </w:tabs>
        <w:ind w:left="18531" w:hanging="1800"/>
      </w:pPr>
      <w:rPr>
        <w:rFonts w:hint="default"/>
      </w:rPr>
    </w:lvl>
  </w:abstractNum>
  <w:abstractNum w:abstractNumId="3" w15:restartNumberingAfterBreak="0">
    <w:nsid w:val="11760FC9"/>
    <w:multiLevelType w:val="hybridMultilevel"/>
    <w:tmpl w:val="023C12C2"/>
    <w:lvl w:ilvl="0" w:tplc="BE8EFF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EE64F1C6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</w:lvl>
    <w:lvl w:ilvl="2" w:tplc="E814DCF4" w:tentative="1">
      <w:start w:val="1"/>
      <w:numFmt w:val="lowerRoman"/>
      <w:lvlText w:val="%3."/>
      <w:lvlJc w:val="right"/>
      <w:pPr>
        <w:tabs>
          <w:tab w:val="num" w:pos="1500"/>
        </w:tabs>
        <w:ind w:left="1500" w:hanging="180"/>
      </w:pPr>
    </w:lvl>
    <w:lvl w:ilvl="3" w:tplc="1D7C86B8" w:tentative="1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 w:tplc="ACC213F2" w:tentative="1">
      <w:start w:val="1"/>
      <w:numFmt w:val="lowerLetter"/>
      <w:lvlText w:val="%5."/>
      <w:lvlJc w:val="left"/>
      <w:pPr>
        <w:tabs>
          <w:tab w:val="num" w:pos="2940"/>
        </w:tabs>
        <w:ind w:left="2940" w:hanging="360"/>
      </w:pPr>
    </w:lvl>
    <w:lvl w:ilvl="5" w:tplc="9E20E298" w:tentative="1">
      <w:start w:val="1"/>
      <w:numFmt w:val="lowerRoman"/>
      <w:lvlText w:val="%6."/>
      <w:lvlJc w:val="right"/>
      <w:pPr>
        <w:tabs>
          <w:tab w:val="num" w:pos="3660"/>
        </w:tabs>
        <w:ind w:left="3660" w:hanging="180"/>
      </w:pPr>
    </w:lvl>
    <w:lvl w:ilvl="6" w:tplc="8982B4E8" w:tentative="1">
      <w:start w:val="1"/>
      <w:numFmt w:val="decimal"/>
      <w:lvlText w:val="%7."/>
      <w:lvlJc w:val="left"/>
      <w:pPr>
        <w:tabs>
          <w:tab w:val="num" w:pos="4380"/>
        </w:tabs>
        <w:ind w:left="4380" w:hanging="360"/>
      </w:pPr>
    </w:lvl>
    <w:lvl w:ilvl="7" w:tplc="B92437A4" w:tentative="1">
      <w:start w:val="1"/>
      <w:numFmt w:val="lowerLetter"/>
      <w:lvlText w:val="%8."/>
      <w:lvlJc w:val="left"/>
      <w:pPr>
        <w:tabs>
          <w:tab w:val="num" w:pos="5100"/>
        </w:tabs>
        <w:ind w:left="5100" w:hanging="360"/>
      </w:pPr>
    </w:lvl>
    <w:lvl w:ilvl="8" w:tplc="1326E170" w:tentative="1">
      <w:start w:val="1"/>
      <w:numFmt w:val="lowerRoman"/>
      <w:lvlText w:val="%9."/>
      <w:lvlJc w:val="right"/>
      <w:pPr>
        <w:tabs>
          <w:tab w:val="num" w:pos="5820"/>
        </w:tabs>
        <w:ind w:left="5820" w:hanging="180"/>
      </w:pPr>
    </w:lvl>
  </w:abstractNum>
  <w:abstractNum w:abstractNumId="4" w15:restartNumberingAfterBreak="0">
    <w:nsid w:val="14971B7E"/>
    <w:multiLevelType w:val="hybridMultilevel"/>
    <w:tmpl w:val="08502834"/>
    <w:lvl w:ilvl="0" w:tplc="10E0BB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D03CD"/>
    <w:multiLevelType w:val="hybridMultilevel"/>
    <w:tmpl w:val="7160E8EC"/>
    <w:lvl w:ilvl="0" w:tplc="FA58851C">
      <w:start w:val="1"/>
      <w:numFmt w:val="bullet"/>
      <w:pStyle w:val="Corpodetextocommarcador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6323B0D"/>
    <w:multiLevelType w:val="multilevel"/>
    <w:tmpl w:val="02E2FB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86C298B"/>
    <w:multiLevelType w:val="multilevel"/>
    <w:tmpl w:val="BFEEB1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CDB30D7"/>
    <w:multiLevelType w:val="hybridMultilevel"/>
    <w:tmpl w:val="B4CED65E"/>
    <w:lvl w:ilvl="0" w:tplc="0409000F">
      <w:start w:val="1"/>
      <w:numFmt w:val="decimal"/>
      <w:lvlText w:val="%1."/>
      <w:lvlJc w:val="left"/>
      <w:pPr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ind w:left="1899" w:hanging="360"/>
      </w:pPr>
    </w:lvl>
    <w:lvl w:ilvl="2" w:tplc="0409001B" w:tentative="1">
      <w:start w:val="1"/>
      <w:numFmt w:val="lowerRoman"/>
      <w:lvlText w:val="%3."/>
      <w:lvlJc w:val="right"/>
      <w:pPr>
        <w:ind w:left="2619" w:hanging="180"/>
      </w:pPr>
    </w:lvl>
    <w:lvl w:ilvl="3" w:tplc="0409000F" w:tentative="1">
      <w:start w:val="1"/>
      <w:numFmt w:val="decimal"/>
      <w:lvlText w:val="%4."/>
      <w:lvlJc w:val="left"/>
      <w:pPr>
        <w:ind w:left="3339" w:hanging="360"/>
      </w:p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9" w15:restartNumberingAfterBreak="0">
    <w:nsid w:val="25CB1425"/>
    <w:multiLevelType w:val="multilevel"/>
    <w:tmpl w:val="38D0E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2C7300"/>
    <w:multiLevelType w:val="multilevel"/>
    <w:tmpl w:val="B722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6F0EC1"/>
    <w:multiLevelType w:val="multilevel"/>
    <w:tmpl w:val="88A6B0AA"/>
    <w:lvl w:ilvl="0">
      <w:start w:val="1"/>
      <w:numFmt w:val="decimal"/>
      <w:pStyle w:val="FluxoAlternativo1"/>
      <w:lvlText w:val="%1.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1">
      <w:start w:val="1"/>
      <w:numFmt w:val="decimal"/>
      <w:pStyle w:val="FluxoAlternativo2"/>
      <w:lvlText w:val="%1.%2.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2">
      <w:start w:val="1"/>
      <w:numFmt w:val="decimal"/>
      <w:pStyle w:val="FluxoAlternativo3"/>
      <w:lvlText w:val="%1.%2.%3.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3">
      <w:start w:val="1"/>
      <w:numFmt w:val="decimal"/>
      <w:pStyle w:val="FluxoAlternativo4"/>
      <w:lvlText w:val="%1.%2.%3.%4.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4">
      <w:start w:val="1"/>
      <w:numFmt w:val="decimal"/>
      <w:pStyle w:val="FluxoAlternativo5"/>
      <w:lvlText w:val="%1.%2.%3.%4.%5.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703"/>
        </w:tabs>
        <w:ind w:left="1270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5048"/>
        </w:tabs>
        <w:ind w:left="150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33"/>
        </w:tabs>
        <w:ind w:left="1703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9378"/>
        </w:tabs>
        <w:ind w:left="19378" w:hanging="1800"/>
      </w:pPr>
      <w:rPr>
        <w:rFonts w:hint="default"/>
      </w:rPr>
    </w:lvl>
  </w:abstractNum>
  <w:abstractNum w:abstractNumId="12" w15:restartNumberingAfterBreak="0">
    <w:nsid w:val="307117D7"/>
    <w:multiLevelType w:val="hybridMultilevel"/>
    <w:tmpl w:val="BA4225EE"/>
    <w:lvl w:ilvl="0" w:tplc="87D477E4">
      <w:start w:val="4"/>
      <w:numFmt w:val="decimal"/>
      <w:suff w:val="space"/>
      <w:lvlText w:val="%1.1.1."/>
      <w:lvlJc w:val="left"/>
      <w:pPr>
        <w:ind w:left="720" w:hanging="360"/>
      </w:pPr>
      <w:rPr>
        <w:rFonts w:hint="default"/>
      </w:rPr>
    </w:lvl>
    <w:lvl w:ilvl="1" w:tplc="EEA6DF6C" w:tentative="1">
      <w:start w:val="1"/>
      <w:numFmt w:val="lowerLetter"/>
      <w:lvlText w:val="%2."/>
      <w:lvlJc w:val="left"/>
      <w:pPr>
        <w:ind w:left="2160" w:hanging="360"/>
      </w:pPr>
    </w:lvl>
    <w:lvl w:ilvl="2" w:tplc="DDDA8D82" w:tentative="1">
      <w:start w:val="1"/>
      <w:numFmt w:val="lowerRoman"/>
      <w:lvlText w:val="%3."/>
      <w:lvlJc w:val="right"/>
      <w:pPr>
        <w:ind w:left="2880" w:hanging="180"/>
      </w:pPr>
    </w:lvl>
    <w:lvl w:ilvl="3" w:tplc="47225B7E" w:tentative="1">
      <w:start w:val="1"/>
      <w:numFmt w:val="decimal"/>
      <w:lvlText w:val="%4."/>
      <w:lvlJc w:val="left"/>
      <w:pPr>
        <w:ind w:left="3600" w:hanging="360"/>
      </w:pPr>
    </w:lvl>
    <w:lvl w:ilvl="4" w:tplc="88FA8396" w:tentative="1">
      <w:start w:val="1"/>
      <w:numFmt w:val="lowerLetter"/>
      <w:lvlText w:val="%5."/>
      <w:lvlJc w:val="left"/>
      <w:pPr>
        <w:ind w:left="4320" w:hanging="360"/>
      </w:pPr>
    </w:lvl>
    <w:lvl w:ilvl="5" w:tplc="84FAF7DC" w:tentative="1">
      <w:start w:val="1"/>
      <w:numFmt w:val="lowerRoman"/>
      <w:lvlText w:val="%6."/>
      <w:lvlJc w:val="right"/>
      <w:pPr>
        <w:ind w:left="5040" w:hanging="180"/>
      </w:pPr>
    </w:lvl>
    <w:lvl w:ilvl="6" w:tplc="49D4C7C8" w:tentative="1">
      <w:start w:val="1"/>
      <w:numFmt w:val="decimal"/>
      <w:lvlText w:val="%7."/>
      <w:lvlJc w:val="left"/>
      <w:pPr>
        <w:ind w:left="5760" w:hanging="360"/>
      </w:pPr>
    </w:lvl>
    <w:lvl w:ilvl="7" w:tplc="FBA2031E" w:tentative="1">
      <w:start w:val="1"/>
      <w:numFmt w:val="lowerLetter"/>
      <w:lvlText w:val="%8."/>
      <w:lvlJc w:val="left"/>
      <w:pPr>
        <w:ind w:left="6480" w:hanging="360"/>
      </w:pPr>
    </w:lvl>
    <w:lvl w:ilvl="8" w:tplc="E56058D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0653FD"/>
    <w:multiLevelType w:val="multilevel"/>
    <w:tmpl w:val="1A4093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2D26A95"/>
    <w:multiLevelType w:val="hybridMultilevel"/>
    <w:tmpl w:val="C0FC2EEC"/>
    <w:lvl w:ilvl="0" w:tplc="F012A96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4236B6"/>
    <w:multiLevelType w:val="multilevel"/>
    <w:tmpl w:val="8D602B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5D5708D"/>
    <w:multiLevelType w:val="hybridMultilevel"/>
    <w:tmpl w:val="5EFC6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60019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16001B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16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16001B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7" w15:restartNumberingAfterBreak="0">
    <w:nsid w:val="36E95775"/>
    <w:multiLevelType w:val="hybridMultilevel"/>
    <w:tmpl w:val="C40EC49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8" w15:restartNumberingAfterBreak="0">
    <w:nsid w:val="3C8E58FE"/>
    <w:multiLevelType w:val="multilevel"/>
    <w:tmpl w:val="BFEEB1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5B046F1"/>
    <w:multiLevelType w:val="multilevel"/>
    <w:tmpl w:val="BFEEB1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4B425815"/>
    <w:multiLevelType w:val="hybridMultilevel"/>
    <w:tmpl w:val="A00ECB72"/>
    <w:lvl w:ilvl="0" w:tplc="B02C2310">
      <w:start w:val="1"/>
      <w:numFmt w:val="decimal"/>
      <w:lvlText w:val="%1."/>
      <w:lvlJc w:val="left"/>
      <w:pPr>
        <w:ind w:left="360" w:hanging="360"/>
      </w:pPr>
    </w:lvl>
    <w:lvl w:ilvl="1" w:tplc="6BE8179C">
      <w:start w:val="1"/>
      <w:numFmt w:val="lowerLetter"/>
      <w:lvlText w:val="%2."/>
      <w:lvlJc w:val="left"/>
      <w:pPr>
        <w:ind w:left="1080" w:hanging="360"/>
      </w:pPr>
    </w:lvl>
    <w:lvl w:ilvl="2" w:tplc="2206C10E" w:tentative="1">
      <w:start w:val="1"/>
      <w:numFmt w:val="lowerRoman"/>
      <w:lvlText w:val="%3."/>
      <w:lvlJc w:val="right"/>
      <w:pPr>
        <w:ind w:left="1800" w:hanging="180"/>
      </w:pPr>
    </w:lvl>
    <w:lvl w:ilvl="3" w:tplc="AA38CCEC" w:tentative="1">
      <w:start w:val="1"/>
      <w:numFmt w:val="decimal"/>
      <w:lvlText w:val="%4."/>
      <w:lvlJc w:val="left"/>
      <w:pPr>
        <w:ind w:left="2520" w:hanging="360"/>
      </w:pPr>
    </w:lvl>
    <w:lvl w:ilvl="4" w:tplc="00C25328" w:tentative="1">
      <w:start w:val="1"/>
      <w:numFmt w:val="lowerLetter"/>
      <w:lvlText w:val="%5."/>
      <w:lvlJc w:val="left"/>
      <w:pPr>
        <w:ind w:left="3240" w:hanging="360"/>
      </w:pPr>
    </w:lvl>
    <w:lvl w:ilvl="5" w:tplc="8CC25EE2" w:tentative="1">
      <w:start w:val="1"/>
      <w:numFmt w:val="lowerRoman"/>
      <w:lvlText w:val="%6."/>
      <w:lvlJc w:val="right"/>
      <w:pPr>
        <w:ind w:left="3960" w:hanging="180"/>
      </w:pPr>
    </w:lvl>
    <w:lvl w:ilvl="6" w:tplc="94400334" w:tentative="1">
      <w:start w:val="1"/>
      <w:numFmt w:val="decimal"/>
      <w:lvlText w:val="%7."/>
      <w:lvlJc w:val="left"/>
      <w:pPr>
        <w:ind w:left="4680" w:hanging="360"/>
      </w:pPr>
    </w:lvl>
    <w:lvl w:ilvl="7" w:tplc="598E1C32" w:tentative="1">
      <w:start w:val="1"/>
      <w:numFmt w:val="lowerLetter"/>
      <w:lvlText w:val="%8."/>
      <w:lvlJc w:val="left"/>
      <w:pPr>
        <w:ind w:left="5400" w:hanging="360"/>
      </w:pPr>
    </w:lvl>
    <w:lvl w:ilvl="8" w:tplc="1C380CF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B813AF"/>
    <w:multiLevelType w:val="multilevel"/>
    <w:tmpl w:val="CB2CFB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7592984"/>
    <w:multiLevelType w:val="hybridMultilevel"/>
    <w:tmpl w:val="E690BCC8"/>
    <w:lvl w:ilvl="0" w:tplc="0409000F">
      <w:start w:val="1"/>
      <w:numFmt w:val="bullet"/>
      <w:pStyle w:val="PreRequisitos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19">
      <w:start w:val="1"/>
      <w:numFmt w:val="decimal"/>
      <w:pStyle w:val="FluxoPrincipal1"/>
      <w:lvlText w:val="%2."/>
      <w:lvlJc w:val="left"/>
      <w:pPr>
        <w:tabs>
          <w:tab w:val="num" w:pos="2291"/>
        </w:tabs>
        <w:ind w:left="2291" w:hanging="360"/>
      </w:pPr>
      <w:rPr>
        <w:rFonts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1D5012E"/>
    <w:multiLevelType w:val="multilevel"/>
    <w:tmpl w:val="13FAD7BE"/>
    <w:lvl w:ilvl="0">
      <w:start w:val="1"/>
      <w:numFmt w:val="decimal"/>
      <w:pStyle w:val="Esti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Indice2"/>
      <w:lvlText w:val="%1.%2."/>
      <w:lvlJc w:val="left"/>
      <w:pPr>
        <w:tabs>
          <w:tab w:val="num" w:pos="792"/>
        </w:tabs>
        <w:ind w:left="504" w:hanging="144"/>
      </w:pPr>
      <w:rPr>
        <w:rFonts w:hint="default"/>
      </w:rPr>
    </w:lvl>
    <w:lvl w:ilvl="2">
      <w:start w:val="1"/>
      <w:numFmt w:val="decimal"/>
      <w:pStyle w:val="Indice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6B097BC3"/>
    <w:multiLevelType w:val="multilevel"/>
    <w:tmpl w:val="DCEE162C"/>
    <w:lvl w:ilvl="0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25" w15:restartNumberingAfterBreak="0">
    <w:nsid w:val="6B5B44A6"/>
    <w:multiLevelType w:val="hybridMultilevel"/>
    <w:tmpl w:val="B1BAA398"/>
    <w:lvl w:ilvl="0" w:tplc="EAB6C5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A290A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0E6D50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0C64DF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F7C18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D58A88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2B6007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EDE5D5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2548F9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1C3D9B"/>
    <w:multiLevelType w:val="multilevel"/>
    <w:tmpl w:val="38D0E4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2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CDF74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F9C128E"/>
    <w:multiLevelType w:val="multilevel"/>
    <w:tmpl w:val="38D0E4FE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2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7420353"/>
    <w:multiLevelType w:val="multilevel"/>
    <w:tmpl w:val="5EDEE3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4"/>
      <w:numFmt w:val="decimal"/>
      <w:suff w:val="space"/>
      <w:lvlText w:val="%3.1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ABD0870"/>
    <w:multiLevelType w:val="multilevel"/>
    <w:tmpl w:val="DDA6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F277DF"/>
    <w:multiLevelType w:val="multilevel"/>
    <w:tmpl w:val="1A4093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C050C2F"/>
    <w:multiLevelType w:val="multilevel"/>
    <w:tmpl w:val="5754B5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C0934CA"/>
    <w:multiLevelType w:val="hybridMultilevel"/>
    <w:tmpl w:val="F33AC008"/>
    <w:lvl w:ilvl="0" w:tplc="0409000F">
      <w:start w:val="1"/>
      <w:numFmt w:val="decimal"/>
      <w:lvlText w:val="%1."/>
      <w:lvlJc w:val="left"/>
      <w:pPr>
        <w:ind w:left="896" w:hanging="360"/>
      </w:pPr>
    </w:lvl>
    <w:lvl w:ilvl="1" w:tplc="04090019" w:tentative="1">
      <w:start w:val="1"/>
      <w:numFmt w:val="lowerLetter"/>
      <w:lvlText w:val="%2."/>
      <w:lvlJc w:val="left"/>
      <w:pPr>
        <w:ind w:left="1616" w:hanging="360"/>
      </w:pPr>
    </w:lvl>
    <w:lvl w:ilvl="2" w:tplc="0409001B" w:tentative="1">
      <w:start w:val="1"/>
      <w:numFmt w:val="lowerRoman"/>
      <w:lvlText w:val="%3."/>
      <w:lvlJc w:val="right"/>
      <w:pPr>
        <w:ind w:left="2336" w:hanging="180"/>
      </w:pPr>
    </w:lvl>
    <w:lvl w:ilvl="3" w:tplc="0409000F" w:tentative="1">
      <w:start w:val="1"/>
      <w:numFmt w:val="decimal"/>
      <w:lvlText w:val="%4."/>
      <w:lvlJc w:val="left"/>
      <w:pPr>
        <w:ind w:left="3056" w:hanging="360"/>
      </w:pPr>
    </w:lvl>
    <w:lvl w:ilvl="4" w:tplc="04090019" w:tentative="1">
      <w:start w:val="1"/>
      <w:numFmt w:val="lowerLetter"/>
      <w:lvlText w:val="%5."/>
      <w:lvlJc w:val="left"/>
      <w:pPr>
        <w:ind w:left="3776" w:hanging="360"/>
      </w:pPr>
    </w:lvl>
    <w:lvl w:ilvl="5" w:tplc="0409001B" w:tentative="1">
      <w:start w:val="1"/>
      <w:numFmt w:val="lowerRoman"/>
      <w:lvlText w:val="%6."/>
      <w:lvlJc w:val="right"/>
      <w:pPr>
        <w:ind w:left="4496" w:hanging="180"/>
      </w:pPr>
    </w:lvl>
    <w:lvl w:ilvl="6" w:tplc="0409000F" w:tentative="1">
      <w:start w:val="1"/>
      <w:numFmt w:val="decimal"/>
      <w:lvlText w:val="%7."/>
      <w:lvlJc w:val="left"/>
      <w:pPr>
        <w:ind w:left="5216" w:hanging="360"/>
      </w:pPr>
    </w:lvl>
    <w:lvl w:ilvl="7" w:tplc="04090019" w:tentative="1">
      <w:start w:val="1"/>
      <w:numFmt w:val="lowerLetter"/>
      <w:lvlText w:val="%8."/>
      <w:lvlJc w:val="left"/>
      <w:pPr>
        <w:ind w:left="5936" w:hanging="360"/>
      </w:pPr>
    </w:lvl>
    <w:lvl w:ilvl="8" w:tplc="040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34" w15:restartNumberingAfterBreak="0">
    <w:nsid w:val="7E137F27"/>
    <w:multiLevelType w:val="multilevel"/>
    <w:tmpl w:val="B96C1200"/>
    <w:lvl w:ilvl="0">
      <w:numFmt w:val="decimal"/>
      <w:pStyle w:val="Lista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4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4"/>
  </w:num>
  <w:num w:numId="8">
    <w:abstractNumId w:val="9"/>
  </w:num>
  <w:num w:numId="9">
    <w:abstractNumId w:val="4"/>
  </w:num>
  <w:num w:numId="10">
    <w:abstractNumId w:val="26"/>
  </w:num>
  <w:num w:numId="11">
    <w:abstractNumId w:val="24"/>
  </w:num>
  <w:num w:numId="12">
    <w:abstractNumId w:val="12"/>
  </w:num>
  <w:num w:numId="13">
    <w:abstractNumId w:val="29"/>
  </w:num>
  <w:num w:numId="14">
    <w:abstractNumId w:val="28"/>
  </w:num>
  <w:num w:numId="15">
    <w:abstractNumId w:val="19"/>
  </w:num>
  <w:num w:numId="16">
    <w:abstractNumId w:val="18"/>
  </w:num>
  <w:num w:numId="17">
    <w:abstractNumId w:val="7"/>
  </w:num>
  <w:num w:numId="18">
    <w:abstractNumId w:val="1"/>
  </w:num>
  <w:num w:numId="19">
    <w:abstractNumId w:val="25"/>
  </w:num>
  <w:num w:numId="20">
    <w:abstractNumId w:val="23"/>
  </w:num>
  <w:num w:numId="21">
    <w:abstractNumId w:val="20"/>
  </w:num>
  <w:num w:numId="22">
    <w:abstractNumId w:val="10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4"/>
  </w:num>
  <w:num w:numId="25">
    <w:abstractNumId w:val="34"/>
  </w:num>
  <w:num w:numId="26">
    <w:abstractNumId w:val="0"/>
  </w:num>
  <w:num w:numId="27">
    <w:abstractNumId w:val="30"/>
  </w:num>
  <w:num w:numId="28">
    <w:abstractNumId w:val="6"/>
  </w:num>
  <w:num w:numId="29">
    <w:abstractNumId w:val="32"/>
  </w:num>
  <w:num w:numId="30">
    <w:abstractNumId w:val="34"/>
  </w:num>
  <w:num w:numId="31">
    <w:abstractNumId w:val="33"/>
  </w:num>
  <w:num w:numId="32">
    <w:abstractNumId w:val="8"/>
  </w:num>
  <w:num w:numId="33">
    <w:abstractNumId w:val="15"/>
  </w:num>
  <w:num w:numId="34">
    <w:abstractNumId w:val="27"/>
  </w:num>
  <w:num w:numId="35">
    <w:abstractNumId w:val="13"/>
  </w:num>
  <w:num w:numId="36">
    <w:abstractNumId w:val="17"/>
  </w:num>
  <w:num w:numId="37">
    <w:abstractNumId w:val="31"/>
  </w:num>
  <w:num w:numId="38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en-AU" w:vendorID="64" w:dllVersion="131078" w:nlCheck="1" w:checkStyle="1"/>
  <w:activeWritingStyle w:appName="MSWord" w:lang="pt-BR" w:vendorID="64" w:dllVersion="131078" w:nlCheck="1" w:checkStyle="0"/>
  <w:activeWritingStyle w:appName="MSWord" w:lang="pt-BR" w:vendorID="1" w:dllVersion="513" w:checkStyle="1"/>
  <w:activeWritingStyle w:appName="MSWord" w:lang="pt-PT" w:vendorID="1" w:dllVersion="513" w:checkStyle="1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oNotHyphenateCaps/>
  <w:drawingGridHorizontalSpacing w:val="100"/>
  <w:drawingGridVerticalSpacing w:val="144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B77"/>
    <w:rsid w:val="00000733"/>
    <w:rsid w:val="000017F3"/>
    <w:rsid w:val="000018B2"/>
    <w:rsid w:val="000018D8"/>
    <w:rsid w:val="00001EE3"/>
    <w:rsid w:val="00003125"/>
    <w:rsid w:val="000031A0"/>
    <w:rsid w:val="00003B2A"/>
    <w:rsid w:val="00004870"/>
    <w:rsid w:val="00004EAF"/>
    <w:rsid w:val="0000606B"/>
    <w:rsid w:val="000075B3"/>
    <w:rsid w:val="00010C1C"/>
    <w:rsid w:val="000112D0"/>
    <w:rsid w:val="00011A41"/>
    <w:rsid w:val="0001233B"/>
    <w:rsid w:val="00014364"/>
    <w:rsid w:val="000148BA"/>
    <w:rsid w:val="00015842"/>
    <w:rsid w:val="00016592"/>
    <w:rsid w:val="000209E3"/>
    <w:rsid w:val="000219C4"/>
    <w:rsid w:val="00022651"/>
    <w:rsid w:val="00023BF4"/>
    <w:rsid w:val="000246AA"/>
    <w:rsid w:val="0002473C"/>
    <w:rsid w:val="0002566B"/>
    <w:rsid w:val="00026458"/>
    <w:rsid w:val="00026F86"/>
    <w:rsid w:val="000304D2"/>
    <w:rsid w:val="000306C5"/>
    <w:rsid w:val="000307FA"/>
    <w:rsid w:val="00031C79"/>
    <w:rsid w:val="00032D02"/>
    <w:rsid w:val="00033B41"/>
    <w:rsid w:val="0003627F"/>
    <w:rsid w:val="0003656D"/>
    <w:rsid w:val="00036965"/>
    <w:rsid w:val="00040449"/>
    <w:rsid w:val="00040963"/>
    <w:rsid w:val="00040AB5"/>
    <w:rsid w:val="00040D0A"/>
    <w:rsid w:val="00041D19"/>
    <w:rsid w:val="00042E5F"/>
    <w:rsid w:val="0004343F"/>
    <w:rsid w:val="0004365E"/>
    <w:rsid w:val="000444E8"/>
    <w:rsid w:val="00044551"/>
    <w:rsid w:val="000448A3"/>
    <w:rsid w:val="00045C45"/>
    <w:rsid w:val="00045EA6"/>
    <w:rsid w:val="0004617F"/>
    <w:rsid w:val="00046D4F"/>
    <w:rsid w:val="00047E22"/>
    <w:rsid w:val="00050BCD"/>
    <w:rsid w:val="00050F4D"/>
    <w:rsid w:val="00051014"/>
    <w:rsid w:val="0005129E"/>
    <w:rsid w:val="00052351"/>
    <w:rsid w:val="00052482"/>
    <w:rsid w:val="00052B4F"/>
    <w:rsid w:val="00052FCF"/>
    <w:rsid w:val="00054E35"/>
    <w:rsid w:val="00055799"/>
    <w:rsid w:val="00056179"/>
    <w:rsid w:val="00057D44"/>
    <w:rsid w:val="00057E44"/>
    <w:rsid w:val="00057FD0"/>
    <w:rsid w:val="00060A8A"/>
    <w:rsid w:val="00062F35"/>
    <w:rsid w:val="00064682"/>
    <w:rsid w:val="00065441"/>
    <w:rsid w:val="0006596B"/>
    <w:rsid w:val="00066026"/>
    <w:rsid w:val="00066649"/>
    <w:rsid w:val="00067D9D"/>
    <w:rsid w:val="00067F39"/>
    <w:rsid w:val="00070B72"/>
    <w:rsid w:val="00073050"/>
    <w:rsid w:val="00073A3F"/>
    <w:rsid w:val="00073CF7"/>
    <w:rsid w:val="000744BA"/>
    <w:rsid w:val="00074977"/>
    <w:rsid w:val="00075D2D"/>
    <w:rsid w:val="0007798E"/>
    <w:rsid w:val="00077A3A"/>
    <w:rsid w:val="00080577"/>
    <w:rsid w:val="00080730"/>
    <w:rsid w:val="00080DD9"/>
    <w:rsid w:val="00081757"/>
    <w:rsid w:val="00082B06"/>
    <w:rsid w:val="00082D89"/>
    <w:rsid w:val="000835B7"/>
    <w:rsid w:val="0008406A"/>
    <w:rsid w:val="00084259"/>
    <w:rsid w:val="00084886"/>
    <w:rsid w:val="000859C5"/>
    <w:rsid w:val="00085ABD"/>
    <w:rsid w:val="00086553"/>
    <w:rsid w:val="00087559"/>
    <w:rsid w:val="000878F2"/>
    <w:rsid w:val="00091131"/>
    <w:rsid w:val="00095FB7"/>
    <w:rsid w:val="00096A16"/>
    <w:rsid w:val="00096E2C"/>
    <w:rsid w:val="000970CB"/>
    <w:rsid w:val="000A0E6B"/>
    <w:rsid w:val="000A0FC2"/>
    <w:rsid w:val="000A1150"/>
    <w:rsid w:val="000A1E9F"/>
    <w:rsid w:val="000A26B5"/>
    <w:rsid w:val="000A2C04"/>
    <w:rsid w:val="000A488F"/>
    <w:rsid w:val="000A54BB"/>
    <w:rsid w:val="000A6C59"/>
    <w:rsid w:val="000A722F"/>
    <w:rsid w:val="000A74B7"/>
    <w:rsid w:val="000B0B7C"/>
    <w:rsid w:val="000B0DCB"/>
    <w:rsid w:val="000B182B"/>
    <w:rsid w:val="000B197E"/>
    <w:rsid w:val="000B5F3C"/>
    <w:rsid w:val="000B689B"/>
    <w:rsid w:val="000B77BE"/>
    <w:rsid w:val="000C0217"/>
    <w:rsid w:val="000C0873"/>
    <w:rsid w:val="000C1D9F"/>
    <w:rsid w:val="000C5097"/>
    <w:rsid w:val="000D0B63"/>
    <w:rsid w:val="000D1711"/>
    <w:rsid w:val="000D1A13"/>
    <w:rsid w:val="000D2A2A"/>
    <w:rsid w:val="000D4086"/>
    <w:rsid w:val="000D630D"/>
    <w:rsid w:val="000D6EDC"/>
    <w:rsid w:val="000D7534"/>
    <w:rsid w:val="000E05FF"/>
    <w:rsid w:val="000E0BAF"/>
    <w:rsid w:val="000E1457"/>
    <w:rsid w:val="000E1A1B"/>
    <w:rsid w:val="000E1CA1"/>
    <w:rsid w:val="000E5206"/>
    <w:rsid w:val="000E5C89"/>
    <w:rsid w:val="000E710D"/>
    <w:rsid w:val="000E716D"/>
    <w:rsid w:val="000F059E"/>
    <w:rsid w:val="000F0733"/>
    <w:rsid w:val="000F0EFD"/>
    <w:rsid w:val="000F14A4"/>
    <w:rsid w:val="000F3BAF"/>
    <w:rsid w:val="000F3BB8"/>
    <w:rsid w:val="000F5B5D"/>
    <w:rsid w:val="000F6127"/>
    <w:rsid w:val="000F66BC"/>
    <w:rsid w:val="000F7DB5"/>
    <w:rsid w:val="001008B7"/>
    <w:rsid w:val="00101F71"/>
    <w:rsid w:val="00102DAC"/>
    <w:rsid w:val="001034A3"/>
    <w:rsid w:val="0010569E"/>
    <w:rsid w:val="00106ABC"/>
    <w:rsid w:val="001103ED"/>
    <w:rsid w:val="00110482"/>
    <w:rsid w:val="00110FE2"/>
    <w:rsid w:val="00112978"/>
    <w:rsid w:val="0011465C"/>
    <w:rsid w:val="00114B5B"/>
    <w:rsid w:val="00116CCF"/>
    <w:rsid w:val="00117327"/>
    <w:rsid w:val="001178E1"/>
    <w:rsid w:val="00117C01"/>
    <w:rsid w:val="00120268"/>
    <w:rsid w:val="00120292"/>
    <w:rsid w:val="001209C1"/>
    <w:rsid w:val="00121660"/>
    <w:rsid w:val="001224F5"/>
    <w:rsid w:val="001228CF"/>
    <w:rsid w:val="001229A8"/>
    <w:rsid w:val="00123585"/>
    <w:rsid w:val="001235BA"/>
    <w:rsid w:val="00125BD6"/>
    <w:rsid w:val="00126768"/>
    <w:rsid w:val="00127135"/>
    <w:rsid w:val="00127C3A"/>
    <w:rsid w:val="001318B0"/>
    <w:rsid w:val="001328EA"/>
    <w:rsid w:val="00133E28"/>
    <w:rsid w:val="0013477A"/>
    <w:rsid w:val="00134D8B"/>
    <w:rsid w:val="00134EDE"/>
    <w:rsid w:val="0013514B"/>
    <w:rsid w:val="001352E8"/>
    <w:rsid w:val="00135571"/>
    <w:rsid w:val="001356B8"/>
    <w:rsid w:val="001363B4"/>
    <w:rsid w:val="00137161"/>
    <w:rsid w:val="001411B5"/>
    <w:rsid w:val="00142059"/>
    <w:rsid w:val="00142183"/>
    <w:rsid w:val="0014223E"/>
    <w:rsid w:val="001426DD"/>
    <w:rsid w:val="001429CD"/>
    <w:rsid w:val="0014302C"/>
    <w:rsid w:val="00144BC9"/>
    <w:rsid w:val="00145B4D"/>
    <w:rsid w:val="001466C2"/>
    <w:rsid w:val="00147CAC"/>
    <w:rsid w:val="00147D79"/>
    <w:rsid w:val="00151826"/>
    <w:rsid w:val="00152130"/>
    <w:rsid w:val="001537F8"/>
    <w:rsid w:val="00153923"/>
    <w:rsid w:val="00154302"/>
    <w:rsid w:val="001567A1"/>
    <w:rsid w:val="00156DED"/>
    <w:rsid w:val="00157948"/>
    <w:rsid w:val="00157A09"/>
    <w:rsid w:val="00160559"/>
    <w:rsid w:val="0016150A"/>
    <w:rsid w:val="00162A93"/>
    <w:rsid w:val="001654A6"/>
    <w:rsid w:val="001656C2"/>
    <w:rsid w:val="00165D9F"/>
    <w:rsid w:val="00165FEA"/>
    <w:rsid w:val="00166BDD"/>
    <w:rsid w:val="00167331"/>
    <w:rsid w:val="001675A3"/>
    <w:rsid w:val="001679C9"/>
    <w:rsid w:val="00171A16"/>
    <w:rsid w:val="001807FB"/>
    <w:rsid w:val="00184356"/>
    <w:rsid w:val="00184618"/>
    <w:rsid w:val="00186552"/>
    <w:rsid w:val="001868AA"/>
    <w:rsid w:val="00186AFA"/>
    <w:rsid w:val="00190DBB"/>
    <w:rsid w:val="00190EB2"/>
    <w:rsid w:val="00191BFC"/>
    <w:rsid w:val="0019389B"/>
    <w:rsid w:val="001950C1"/>
    <w:rsid w:val="001A0E4B"/>
    <w:rsid w:val="001A1C9E"/>
    <w:rsid w:val="001A238C"/>
    <w:rsid w:val="001A3A7C"/>
    <w:rsid w:val="001A3CA2"/>
    <w:rsid w:val="001A3E9D"/>
    <w:rsid w:val="001A6327"/>
    <w:rsid w:val="001A68F1"/>
    <w:rsid w:val="001A6933"/>
    <w:rsid w:val="001A74A4"/>
    <w:rsid w:val="001A784D"/>
    <w:rsid w:val="001B21A3"/>
    <w:rsid w:val="001B2619"/>
    <w:rsid w:val="001B30AA"/>
    <w:rsid w:val="001B3D1C"/>
    <w:rsid w:val="001B4015"/>
    <w:rsid w:val="001B5F71"/>
    <w:rsid w:val="001B64C5"/>
    <w:rsid w:val="001B681D"/>
    <w:rsid w:val="001C082D"/>
    <w:rsid w:val="001C11E5"/>
    <w:rsid w:val="001C22ED"/>
    <w:rsid w:val="001C235A"/>
    <w:rsid w:val="001C26EE"/>
    <w:rsid w:val="001C3494"/>
    <w:rsid w:val="001C4AAA"/>
    <w:rsid w:val="001C4CCD"/>
    <w:rsid w:val="001C7058"/>
    <w:rsid w:val="001C7D51"/>
    <w:rsid w:val="001D00CD"/>
    <w:rsid w:val="001D2F62"/>
    <w:rsid w:val="001D61FD"/>
    <w:rsid w:val="001D6B68"/>
    <w:rsid w:val="001E234A"/>
    <w:rsid w:val="001E285C"/>
    <w:rsid w:val="001E2CA8"/>
    <w:rsid w:val="001E4DE9"/>
    <w:rsid w:val="001F311C"/>
    <w:rsid w:val="001F3730"/>
    <w:rsid w:val="001F4429"/>
    <w:rsid w:val="001F4FCC"/>
    <w:rsid w:val="001F5584"/>
    <w:rsid w:val="001F5708"/>
    <w:rsid w:val="001F640A"/>
    <w:rsid w:val="001F6CD6"/>
    <w:rsid w:val="00200FCB"/>
    <w:rsid w:val="00201165"/>
    <w:rsid w:val="00201998"/>
    <w:rsid w:val="00201DFE"/>
    <w:rsid w:val="00202585"/>
    <w:rsid w:val="0020289D"/>
    <w:rsid w:val="00202FC0"/>
    <w:rsid w:val="002036CD"/>
    <w:rsid w:val="00203B4A"/>
    <w:rsid w:val="0020474E"/>
    <w:rsid w:val="00206EA9"/>
    <w:rsid w:val="00210263"/>
    <w:rsid w:val="00210FFB"/>
    <w:rsid w:val="002114F2"/>
    <w:rsid w:val="00211B87"/>
    <w:rsid w:val="00212C1C"/>
    <w:rsid w:val="00212D86"/>
    <w:rsid w:val="00213079"/>
    <w:rsid w:val="00213E09"/>
    <w:rsid w:val="00214723"/>
    <w:rsid w:val="0021472E"/>
    <w:rsid w:val="00215166"/>
    <w:rsid w:val="002152C1"/>
    <w:rsid w:val="00215607"/>
    <w:rsid w:val="002157CC"/>
    <w:rsid w:val="00217154"/>
    <w:rsid w:val="002207BD"/>
    <w:rsid w:val="002214E5"/>
    <w:rsid w:val="00221CFE"/>
    <w:rsid w:val="00221F94"/>
    <w:rsid w:val="00222774"/>
    <w:rsid w:val="00223258"/>
    <w:rsid w:val="00223AEB"/>
    <w:rsid w:val="002240F3"/>
    <w:rsid w:val="0022566E"/>
    <w:rsid w:val="002264FD"/>
    <w:rsid w:val="00226689"/>
    <w:rsid w:val="002272F0"/>
    <w:rsid w:val="002274F0"/>
    <w:rsid w:val="00232FC4"/>
    <w:rsid w:val="0023338B"/>
    <w:rsid w:val="00233F43"/>
    <w:rsid w:val="0023533C"/>
    <w:rsid w:val="0023587E"/>
    <w:rsid w:val="00236600"/>
    <w:rsid w:val="002374C9"/>
    <w:rsid w:val="00237676"/>
    <w:rsid w:val="00237896"/>
    <w:rsid w:val="00237F81"/>
    <w:rsid w:val="00240DB4"/>
    <w:rsid w:val="00242973"/>
    <w:rsid w:val="002436DE"/>
    <w:rsid w:val="00243B43"/>
    <w:rsid w:val="0024507F"/>
    <w:rsid w:val="0024532D"/>
    <w:rsid w:val="00251F62"/>
    <w:rsid w:val="002522ED"/>
    <w:rsid w:val="002528DC"/>
    <w:rsid w:val="002541AF"/>
    <w:rsid w:val="002541C0"/>
    <w:rsid w:val="00255A26"/>
    <w:rsid w:val="002566F7"/>
    <w:rsid w:val="0026025D"/>
    <w:rsid w:val="002603C3"/>
    <w:rsid w:val="00260C16"/>
    <w:rsid w:val="0026359F"/>
    <w:rsid w:val="00264087"/>
    <w:rsid w:val="00264641"/>
    <w:rsid w:val="00264C0A"/>
    <w:rsid w:val="00264D0D"/>
    <w:rsid w:val="002651A9"/>
    <w:rsid w:val="00265267"/>
    <w:rsid w:val="00265EEB"/>
    <w:rsid w:val="00271A3D"/>
    <w:rsid w:val="00272050"/>
    <w:rsid w:val="00272279"/>
    <w:rsid w:val="00272370"/>
    <w:rsid w:val="0027275C"/>
    <w:rsid w:val="002735A7"/>
    <w:rsid w:val="002744A1"/>
    <w:rsid w:val="00274C23"/>
    <w:rsid w:val="002753F7"/>
    <w:rsid w:val="00276D44"/>
    <w:rsid w:val="002771EE"/>
    <w:rsid w:val="00277E44"/>
    <w:rsid w:val="0028117B"/>
    <w:rsid w:val="00282D65"/>
    <w:rsid w:val="00282E4C"/>
    <w:rsid w:val="00282E83"/>
    <w:rsid w:val="002847CB"/>
    <w:rsid w:val="00285216"/>
    <w:rsid w:val="00285B63"/>
    <w:rsid w:val="00285D80"/>
    <w:rsid w:val="00290853"/>
    <w:rsid w:val="0029243E"/>
    <w:rsid w:val="00292B55"/>
    <w:rsid w:val="00292D5F"/>
    <w:rsid w:val="002948E0"/>
    <w:rsid w:val="00294E49"/>
    <w:rsid w:val="00295445"/>
    <w:rsid w:val="002962AD"/>
    <w:rsid w:val="00296E96"/>
    <w:rsid w:val="00297B68"/>
    <w:rsid w:val="002A0F23"/>
    <w:rsid w:val="002A1490"/>
    <w:rsid w:val="002A2082"/>
    <w:rsid w:val="002A2792"/>
    <w:rsid w:val="002A2FE8"/>
    <w:rsid w:val="002A325D"/>
    <w:rsid w:val="002A4176"/>
    <w:rsid w:val="002A4291"/>
    <w:rsid w:val="002A4846"/>
    <w:rsid w:val="002A58D1"/>
    <w:rsid w:val="002A7212"/>
    <w:rsid w:val="002A76C8"/>
    <w:rsid w:val="002B01A6"/>
    <w:rsid w:val="002B0500"/>
    <w:rsid w:val="002B09BF"/>
    <w:rsid w:val="002B16F4"/>
    <w:rsid w:val="002B390D"/>
    <w:rsid w:val="002B4149"/>
    <w:rsid w:val="002B48E3"/>
    <w:rsid w:val="002B6689"/>
    <w:rsid w:val="002B69EB"/>
    <w:rsid w:val="002B6BC1"/>
    <w:rsid w:val="002B77B7"/>
    <w:rsid w:val="002B7AA3"/>
    <w:rsid w:val="002B7B35"/>
    <w:rsid w:val="002B7D28"/>
    <w:rsid w:val="002C0E80"/>
    <w:rsid w:val="002C11BB"/>
    <w:rsid w:val="002C2447"/>
    <w:rsid w:val="002C6ACF"/>
    <w:rsid w:val="002C7D6D"/>
    <w:rsid w:val="002D0FAA"/>
    <w:rsid w:val="002D1B77"/>
    <w:rsid w:val="002D281F"/>
    <w:rsid w:val="002D4527"/>
    <w:rsid w:val="002D4EBA"/>
    <w:rsid w:val="002D4EC2"/>
    <w:rsid w:val="002D5DD2"/>
    <w:rsid w:val="002D6328"/>
    <w:rsid w:val="002D74E2"/>
    <w:rsid w:val="002D7CC9"/>
    <w:rsid w:val="002E129A"/>
    <w:rsid w:val="002E12A3"/>
    <w:rsid w:val="002E2426"/>
    <w:rsid w:val="002E5BDF"/>
    <w:rsid w:val="002E6B15"/>
    <w:rsid w:val="002F1DC9"/>
    <w:rsid w:val="002F1FA9"/>
    <w:rsid w:val="002F3B09"/>
    <w:rsid w:val="002F4281"/>
    <w:rsid w:val="002F4793"/>
    <w:rsid w:val="002F5077"/>
    <w:rsid w:val="002F659F"/>
    <w:rsid w:val="002F7FEE"/>
    <w:rsid w:val="00300161"/>
    <w:rsid w:val="00300171"/>
    <w:rsid w:val="00300888"/>
    <w:rsid w:val="00300B40"/>
    <w:rsid w:val="0030174E"/>
    <w:rsid w:val="003017C0"/>
    <w:rsid w:val="00302265"/>
    <w:rsid w:val="00303F33"/>
    <w:rsid w:val="00304220"/>
    <w:rsid w:val="003043CF"/>
    <w:rsid w:val="00307211"/>
    <w:rsid w:val="003072CC"/>
    <w:rsid w:val="003075B7"/>
    <w:rsid w:val="00307E0E"/>
    <w:rsid w:val="00310C6F"/>
    <w:rsid w:val="003110D4"/>
    <w:rsid w:val="0031271E"/>
    <w:rsid w:val="0031283E"/>
    <w:rsid w:val="00313CFF"/>
    <w:rsid w:val="0031476F"/>
    <w:rsid w:val="003152FE"/>
    <w:rsid w:val="003175B8"/>
    <w:rsid w:val="003179AA"/>
    <w:rsid w:val="00317C53"/>
    <w:rsid w:val="0032012D"/>
    <w:rsid w:val="0032178C"/>
    <w:rsid w:val="00321F50"/>
    <w:rsid w:val="00325645"/>
    <w:rsid w:val="003258BA"/>
    <w:rsid w:val="00325A24"/>
    <w:rsid w:val="0032602D"/>
    <w:rsid w:val="00330D60"/>
    <w:rsid w:val="00331991"/>
    <w:rsid w:val="00331CFC"/>
    <w:rsid w:val="00331FF1"/>
    <w:rsid w:val="00333477"/>
    <w:rsid w:val="003337C4"/>
    <w:rsid w:val="00333C26"/>
    <w:rsid w:val="00333CBB"/>
    <w:rsid w:val="00333F9F"/>
    <w:rsid w:val="00334F0B"/>
    <w:rsid w:val="00337886"/>
    <w:rsid w:val="00337CD9"/>
    <w:rsid w:val="003409CC"/>
    <w:rsid w:val="0034150A"/>
    <w:rsid w:val="00342B25"/>
    <w:rsid w:val="00342BD6"/>
    <w:rsid w:val="003473EC"/>
    <w:rsid w:val="003474D6"/>
    <w:rsid w:val="003476D4"/>
    <w:rsid w:val="003533F7"/>
    <w:rsid w:val="00353BF9"/>
    <w:rsid w:val="00353BFF"/>
    <w:rsid w:val="00354A61"/>
    <w:rsid w:val="00354BE5"/>
    <w:rsid w:val="003556B5"/>
    <w:rsid w:val="003566D3"/>
    <w:rsid w:val="00357211"/>
    <w:rsid w:val="003576B0"/>
    <w:rsid w:val="00360E33"/>
    <w:rsid w:val="00361987"/>
    <w:rsid w:val="00362651"/>
    <w:rsid w:val="00363948"/>
    <w:rsid w:val="00363FA0"/>
    <w:rsid w:val="003652C4"/>
    <w:rsid w:val="00370110"/>
    <w:rsid w:val="003703DE"/>
    <w:rsid w:val="00370A00"/>
    <w:rsid w:val="003726E4"/>
    <w:rsid w:val="0037277A"/>
    <w:rsid w:val="00373AB6"/>
    <w:rsid w:val="00373B8C"/>
    <w:rsid w:val="003750D2"/>
    <w:rsid w:val="00375610"/>
    <w:rsid w:val="00375AF2"/>
    <w:rsid w:val="003765C1"/>
    <w:rsid w:val="00382717"/>
    <w:rsid w:val="00384D10"/>
    <w:rsid w:val="003860C2"/>
    <w:rsid w:val="00386400"/>
    <w:rsid w:val="003876D5"/>
    <w:rsid w:val="00393719"/>
    <w:rsid w:val="00394EA1"/>
    <w:rsid w:val="00395780"/>
    <w:rsid w:val="00396B9F"/>
    <w:rsid w:val="00397187"/>
    <w:rsid w:val="003A063A"/>
    <w:rsid w:val="003A0E70"/>
    <w:rsid w:val="003A168E"/>
    <w:rsid w:val="003A1814"/>
    <w:rsid w:val="003A1B17"/>
    <w:rsid w:val="003A1BBD"/>
    <w:rsid w:val="003A1E75"/>
    <w:rsid w:val="003A203E"/>
    <w:rsid w:val="003A2158"/>
    <w:rsid w:val="003A2D85"/>
    <w:rsid w:val="003A3A2F"/>
    <w:rsid w:val="003A4DCB"/>
    <w:rsid w:val="003A529F"/>
    <w:rsid w:val="003A65FC"/>
    <w:rsid w:val="003B1B79"/>
    <w:rsid w:val="003B5594"/>
    <w:rsid w:val="003B5B49"/>
    <w:rsid w:val="003B7489"/>
    <w:rsid w:val="003C2AA2"/>
    <w:rsid w:val="003C3057"/>
    <w:rsid w:val="003C3297"/>
    <w:rsid w:val="003C363C"/>
    <w:rsid w:val="003C49AB"/>
    <w:rsid w:val="003D10F6"/>
    <w:rsid w:val="003D18E9"/>
    <w:rsid w:val="003D49C7"/>
    <w:rsid w:val="003D686E"/>
    <w:rsid w:val="003E02F9"/>
    <w:rsid w:val="003E1536"/>
    <w:rsid w:val="003E22D7"/>
    <w:rsid w:val="003E3481"/>
    <w:rsid w:val="003E5C32"/>
    <w:rsid w:val="003E6298"/>
    <w:rsid w:val="003F208C"/>
    <w:rsid w:val="003F2ADC"/>
    <w:rsid w:val="003F3888"/>
    <w:rsid w:val="003F52EC"/>
    <w:rsid w:val="003F6141"/>
    <w:rsid w:val="003F6699"/>
    <w:rsid w:val="003F6CB0"/>
    <w:rsid w:val="003F7B46"/>
    <w:rsid w:val="00400057"/>
    <w:rsid w:val="0040060E"/>
    <w:rsid w:val="00401CA0"/>
    <w:rsid w:val="00401D68"/>
    <w:rsid w:val="00403424"/>
    <w:rsid w:val="00403489"/>
    <w:rsid w:val="00403E41"/>
    <w:rsid w:val="00404589"/>
    <w:rsid w:val="0040546C"/>
    <w:rsid w:val="004054BA"/>
    <w:rsid w:val="004079BB"/>
    <w:rsid w:val="00412262"/>
    <w:rsid w:val="00412D9F"/>
    <w:rsid w:val="00415DA1"/>
    <w:rsid w:val="00415E48"/>
    <w:rsid w:val="0041656B"/>
    <w:rsid w:val="004168A6"/>
    <w:rsid w:val="004203D4"/>
    <w:rsid w:val="00420FC0"/>
    <w:rsid w:val="00421351"/>
    <w:rsid w:val="004217DC"/>
    <w:rsid w:val="00425DB5"/>
    <w:rsid w:val="00425DED"/>
    <w:rsid w:val="004261E8"/>
    <w:rsid w:val="00426FE4"/>
    <w:rsid w:val="00430263"/>
    <w:rsid w:val="00431356"/>
    <w:rsid w:val="00433077"/>
    <w:rsid w:val="00433426"/>
    <w:rsid w:val="004342FE"/>
    <w:rsid w:val="0043799D"/>
    <w:rsid w:val="00441BD2"/>
    <w:rsid w:val="00443860"/>
    <w:rsid w:val="00443ECB"/>
    <w:rsid w:val="00445227"/>
    <w:rsid w:val="00445FF5"/>
    <w:rsid w:val="004462B6"/>
    <w:rsid w:val="00446877"/>
    <w:rsid w:val="00446D4A"/>
    <w:rsid w:val="00447C99"/>
    <w:rsid w:val="00453491"/>
    <w:rsid w:val="004551B9"/>
    <w:rsid w:val="00455824"/>
    <w:rsid w:val="00456B16"/>
    <w:rsid w:val="00457680"/>
    <w:rsid w:val="00461C65"/>
    <w:rsid w:val="00462379"/>
    <w:rsid w:val="004629E2"/>
    <w:rsid w:val="0046332B"/>
    <w:rsid w:val="00463A16"/>
    <w:rsid w:val="00464056"/>
    <w:rsid w:val="00464AB0"/>
    <w:rsid w:val="00465B6B"/>
    <w:rsid w:val="00466F0F"/>
    <w:rsid w:val="004706D9"/>
    <w:rsid w:val="00472705"/>
    <w:rsid w:val="0047300D"/>
    <w:rsid w:val="00473B44"/>
    <w:rsid w:val="00474925"/>
    <w:rsid w:val="00476119"/>
    <w:rsid w:val="00476453"/>
    <w:rsid w:val="00481B6A"/>
    <w:rsid w:val="00481F6C"/>
    <w:rsid w:val="00483369"/>
    <w:rsid w:val="00483624"/>
    <w:rsid w:val="00483A18"/>
    <w:rsid w:val="00485AD3"/>
    <w:rsid w:val="00486386"/>
    <w:rsid w:val="0048657A"/>
    <w:rsid w:val="004868C7"/>
    <w:rsid w:val="00491444"/>
    <w:rsid w:val="00491D3E"/>
    <w:rsid w:val="004939F5"/>
    <w:rsid w:val="0049473E"/>
    <w:rsid w:val="004949EA"/>
    <w:rsid w:val="00494AFE"/>
    <w:rsid w:val="00495507"/>
    <w:rsid w:val="00495A18"/>
    <w:rsid w:val="00496213"/>
    <w:rsid w:val="004A0F49"/>
    <w:rsid w:val="004A4BD7"/>
    <w:rsid w:val="004A4BD9"/>
    <w:rsid w:val="004A5929"/>
    <w:rsid w:val="004A5967"/>
    <w:rsid w:val="004A60EC"/>
    <w:rsid w:val="004A6F0D"/>
    <w:rsid w:val="004A7B3D"/>
    <w:rsid w:val="004B0A24"/>
    <w:rsid w:val="004B1510"/>
    <w:rsid w:val="004B3525"/>
    <w:rsid w:val="004B3B71"/>
    <w:rsid w:val="004B559C"/>
    <w:rsid w:val="004B5B8E"/>
    <w:rsid w:val="004B62C8"/>
    <w:rsid w:val="004B6C83"/>
    <w:rsid w:val="004C0D4F"/>
    <w:rsid w:val="004C108F"/>
    <w:rsid w:val="004C2573"/>
    <w:rsid w:val="004C3353"/>
    <w:rsid w:val="004C4D5A"/>
    <w:rsid w:val="004C6172"/>
    <w:rsid w:val="004D0847"/>
    <w:rsid w:val="004D09F8"/>
    <w:rsid w:val="004D0E1F"/>
    <w:rsid w:val="004D110E"/>
    <w:rsid w:val="004D1855"/>
    <w:rsid w:val="004D187A"/>
    <w:rsid w:val="004D1B2A"/>
    <w:rsid w:val="004D2520"/>
    <w:rsid w:val="004D27A2"/>
    <w:rsid w:val="004D7E32"/>
    <w:rsid w:val="004E10AA"/>
    <w:rsid w:val="004E24B7"/>
    <w:rsid w:val="004E2E78"/>
    <w:rsid w:val="004E35B7"/>
    <w:rsid w:val="004E3C83"/>
    <w:rsid w:val="004E4D96"/>
    <w:rsid w:val="004E785D"/>
    <w:rsid w:val="004F1338"/>
    <w:rsid w:val="004F2278"/>
    <w:rsid w:val="004F2A6C"/>
    <w:rsid w:val="004F4613"/>
    <w:rsid w:val="004F55FA"/>
    <w:rsid w:val="004F729F"/>
    <w:rsid w:val="0050195C"/>
    <w:rsid w:val="0050429B"/>
    <w:rsid w:val="00505E5A"/>
    <w:rsid w:val="00505E87"/>
    <w:rsid w:val="0050612A"/>
    <w:rsid w:val="00506150"/>
    <w:rsid w:val="00506AA8"/>
    <w:rsid w:val="005078E0"/>
    <w:rsid w:val="005108EC"/>
    <w:rsid w:val="0051177F"/>
    <w:rsid w:val="005141BF"/>
    <w:rsid w:val="00523DCB"/>
    <w:rsid w:val="00523E13"/>
    <w:rsid w:val="00524D40"/>
    <w:rsid w:val="005255F8"/>
    <w:rsid w:val="00527742"/>
    <w:rsid w:val="00527F1B"/>
    <w:rsid w:val="00532170"/>
    <w:rsid w:val="005334E8"/>
    <w:rsid w:val="00536C38"/>
    <w:rsid w:val="00540DC2"/>
    <w:rsid w:val="005419CF"/>
    <w:rsid w:val="00542A88"/>
    <w:rsid w:val="00543EA7"/>
    <w:rsid w:val="005442AF"/>
    <w:rsid w:val="00546A00"/>
    <w:rsid w:val="005477B5"/>
    <w:rsid w:val="0055045B"/>
    <w:rsid w:val="00551AF6"/>
    <w:rsid w:val="00551DD0"/>
    <w:rsid w:val="00552AAB"/>
    <w:rsid w:val="005534B5"/>
    <w:rsid w:val="005557BA"/>
    <w:rsid w:val="00560444"/>
    <w:rsid w:val="00560D39"/>
    <w:rsid w:val="0056110A"/>
    <w:rsid w:val="005615F5"/>
    <w:rsid w:val="00564DA7"/>
    <w:rsid w:val="005657CE"/>
    <w:rsid w:val="0056659E"/>
    <w:rsid w:val="00566AAF"/>
    <w:rsid w:val="0056774B"/>
    <w:rsid w:val="00567A79"/>
    <w:rsid w:val="00570E71"/>
    <w:rsid w:val="00571C24"/>
    <w:rsid w:val="005736A0"/>
    <w:rsid w:val="00576207"/>
    <w:rsid w:val="00576330"/>
    <w:rsid w:val="005770C4"/>
    <w:rsid w:val="00580228"/>
    <w:rsid w:val="005805B4"/>
    <w:rsid w:val="00580E72"/>
    <w:rsid w:val="00580EC1"/>
    <w:rsid w:val="0058317A"/>
    <w:rsid w:val="005831AE"/>
    <w:rsid w:val="00584AD4"/>
    <w:rsid w:val="0058536E"/>
    <w:rsid w:val="00585DD3"/>
    <w:rsid w:val="00586B8F"/>
    <w:rsid w:val="0059064F"/>
    <w:rsid w:val="005925C7"/>
    <w:rsid w:val="005931B3"/>
    <w:rsid w:val="0059328C"/>
    <w:rsid w:val="00593D31"/>
    <w:rsid w:val="00593DE4"/>
    <w:rsid w:val="00594A81"/>
    <w:rsid w:val="00595281"/>
    <w:rsid w:val="005968D7"/>
    <w:rsid w:val="00596B9D"/>
    <w:rsid w:val="00596D66"/>
    <w:rsid w:val="005A0419"/>
    <w:rsid w:val="005A0680"/>
    <w:rsid w:val="005A2422"/>
    <w:rsid w:val="005A39B1"/>
    <w:rsid w:val="005A4E69"/>
    <w:rsid w:val="005A5680"/>
    <w:rsid w:val="005A6471"/>
    <w:rsid w:val="005A6C67"/>
    <w:rsid w:val="005A7166"/>
    <w:rsid w:val="005A780A"/>
    <w:rsid w:val="005A7BCD"/>
    <w:rsid w:val="005B1ECE"/>
    <w:rsid w:val="005B20A0"/>
    <w:rsid w:val="005B2632"/>
    <w:rsid w:val="005B39D2"/>
    <w:rsid w:val="005B4BD3"/>
    <w:rsid w:val="005B50D0"/>
    <w:rsid w:val="005B5240"/>
    <w:rsid w:val="005B545C"/>
    <w:rsid w:val="005B6122"/>
    <w:rsid w:val="005B644B"/>
    <w:rsid w:val="005B745D"/>
    <w:rsid w:val="005B7AC3"/>
    <w:rsid w:val="005C0248"/>
    <w:rsid w:val="005C08CE"/>
    <w:rsid w:val="005C4060"/>
    <w:rsid w:val="005C4112"/>
    <w:rsid w:val="005C62C8"/>
    <w:rsid w:val="005C6A87"/>
    <w:rsid w:val="005C6FE5"/>
    <w:rsid w:val="005C7044"/>
    <w:rsid w:val="005C7C4A"/>
    <w:rsid w:val="005C7EFB"/>
    <w:rsid w:val="005D0076"/>
    <w:rsid w:val="005D08F1"/>
    <w:rsid w:val="005D0AEB"/>
    <w:rsid w:val="005D1CB9"/>
    <w:rsid w:val="005D44E5"/>
    <w:rsid w:val="005D4514"/>
    <w:rsid w:val="005D4946"/>
    <w:rsid w:val="005D54F4"/>
    <w:rsid w:val="005D6127"/>
    <w:rsid w:val="005D6D1C"/>
    <w:rsid w:val="005D72DF"/>
    <w:rsid w:val="005D76EF"/>
    <w:rsid w:val="005D7BF2"/>
    <w:rsid w:val="005D7E2F"/>
    <w:rsid w:val="005E17BF"/>
    <w:rsid w:val="005E322F"/>
    <w:rsid w:val="005E3E4C"/>
    <w:rsid w:val="005E6F06"/>
    <w:rsid w:val="005E77E6"/>
    <w:rsid w:val="005F057B"/>
    <w:rsid w:val="005F0D12"/>
    <w:rsid w:val="005F35A0"/>
    <w:rsid w:val="005F441A"/>
    <w:rsid w:val="00602033"/>
    <w:rsid w:val="00602457"/>
    <w:rsid w:val="00603BCA"/>
    <w:rsid w:val="00603CAA"/>
    <w:rsid w:val="006057BC"/>
    <w:rsid w:val="006121F2"/>
    <w:rsid w:val="00613BDB"/>
    <w:rsid w:val="00614163"/>
    <w:rsid w:val="006148F3"/>
    <w:rsid w:val="00615D8C"/>
    <w:rsid w:val="0061666F"/>
    <w:rsid w:val="0061674D"/>
    <w:rsid w:val="00620601"/>
    <w:rsid w:val="00621625"/>
    <w:rsid w:val="0062213C"/>
    <w:rsid w:val="00622DC9"/>
    <w:rsid w:val="0062423F"/>
    <w:rsid w:val="00624E48"/>
    <w:rsid w:val="006278B0"/>
    <w:rsid w:val="00627DF6"/>
    <w:rsid w:val="0063045C"/>
    <w:rsid w:val="006313A3"/>
    <w:rsid w:val="006323DE"/>
    <w:rsid w:val="00632493"/>
    <w:rsid w:val="00632EB3"/>
    <w:rsid w:val="00633A8A"/>
    <w:rsid w:val="00634E94"/>
    <w:rsid w:val="00635059"/>
    <w:rsid w:val="00635BBD"/>
    <w:rsid w:val="006366FC"/>
    <w:rsid w:val="00636897"/>
    <w:rsid w:val="00643A18"/>
    <w:rsid w:val="006447F2"/>
    <w:rsid w:val="00644E0C"/>
    <w:rsid w:val="006456C1"/>
    <w:rsid w:val="00645D2B"/>
    <w:rsid w:val="006463A9"/>
    <w:rsid w:val="00646BCA"/>
    <w:rsid w:val="00652FCD"/>
    <w:rsid w:val="0065605E"/>
    <w:rsid w:val="0065729B"/>
    <w:rsid w:val="00657BEF"/>
    <w:rsid w:val="00657F7A"/>
    <w:rsid w:val="00661DFA"/>
    <w:rsid w:val="006620E7"/>
    <w:rsid w:val="00662168"/>
    <w:rsid w:val="0066337A"/>
    <w:rsid w:val="00663993"/>
    <w:rsid w:val="00663A57"/>
    <w:rsid w:val="006645A4"/>
    <w:rsid w:val="0066471B"/>
    <w:rsid w:val="00665394"/>
    <w:rsid w:val="006669F2"/>
    <w:rsid w:val="00667273"/>
    <w:rsid w:val="00670AEE"/>
    <w:rsid w:val="006714D0"/>
    <w:rsid w:val="0067303D"/>
    <w:rsid w:val="00673273"/>
    <w:rsid w:val="006739DD"/>
    <w:rsid w:val="00673F35"/>
    <w:rsid w:val="00677B0F"/>
    <w:rsid w:val="00680148"/>
    <w:rsid w:val="00680BD8"/>
    <w:rsid w:val="00682340"/>
    <w:rsid w:val="00682634"/>
    <w:rsid w:val="00682C75"/>
    <w:rsid w:val="006842EC"/>
    <w:rsid w:val="0069039B"/>
    <w:rsid w:val="00690D31"/>
    <w:rsid w:val="00690DF9"/>
    <w:rsid w:val="00691DFD"/>
    <w:rsid w:val="00692235"/>
    <w:rsid w:val="006932D4"/>
    <w:rsid w:val="006933F0"/>
    <w:rsid w:val="00693757"/>
    <w:rsid w:val="006946EB"/>
    <w:rsid w:val="0069541D"/>
    <w:rsid w:val="00695926"/>
    <w:rsid w:val="00695F33"/>
    <w:rsid w:val="00696216"/>
    <w:rsid w:val="006962B8"/>
    <w:rsid w:val="00696C27"/>
    <w:rsid w:val="0069766D"/>
    <w:rsid w:val="00697722"/>
    <w:rsid w:val="00697C56"/>
    <w:rsid w:val="006A171B"/>
    <w:rsid w:val="006A226D"/>
    <w:rsid w:val="006A237D"/>
    <w:rsid w:val="006A2CFA"/>
    <w:rsid w:val="006A3399"/>
    <w:rsid w:val="006A388C"/>
    <w:rsid w:val="006A4F7D"/>
    <w:rsid w:val="006A59BD"/>
    <w:rsid w:val="006A5E23"/>
    <w:rsid w:val="006A73DF"/>
    <w:rsid w:val="006B2F0D"/>
    <w:rsid w:val="006B37C9"/>
    <w:rsid w:val="006B3BC8"/>
    <w:rsid w:val="006B45D3"/>
    <w:rsid w:val="006B5865"/>
    <w:rsid w:val="006B5DBC"/>
    <w:rsid w:val="006B5DC4"/>
    <w:rsid w:val="006B61BE"/>
    <w:rsid w:val="006B7653"/>
    <w:rsid w:val="006C03F7"/>
    <w:rsid w:val="006C383A"/>
    <w:rsid w:val="006C3DC1"/>
    <w:rsid w:val="006D0D07"/>
    <w:rsid w:val="006D2CAA"/>
    <w:rsid w:val="006D2FD7"/>
    <w:rsid w:val="006D3948"/>
    <w:rsid w:val="006D48F2"/>
    <w:rsid w:val="006D5932"/>
    <w:rsid w:val="006D5F2B"/>
    <w:rsid w:val="006D6F03"/>
    <w:rsid w:val="006E0021"/>
    <w:rsid w:val="006E0E11"/>
    <w:rsid w:val="006E1309"/>
    <w:rsid w:val="006E1417"/>
    <w:rsid w:val="006E18AB"/>
    <w:rsid w:val="006E23EE"/>
    <w:rsid w:val="006E5BCB"/>
    <w:rsid w:val="006E6723"/>
    <w:rsid w:val="006E690B"/>
    <w:rsid w:val="006E7EE4"/>
    <w:rsid w:val="006F02D3"/>
    <w:rsid w:val="006F235B"/>
    <w:rsid w:val="006F2628"/>
    <w:rsid w:val="006F2CD7"/>
    <w:rsid w:val="006F32A8"/>
    <w:rsid w:val="006F469D"/>
    <w:rsid w:val="006F4945"/>
    <w:rsid w:val="006F5A93"/>
    <w:rsid w:val="006F5F72"/>
    <w:rsid w:val="006F7162"/>
    <w:rsid w:val="006F7819"/>
    <w:rsid w:val="006F78C9"/>
    <w:rsid w:val="00701C28"/>
    <w:rsid w:val="00704083"/>
    <w:rsid w:val="007041F7"/>
    <w:rsid w:val="0070450D"/>
    <w:rsid w:val="007062DD"/>
    <w:rsid w:val="0070702C"/>
    <w:rsid w:val="00710470"/>
    <w:rsid w:val="007109CE"/>
    <w:rsid w:val="007112D4"/>
    <w:rsid w:val="00711E05"/>
    <w:rsid w:val="00713763"/>
    <w:rsid w:val="00715D93"/>
    <w:rsid w:val="00715F1A"/>
    <w:rsid w:val="00715F54"/>
    <w:rsid w:val="00720372"/>
    <w:rsid w:val="00720D74"/>
    <w:rsid w:val="0072114C"/>
    <w:rsid w:val="00721BF2"/>
    <w:rsid w:val="00722CC2"/>
    <w:rsid w:val="007305B7"/>
    <w:rsid w:val="00731588"/>
    <w:rsid w:val="007322A1"/>
    <w:rsid w:val="00732765"/>
    <w:rsid w:val="00732DEC"/>
    <w:rsid w:val="007331DC"/>
    <w:rsid w:val="007339D2"/>
    <w:rsid w:val="00733E6E"/>
    <w:rsid w:val="0073622D"/>
    <w:rsid w:val="007365A1"/>
    <w:rsid w:val="007430C7"/>
    <w:rsid w:val="00744715"/>
    <w:rsid w:val="00744F3C"/>
    <w:rsid w:val="00745504"/>
    <w:rsid w:val="00747CF9"/>
    <w:rsid w:val="00751423"/>
    <w:rsid w:val="007535DE"/>
    <w:rsid w:val="00753A0E"/>
    <w:rsid w:val="00757581"/>
    <w:rsid w:val="00757A6E"/>
    <w:rsid w:val="00762DD7"/>
    <w:rsid w:val="00766E21"/>
    <w:rsid w:val="0076702D"/>
    <w:rsid w:val="00767231"/>
    <w:rsid w:val="007673E6"/>
    <w:rsid w:val="00771A9D"/>
    <w:rsid w:val="00772004"/>
    <w:rsid w:val="00773335"/>
    <w:rsid w:val="00773CAF"/>
    <w:rsid w:val="0077404E"/>
    <w:rsid w:val="00774564"/>
    <w:rsid w:val="00774D7E"/>
    <w:rsid w:val="00775C10"/>
    <w:rsid w:val="00776176"/>
    <w:rsid w:val="007800F7"/>
    <w:rsid w:val="00782CBB"/>
    <w:rsid w:val="00782D92"/>
    <w:rsid w:val="00782F61"/>
    <w:rsid w:val="0078371D"/>
    <w:rsid w:val="007837C8"/>
    <w:rsid w:val="00783A75"/>
    <w:rsid w:val="00783EEA"/>
    <w:rsid w:val="007849D8"/>
    <w:rsid w:val="00784A6C"/>
    <w:rsid w:val="00785921"/>
    <w:rsid w:val="00785ABC"/>
    <w:rsid w:val="00786047"/>
    <w:rsid w:val="00786092"/>
    <w:rsid w:val="0078717D"/>
    <w:rsid w:val="0079159E"/>
    <w:rsid w:val="007928DC"/>
    <w:rsid w:val="00792ED0"/>
    <w:rsid w:val="00793B10"/>
    <w:rsid w:val="007945FD"/>
    <w:rsid w:val="00794B48"/>
    <w:rsid w:val="00795969"/>
    <w:rsid w:val="00796B36"/>
    <w:rsid w:val="007973F3"/>
    <w:rsid w:val="007A0771"/>
    <w:rsid w:val="007A1F62"/>
    <w:rsid w:val="007A249B"/>
    <w:rsid w:val="007A39AE"/>
    <w:rsid w:val="007A3FB5"/>
    <w:rsid w:val="007A4AD5"/>
    <w:rsid w:val="007A665B"/>
    <w:rsid w:val="007B0551"/>
    <w:rsid w:val="007B0682"/>
    <w:rsid w:val="007B22C1"/>
    <w:rsid w:val="007B3AC1"/>
    <w:rsid w:val="007B4B76"/>
    <w:rsid w:val="007B52CE"/>
    <w:rsid w:val="007B5AE6"/>
    <w:rsid w:val="007C0862"/>
    <w:rsid w:val="007C0DB0"/>
    <w:rsid w:val="007C3FC1"/>
    <w:rsid w:val="007C4CEE"/>
    <w:rsid w:val="007C507B"/>
    <w:rsid w:val="007C51C4"/>
    <w:rsid w:val="007C52AE"/>
    <w:rsid w:val="007C5E32"/>
    <w:rsid w:val="007C5EBB"/>
    <w:rsid w:val="007C737A"/>
    <w:rsid w:val="007C77DB"/>
    <w:rsid w:val="007D0CBA"/>
    <w:rsid w:val="007D0D8E"/>
    <w:rsid w:val="007D2282"/>
    <w:rsid w:val="007D27DD"/>
    <w:rsid w:val="007D2D09"/>
    <w:rsid w:val="007D344E"/>
    <w:rsid w:val="007D42DC"/>
    <w:rsid w:val="007D48D7"/>
    <w:rsid w:val="007D5890"/>
    <w:rsid w:val="007D6E27"/>
    <w:rsid w:val="007E16F5"/>
    <w:rsid w:val="007E18DF"/>
    <w:rsid w:val="007E227A"/>
    <w:rsid w:val="007E34E3"/>
    <w:rsid w:val="007E4883"/>
    <w:rsid w:val="007E4B87"/>
    <w:rsid w:val="007E4E96"/>
    <w:rsid w:val="007E56C0"/>
    <w:rsid w:val="007E5FB5"/>
    <w:rsid w:val="007E6A4C"/>
    <w:rsid w:val="007E6D26"/>
    <w:rsid w:val="007E79EC"/>
    <w:rsid w:val="007F00E6"/>
    <w:rsid w:val="007F0658"/>
    <w:rsid w:val="007F21E4"/>
    <w:rsid w:val="007F22E7"/>
    <w:rsid w:val="007F28AD"/>
    <w:rsid w:val="007F3083"/>
    <w:rsid w:val="007F3E10"/>
    <w:rsid w:val="007F6B94"/>
    <w:rsid w:val="0080118E"/>
    <w:rsid w:val="0080268D"/>
    <w:rsid w:val="00804B33"/>
    <w:rsid w:val="0080616E"/>
    <w:rsid w:val="00806C50"/>
    <w:rsid w:val="00806DEE"/>
    <w:rsid w:val="0081241E"/>
    <w:rsid w:val="00812EDE"/>
    <w:rsid w:val="00813114"/>
    <w:rsid w:val="00813D81"/>
    <w:rsid w:val="008146AD"/>
    <w:rsid w:val="00816B81"/>
    <w:rsid w:val="00817A82"/>
    <w:rsid w:val="00821A52"/>
    <w:rsid w:val="00822D4F"/>
    <w:rsid w:val="00823360"/>
    <w:rsid w:val="00823E3C"/>
    <w:rsid w:val="00823F6D"/>
    <w:rsid w:val="00825CA8"/>
    <w:rsid w:val="00826A11"/>
    <w:rsid w:val="00830EA3"/>
    <w:rsid w:val="00830F33"/>
    <w:rsid w:val="00832961"/>
    <w:rsid w:val="00832E32"/>
    <w:rsid w:val="00833DC8"/>
    <w:rsid w:val="00834070"/>
    <w:rsid w:val="00834358"/>
    <w:rsid w:val="00834844"/>
    <w:rsid w:val="00834CE6"/>
    <w:rsid w:val="00835B08"/>
    <w:rsid w:val="008363CC"/>
    <w:rsid w:val="00836D9F"/>
    <w:rsid w:val="00841057"/>
    <w:rsid w:val="00841AC8"/>
    <w:rsid w:val="008426E3"/>
    <w:rsid w:val="00842C88"/>
    <w:rsid w:val="00845A98"/>
    <w:rsid w:val="00845F61"/>
    <w:rsid w:val="0084663F"/>
    <w:rsid w:val="008469C6"/>
    <w:rsid w:val="00847DA3"/>
    <w:rsid w:val="0085023E"/>
    <w:rsid w:val="00850BC7"/>
    <w:rsid w:val="00852C0B"/>
    <w:rsid w:val="00854225"/>
    <w:rsid w:val="00855515"/>
    <w:rsid w:val="00855731"/>
    <w:rsid w:val="0085668A"/>
    <w:rsid w:val="008568E3"/>
    <w:rsid w:val="00857E17"/>
    <w:rsid w:val="00861A99"/>
    <w:rsid w:val="0086234D"/>
    <w:rsid w:val="00862DA1"/>
    <w:rsid w:val="0086388A"/>
    <w:rsid w:val="0086400C"/>
    <w:rsid w:val="00865A34"/>
    <w:rsid w:val="0086660C"/>
    <w:rsid w:val="00866C62"/>
    <w:rsid w:val="0086767B"/>
    <w:rsid w:val="008720AF"/>
    <w:rsid w:val="00872949"/>
    <w:rsid w:val="00876653"/>
    <w:rsid w:val="008767B5"/>
    <w:rsid w:val="0087785C"/>
    <w:rsid w:val="00881704"/>
    <w:rsid w:val="00882543"/>
    <w:rsid w:val="008832A7"/>
    <w:rsid w:val="008843B7"/>
    <w:rsid w:val="00884569"/>
    <w:rsid w:val="008870A1"/>
    <w:rsid w:val="00887640"/>
    <w:rsid w:val="00887E4E"/>
    <w:rsid w:val="00890593"/>
    <w:rsid w:val="00890A1C"/>
    <w:rsid w:val="00890D89"/>
    <w:rsid w:val="00892475"/>
    <w:rsid w:val="0089480C"/>
    <w:rsid w:val="00896AA2"/>
    <w:rsid w:val="00897CD0"/>
    <w:rsid w:val="00897CF5"/>
    <w:rsid w:val="008A0651"/>
    <w:rsid w:val="008A0ACF"/>
    <w:rsid w:val="008A1497"/>
    <w:rsid w:val="008A2486"/>
    <w:rsid w:val="008A462D"/>
    <w:rsid w:val="008A53C8"/>
    <w:rsid w:val="008A60B3"/>
    <w:rsid w:val="008B00CB"/>
    <w:rsid w:val="008B1C06"/>
    <w:rsid w:val="008B1C7D"/>
    <w:rsid w:val="008B207A"/>
    <w:rsid w:val="008B21E7"/>
    <w:rsid w:val="008B260F"/>
    <w:rsid w:val="008B2DC2"/>
    <w:rsid w:val="008B3AAE"/>
    <w:rsid w:val="008B3DE1"/>
    <w:rsid w:val="008B4B4F"/>
    <w:rsid w:val="008B4F43"/>
    <w:rsid w:val="008B6C16"/>
    <w:rsid w:val="008B6DA6"/>
    <w:rsid w:val="008B6F93"/>
    <w:rsid w:val="008C09AB"/>
    <w:rsid w:val="008C2ECE"/>
    <w:rsid w:val="008C41DB"/>
    <w:rsid w:val="008C42A7"/>
    <w:rsid w:val="008C4D0D"/>
    <w:rsid w:val="008C5C40"/>
    <w:rsid w:val="008D1DB0"/>
    <w:rsid w:val="008D24A8"/>
    <w:rsid w:val="008D2ADE"/>
    <w:rsid w:val="008D3F54"/>
    <w:rsid w:val="008D45E0"/>
    <w:rsid w:val="008D7BBD"/>
    <w:rsid w:val="008D7C55"/>
    <w:rsid w:val="008E04B1"/>
    <w:rsid w:val="008E07F2"/>
    <w:rsid w:val="008E2942"/>
    <w:rsid w:val="008E4198"/>
    <w:rsid w:val="008E5045"/>
    <w:rsid w:val="008E5641"/>
    <w:rsid w:val="008E74D3"/>
    <w:rsid w:val="008E78E5"/>
    <w:rsid w:val="008E7B0F"/>
    <w:rsid w:val="008F0608"/>
    <w:rsid w:val="008F089E"/>
    <w:rsid w:val="008F12D0"/>
    <w:rsid w:val="008F2ADB"/>
    <w:rsid w:val="008F4AAB"/>
    <w:rsid w:val="008F5CD1"/>
    <w:rsid w:val="008F6382"/>
    <w:rsid w:val="008F6996"/>
    <w:rsid w:val="008F7C98"/>
    <w:rsid w:val="00900590"/>
    <w:rsid w:val="00900CE7"/>
    <w:rsid w:val="00902471"/>
    <w:rsid w:val="00903AD7"/>
    <w:rsid w:val="009044CB"/>
    <w:rsid w:val="00907A03"/>
    <w:rsid w:val="009104A2"/>
    <w:rsid w:val="00911059"/>
    <w:rsid w:val="00911C83"/>
    <w:rsid w:val="00913F59"/>
    <w:rsid w:val="0091446D"/>
    <w:rsid w:val="00915FD0"/>
    <w:rsid w:val="00916D65"/>
    <w:rsid w:val="0091761E"/>
    <w:rsid w:val="00917D56"/>
    <w:rsid w:val="0092199A"/>
    <w:rsid w:val="0092217F"/>
    <w:rsid w:val="00922B99"/>
    <w:rsid w:val="00922F71"/>
    <w:rsid w:val="00924E98"/>
    <w:rsid w:val="00926832"/>
    <w:rsid w:val="0092690C"/>
    <w:rsid w:val="00926BF0"/>
    <w:rsid w:val="009303D9"/>
    <w:rsid w:val="009303EA"/>
    <w:rsid w:val="00930F71"/>
    <w:rsid w:val="00931029"/>
    <w:rsid w:val="00931663"/>
    <w:rsid w:val="00932128"/>
    <w:rsid w:val="00932A65"/>
    <w:rsid w:val="00933F66"/>
    <w:rsid w:val="009347B5"/>
    <w:rsid w:val="009353AF"/>
    <w:rsid w:val="0093547E"/>
    <w:rsid w:val="009366E3"/>
    <w:rsid w:val="00937004"/>
    <w:rsid w:val="009407F5"/>
    <w:rsid w:val="00940DB3"/>
    <w:rsid w:val="00940E2B"/>
    <w:rsid w:val="00941640"/>
    <w:rsid w:val="00942B51"/>
    <w:rsid w:val="00945B06"/>
    <w:rsid w:val="009464EA"/>
    <w:rsid w:val="00946CA9"/>
    <w:rsid w:val="00946E95"/>
    <w:rsid w:val="00947796"/>
    <w:rsid w:val="009503CA"/>
    <w:rsid w:val="0095045B"/>
    <w:rsid w:val="00950508"/>
    <w:rsid w:val="00950A43"/>
    <w:rsid w:val="00950B8F"/>
    <w:rsid w:val="0095130C"/>
    <w:rsid w:val="0095213E"/>
    <w:rsid w:val="00954386"/>
    <w:rsid w:val="009546BE"/>
    <w:rsid w:val="00957DFE"/>
    <w:rsid w:val="009600D1"/>
    <w:rsid w:val="00960889"/>
    <w:rsid w:val="00961A12"/>
    <w:rsid w:val="00963553"/>
    <w:rsid w:val="009645B2"/>
    <w:rsid w:val="00966116"/>
    <w:rsid w:val="00967488"/>
    <w:rsid w:val="00971C99"/>
    <w:rsid w:val="00972838"/>
    <w:rsid w:val="0097326B"/>
    <w:rsid w:val="00974370"/>
    <w:rsid w:val="009757F0"/>
    <w:rsid w:val="00976FD5"/>
    <w:rsid w:val="00981282"/>
    <w:rsid w:val="00981F7A"/>
    <w:rsid w:val="009825C6"/>
    <w:rsid w:val="009837BF"/>
    <w:rsid w:val="0098705B"/>
    <w:rsid w:val="00991579"/>
    <w:rsid w:val="009915C1"/>
    <w:rsid w:val="009916BA"/>
    <w:rsid w:val="00992B5B"/>
    <w:rsid w:val="009931E8"/>
    <w:rsid w:val="00993903"/>
    <w:rsid w:val="00993E1A"/>
    <w:rsid w:val="00994915"/>
    <w:rsid w:val="00994974"/>
    <w:rsid w:val="00994D87"/>
    <w:rsid w:val="00996087"/>
    <w:rsid w:val="00997776"/>
    <w:rsid w:val="00997DCA"/>
    <w:rsid w:val="009A3730"/>
    <w:rsid w:val="009A4B17"/>
    <w:rsid w:val="009A52F1"/>
    <w:rsid w:val="009A5D7E"/>
    <w:rsid w:val="009A7219"/>
    <w:rsid w:val="009A78C0"/>
    <w:rsid w:val="009B014B"/>
    <w:rsid w:val="009B0F58"/>
    <w:rsid w:val="009B251E"/>
    <w:rsid w:val="009B3F1D"/>
    <w:rsid w:val="009B6D3C"/>
    <w:rsid w:val="009C00F2"/>
    <w:rsid w:val="009C054D"/>
    <w:rsid w:val="009C1D55"/>
    <w:rsid w:val="009C264B"/>
    <w:rsid w:val="009C5399"/>
    <w:rsid w:val="009C757A"/>
    <w:rsid w:val="009D120A"/>
    <w:rsid w:val="009D2125"/>
    <w:rsid w:val="009D2AC0"/>
    <w:rsid w:val="009D391E"/>
    <w:rsid w:val="009D7454"/>
    <w:rsid w:val="009D75BC"/>
    <w:rsid w:val="009D7BE0"/>
    <w:rsid w:val="009E27CD"/>
    <w:rsid w:val="009E64DF"/>
    <w:rsid w:val="009E7267"/>
    <w:rsid w:val="009E79B8"/>
    <w:rsid w:val="009F2D94"/>
    <w:rsid w:val="009F4849"/>
    <w:rsid w:val="009F50B3"/>
    <w:rsid w:val="009F533D"/>
    <w:rsid w:val="009F5A16"/>
    <w:rsid w:val="009F5FB7"/>
    <w:rsid w:val="009F613B"/>
    <w:rsid w:val="009F685A"/>
    <w:rsid w:val="009F74AC"/>
    <w:rsid w:val="00A001B5"/>
    <w:rsid w:val="00A0055D"/>
    <w:rsid w:val="00A0157D"/>
    <w:rsid w:val="00A04C6E"/>
    <w:rsid w:val="00A051D6"/>
    <w:rsid w:val="00A072E3"/>
    <w:rsid w:val="00A078DF"/>
    <w:rsid w:val="00A10298"/>
    <w:rsid w:val="00A130FC"/>
    <w:rsid w:val="00A13C59"/>
    <w:rsid w:val="00A13E10"/>
    <w:rsid w:val="00A14987"/>
    <w:rsid w:val="00A15FEC"/>
    <w:rsid w:val="00A17464"/>
    <w:rsid w:val="00A17490"/>
    <w:rsid w:val="00A2001C"/>
    <w:rsid w:val="00A2094A"/>
    <w:rsid w:val="00A22283"/>
    <w:rsid w:val="00A22F15"/>
    <w:rsid w:val="00A237EB"/>
    <w:rsid w:val="00A23E7B"/>
    <w:rsid w:val="00A24A3B"/>
    <w:rsid w:val="00A261DA"/>
    <w:rsid w:val="00A26C9F"/>
    <w:rsid w:val="00A270CF"/>
    <w:rsid w:val="00A30957"/>
    <w:rsid w:val="00A320B7"/>
    <w:rsid w:val="00A32A5D"/>
    <w:rsid w:val="00A33AEC"/>
    <w:rsid w:val="00A35D0E"/>
    <w:rsid w:val="00A377EB"/>
    <w:rsid w:val="00A418A7"/>
    <w:rsid w:val="00A41A72"/>
    <w:rsid w:val="00A42ABF"/>
    <w:rsid w:val="00A442AF"/>
    <w:rsid w:val="00A457D3"/>
    <w:rsid w:val="00A51DA8"/>
    <w:rsid w:val="00A52884"/>
    <w:rsid w:val="00A53AD3"/>
    <w:rsid w:val="00A54C6D"/>
    <w:rsid w:val="00A54E37"/>
    <w:rsid w:val="00A55B45"/>
    <w:rsid w:val="00A55C5F"/>
    <w:rsid w:val="00A55D33"/>
    <w:rsid w:val="00A56414"/>
    <w:rsid w:val="00A57674"/>
    <w:rsid w:val="00A623AE"/>
    <w:rsid w:val="00A637A2"/>
    <w:rsid w:val="00A6395C"/>
    <w:rsid w:val="00A63B7C"/>
    <w:rsid w:val="00A643D5"/>
    <w:rsid w:val="00A64B8A"/>
    <w:rsid w:val="00A64ED7"/>
    <w:rsid w:val="00A650EA"/>
    <w:rsid w:val="00A653AF"/>
    <w:rsid w:val="00A6649D"/>
    <w:rsid w:val="00A66B3B"/>
    <w:rsid w:val="00A66CE7"/>
    <w:rsid w:val="00A703F5"/>
    <w:rsid w:val="00A70745"/>
    <w:rsid w:val="00A722E3"/>
    <w:rsid w:val="00A73EB7"/>
    <w:rsid w:val="00A77130"/>
    <w:rsid w:val="00A77448"/>
    <w:rsid w:val="00A81A06"/>
    <w:rsid w:val="00A81A43"/>
    <w:rsid w:val="00A83121"/>
    <w:rsid w:val="00A83AD6"/>
    <w:rsid w:val="00A83C6E"/>
    <w:rsid w:val="00A83DAC"/>
    <w:rsid w:val="00A84469"/>
    <w:rsid w:val="00A84DEC"/>
    <w:rsid w:val="00A84F26"/>
    <w:rsid w:val="00A85076"/>
    <w:rsid w:val="00A85646"/>
    <w:rsid w:val="00A87081"/>
    <w:rsid w:val="00A87AF9"/>
    <w:rsid w:val="00A91405"/>
    <w:rsid w:val="00A91AE5"/>
    <w:rsid w:val="00A94075"/>
    <w:rsid w:val="00A95F37"/>
    <w:rsid w:val="00A97E93"/>
    <w:rsid w:val="00AA067B"/>
    <w:rsid w:val="00AA12E5"/>
    <w:rsid w:val="00AA17E6"/>
    <w:rsid w:val="00AA54BD"/>
    <w:rsid w:val="00AA5AFA"/>
    <w:rsid w:val="00AA6077"/>
    <w:rsid w:val="00AA6685"/>
    <w:rsid w:val="00AA7E6B"/>
    <w:rsid w:val="00AB007C"/>
    <w:rsid w:val="00AB085E"/>
    <w:rsid w:val="00AB0ECF"/>
    <w:rsid w:val="00AB1111"/>
    <w:rsid w:val="00AB116C"/>
    <w:rsid w:val="00AB1778"/>
    <w:rsid w:val="00AB2A90"/>
    <w:rsid w:val="00AB2C62"/>
    <w:rsid w:val="00AB2E03"/>
    <w:rsid w:val="00AB49E7"/>
    <w:rsid w:val="00AB54DC"/>
    <w:rsid w:val="00AB7A0B"/>
    <w:rsid w:val="00AC0C2E"/>
    <w:rsid w:val="00AC0FA2"/>
    <w:rsid w:val="00AC11E3"/>
    <w:rsid w:val="00AC23FD"/>
    <w:rsid w:val="00AC2E39"/>
    <w:rsid w:val="00AC45A3"/>
    <w:rsid w:val="00AC4681"/>
    <w:rsid w:val="00AC491D"/>
    <w:rsid w:val="00AC4E7B"/>
    <w:rsid w:val="00AC4F7E"/>
    <w:rsid w:val="00AC56C0"/>
    <w:rsid w:val="00AC586D"/>
    <w:rsid w:val="00AD0192"/>
    <w:rsid w:val="00AD29EF"/>
    <w:rsid w:val="00AD3814"/>
    <w:rsid w:val="00AD5026"/>
    <w:rsid w:val="00AD5094"/>
    <w:rsid w:val="00AD51DD"/>
    <w:rsid w:val="00AD5E4E"/>
    <w:rsid w:val="00AD6CDD"/>
    <w:rsid w:val="00AD7C58"/>
    <w:rsid w:val="00AE0C2D"/>
    <w:rsid w:val="00AE1473"/>
    <w:rsid w:val="00AE2F3F"/>
    <w:rsid w:val="00AE31ED"/>
    <w:rsid w:val="00AE3704"/>
    <w:rsid w:val="00AE37B6"/>
    <w:rsid w:val="00AE3F33"/>
    <w:rsid w:val="00AE472B"/>
    <w:rsid w:val="00AE5353"/>
    <w:rsid w:val="00AE5F07"/>
    <w:rsid w:val="00AE7156"/>
    <w:rsid w:val="00AE79F9"/>
    <w:rsid w:val="00AE7A56"/>
    <w:rsid w:val="00AF2BF4"/>
    <w:rsid w:val="00AF31C2"/>
    <w:rsid w:val="00AF5291"/>
    <w:rsid w:val="00AF5FA7"/>
    <w:rsid w:val="00AF62A8"/>
    <w:rsid w:val="00AF75C5"/>
    <w:rsid w:val="00B0111C"/>
    <w:rsid w:val="00B01400"/>
    <w:rsid w:val="00B02530"/>
    <w:rsid w:val="00B03A46"/>
    <w:rsid w:val="00B0465E"/>
    <w:rsid w:val="00B04BDA"/>
    <w:rsid w:val="00B04DF5"/>
    <w:rsid w:val="00B04E3F"/>
    <w:rsid w:val="00B04F0A"/>
    <w:rsid w:val="00B05B8C"/>
    <w:rsid w:val="00B05F7E"/>
    <w:rsid w:val="00B1129F"/>
    <w:rsid w:val="00B12568"/>
    <w:rsid w:val="00B12F65"/>
    <w:rsid w:val="00B13A20"/>
    <w:rsid w:val="00B15227"/>
    <w:rsid w:val="00B16D6D"/>
    <w:rsid w:val="00B20DE1"/>
    <w:rsid w:val="00B20FD9"/>
    <w:rsid w:val="00B22281"/>
    <w:rsid w:val="00B22E11"/>
    <w:rsid w:val="00B22E8C"/>
    <w:rsid w:val="00B26126"/>
    <w:rsid w:val="00B26858"/>
    <w:rsid w:val="00B268BE"/>
    <w:rsid w:val="00B27A96"/>
    <w:rsid w:val="00B27AED"/>
    <w:rsid w:val="00B30589"/>
    <w:rsid w:val="00B306FF"/>
    <w:rsid w:val="00B3118A"/>
    <w:rsid w:val="00B31C35"/>
    <w:rsid w:val="00B34392"/>
    <w:rsid w:val="00B35817"/>
    <w:rsid w:val="00B36016"/>
    <w:rsid w:val="00B36A54"/>
    <w:rsid w:val="00B37654"/>
    <w:rsid w:val="00B40D14"/>
    <w:rsid w:val="00B41130"/>
    <w:rsid w:val="00B43255"/>
    <w:rsid w:val="00B43E48"/>
    <w:rsid w:val="00B4492D"/>
    <w:rsid w:val="00B47383"/>
    <w:rsid w:val="00B476F1"/>
    <w:rsid w:val="00B506F6"/>
    <w:rsid w:val="00B517E5"/>
    <w:rsid w:val="00B52278"/>
    <w:rsid w:val="00B529B9"/>
    <w:rsid w:val="00B53C22"/>
    <w:rsid w:val="00B5565C"/>
    <w:rsid w:val="00B57BAC"/>
    <w:rsid w:val="00B603BA"/>
    <w:rsid w:val="00B60892"/>
    <w:rsid w:val="00B62BFA"/>
    <w:rsid w:val="00B630F1"/>
    <w:rsid w:val="00B647DD"/>
    <w:rsid w:val="00B667E9"/>
    <w:rsid w:val="00B66F14"/>
    <w:rsid w:val="00B67364"/>
    <w:rsid w:val="00B6736E"/>
    <w:rsid w:val="00B6759E"/>
    <w:rsid w:val="00B6796E"/>
    <w:rsid w:val="00B7055C"/>
    <w:rsid w:val="00B70FFB"/>
    <w:rsid w:val="00B723D0"/>
    <w:rsid w:val="00B731AE"/>
    <w:rsid w:val="00B73EDA"/>
    <w:rsid w:val="00B74A44"/>
    <w:rsid w:val="00B765ED"/>
    <w:rsid w:val="00B76E34"/>
    <w:rsid w:val="00B76FB7"/>
    <w:rsid w:val="00B77041"/>
    <w:rsid w:val="00B81188"/>
    <w:rsid w:val="00B81542"/>
    <w:rsid w:val="00B819F9"/>
    <w:rsid w:val="00B82F05"/>
    <w:rsid w:val="00B831B4"/>
    <w:rsid w:val="00B83749"/>
    <w:rsid w:val="00B83B16"/>
    <w:rsid w:val="00B83CF1"/>
    <w:rsid w:val="00B83EA4"/>
    <w:rsid w:val="00B84021"/>
    <w:rsid w:val="00B84E32"/>
    <w:rsid w:val="00B85232"/>
    <w:rsid w:val="00B85DEE"/>
    <w:rsid w:val="00B861E4"/>
    <w:rsid w:val="00B8631F"/>
    <w:rsid w:val="00B91AF0"/>
    <w:rsid w:val="00B92CB6"/>
    <w:rsid w:val="00B92E88"/>
    <w:rsid w:val="00B94A7B"/>
    <w:rsid w:val="00B955AE"/>
    <w:rsid w:val="00B967B5"/>
    <w:rsid w:val="00B9727A"/>
    <w:rsid w:val="00BA13E0"/>
    <w:rsid w:val="00BA1E13"/>
    <w:rsid w:val="00BA267B"/>
    <w:rsid w:val="00BA31F9"/>
    <w:rsid w:val="00BA4133"/>
    <w:rsid w:val="00BA545A"/>
    <w:rsid w:val="00BA5ABF"/>
    <w:rsid w:val="00BB0AE6"/>
    <w:rsid w:val="00BB0C7A"/>
    <w:rsid w:val="00BB1F26"/>
    <w:rsid w:val="00BB2289"/>
    <w:rsid w:val="00BB2C27"/>
    <w:rsid w:val="00BB2D30"/>
    <w:rsid w:val="00BB39FD"/>
    <w:rsid w:val="00BB44FB"/>
    <w:rsid w:val="00BB53F0"/>
    <w:rsid w:val="00BB66CC"/>
    <w:rsid w:val="00BC1397"/>
    <w:rsid w:val="00BC438A"/>
    <w:rsid w:val="00BC5304"/>
    <w:rsid w:val="00BC5D31"/>
    <w:rsid w:val="00BC5F6B"/>
    <w:rsid w:val="00BC613F"/>
    <w:rsid w:val="00BC61D8"/>
    <w:rsid w:val="00BC6361"/>
    <w:rsid w:val="00BC65DA"/>
    <w:rsid w:val="00BC6CFF"/>
    <w:rsid w:val="00BD0645"/>
    <w:rsid w:val="00BD2D7B"/>
    <w:rsid w:val="00BD3DF3"/>
    <w:rsid w:val="00BD5440"/>
    <w:rsid w:val="00BD576F"/>
    <w:rsid w:val="00BD6319"/>
    <w:rsid w:val="00BE1783"/>
    <w:rsid w:val="00BE1DE3"/>
    <w:rsid w:val="00BE2515"/>
    <w:rsid w:val="00BE5652"/>
    <w:rsid w:val="00BE5DEF"/>
    <w:rsid w:val="00BE66CC"/>
    <w:rsid w:val="00BE6E15"/>
    <w:rsid w:val="00BF1304"/>
    <w:rsid w:val="00BF13FB"/>
    <w:rsid w:val="00BF2E9B"/>
    <w:rsid w:val="00BF4B37"/>
    <w:rsid w:val="00BF4CDE"/>
    <w:rsid w:val="00BF66E5"/>
    <w:rsid w:val="00C00787"/>
    <w:rsid w:val="00C019EE"/>
    <w:rsid w:val="00C02030"/>
    <w:rsid w:val="00C066D5"/>
    <w:rsid w:val="00C10715"/>
    <w:rsid w:val="00C10A01"/>
    <w:rsid w:val="00C10EED"/>
    <w:rsid w:val="00C118B6"/>
    <w:rsid w:val="00C119CB"/>
    <w:rsid w:val="00C12913"/>
    <w:rsid w:val="00C12E33"/>
    <w:rsid w:val="00C130FE"/>
    <w:rsid w:val="00C14194"/>
    <w:rsid w:val="00C14BC4"/>
    <w:rsid w:val="00C15495"/>
    <w:rsid w:val="00C15F05"/>
    <w:rsid w:val="00C202EA"/>
    <w:rsid w:val="00C20649"/>
    <w:rsid w:val="00C20C9F"/>
    <w:rsid w:val="00C212BB"/>
    <w:rsid w:val="00C2141F"/>
    <w:rsid w:val="00C22101"/>
    <w:rsid w:val="00C2238C"/>
    <w:rsid w:val="00C22681"/>
    <w:rsid w:val="00C23409"/>
    <w:rsid w:val="00C23F2E"/>
    <w:rsid w:val="00C24587"/>
    <w:rsid w:val="00C24615"/>
    <w:rsid w:val="00C250C7"/>
    <w:rsid w:val="00C25F67"/>
    <w:rsid w:val="00C2653C"/>
    <w:rsid w:val="00C26C20"/>
    <w:rsid w:val="00C27064"/>
    <w:rsid w:val="00C30A03"/>
    <w:rsid w:val="00C30EC6"/>
    <w:rsid w:val="00C3127C"/>
    <w:rsid w:val="00C32F65"/>
    <w:rsid w:val="00C341C3"/>
    <w:rsid w:val="00C35B32"/>
    <w:rsid w:val="00C36C0A"/>
    <w:rsid w:val="00C37E31"/>
    <w:rsid w:val="00C40FA7"/>
    <w:rsid w:val="00C418BD"/>
    <w:rsid w:val="00C42B61"/>
    <w:rsid w:val="00C4374F"/>
    <w:rsid w:val="00C43D24"/>
    <w:rsid w:val="00C44C79"/>
    <w:rsid w:val="00C50FA8"/>
    <w:rsid w:val="00C51B8B"/>
    <w:rsid w:val="00C51FC3"/>
    <w:rsid w:val="00C527A0"/>
    <w:rsid w:val="00C52E1D"/>
    <w:rsid w:val="00C5368D"/>
    <w:rsid w:val="00C54EFD"/>
    <w:rsid w:val="00C56D93"/>
    <w:rsid w:val="00C60FED"/>
    <w:rsid w:val="00C6180D"/>
    <w:rsid w:val="00C628C4"/>
    <w:rsid w:val="00C628F0"/>
    <w:rsid w:val="00C63A8F"/>
    <w:rsid w:val="00C643BA"/>
    <w:rsid w:val="00C67BFD"/>
    <w:rsid w:val="00C71D75"/>
    <w:rsid w:val="00C73022"/>
    <w:rsid w:val="00C736C4"/>
    <w:rsid w:val="00C7469D"/>
    <w:rsid w:val="00C74D4A"/>
    <w:rsid w:val="00C75315"/>
    <w:rsid w:val="00C75844"/>
    <w:rsid w:val="00C761A2"/>
    <w:rsid w:val="00C802A2"/>
    <w:rsid w:val="00C80D8A"/>
    <w:rsid w:val="00C82310"/>
    <w:rsid w:val="00C82544"/>
    <w:rsid w:val="00C83428"/>
    <w:rsid w:val="00C8393C"/>
    <w:rsid w:val="00C84799"/>
    <w:rsid w:val="00C85521"/>
    <w:rsid w:val="00C857AF"/>
    <w:rsid w:val="00C860EA"/>
    <w:rsid w:val="00C8613F"/>
    <w:rsid w:val="00C86355"/>
    <w:rsid w:val="00C865B7"/>
    <w:rsid w:val="00C869CB"/>
    <w:rsid w:val="00C9037F"/>
    <w:rsid w:val="00C916B9"/>
    <w:rsid w:val="00C91AAB"/>
    <w:rsid w:val="00C9342A"/>
    <w:rsid w:val="00C93F85"/>
    <w:rsid w:val="00C96EA0"/>
    <w:rsid w:val="00C9707F"/>
    <w:rsid w:val="00C970F4"/>
    <w:rsid w:val="00C976BE"/>
    <w:rsid w:val="00C9773E"/>
    <w:rsid w:val="00C97AD3"/>
    <w:rsid w:val="00CA0416"/>
    <w:rsid w:val="00CA1943"/>
    <w:rsid w:val="00CA2CDB"/>
    <w:rsid w:val="00CA311E"/>
    <w:rsid w:val="00CA3CA5"/>
    <w:rsid w:val="00CA584E"/>
    <w:rsid w:val="00CA5AB4"/>
    <w:rsid w:val="00CA6A14"/>
    <w:rsid w:val="00CA768D"/>
    <w:rsid w:val="00CB0ED7"/>
    <w:rsid w:val="00CB21FA"/>
    <w:rsid w:val="00CB27E5"/>
    <w:rsid w:val="00CB28B8"/>
    <w:rsid w:val="00CB334F"/>
    <w:rsid w:val="00CB3FC9"/>
    <w:rsid w:val="00CB5685"/>
    <w:rsid w:val="00CB5AD1"/>
    <w:rsid w:val="00CB6C5A"/>
    <w:rsid w:val="00CB7AF4"/>
    <w:rsid w:val="00CC116E"/>
    <w:rsid w:val="00CC1D85"/>
    <w:rsid w:val="00CC3638"/>
    <w:rsid w:val="00CC6394"/>
    <w:rsid w:val="00CC66CA"/>
    <w:rsid w:val="00CC6A18"/>
    <w:rsid w:val="00CD0719"/>
    <w:rsid w:val="00CD0FDA"/>
    <w:rsid w:val="00CD1471"/>
    <w:rsid w:val="00CD273B"/>
    <w:rsid w:val="00CD311D"/>
    <w:rsid w:val="00CD3439"/>
    <w:rsid w:val="00CD3CE0"/>
    <w:rsid w:val="00CD5C6E"/>
    <w:rsid w:val="00CD62BF"/>
    <w:rsid w:val="00CD6378"/>
    <w:rsid w:val="00CD7801"/>
    <w:rsid w:val="00CD7D95"/>
    <w:rsid w:val="00CE13A3"/>
    <w:rsid w:val="00CE1432"/>
    <w:rsid w:val="00CE39BC"/>
    <w:rsid w:val="00CE731A"/>
    <w:rsid w:val="00CF01DB"/>
    <w:rsid w:val="00CF0F0A"/>
    <w:rsid w:val="00CF33C9"/>
    <w:rsid w:val="00CF38EF"/>
    <w:rsid w:val="00CF43A3"/>
    <w:rsid w:val="00CF4F81"/>
    <w:rsid w:val="00CF51B4"/>
    <w:rsid w:val="00CF6E90"/>
    <w:rsid w:val="00CF7DD4"/>
    <w:rsid w:val="00D00A2F"/>
    <w:rsid w:val="00D01378"/>
    <w:rsid w:val="00D01AE4"/>
    <w:rsid w:val="00D026AB"/>
    <w:rsid w:val="00D02F9B"/>
    <w:rsid w:val="00D032AF"/>
    <w:rsid w:val="00D04539"/>
    <w:rsid w:val="00D047C6"/>
    <w:rsid w:val="00D065B1"/>
    <w:rsid w:val="00D073A0"/>
    <w:rsid w:val="00D10A08"/>
    <w:rsid w:val="00D10E54"/>
    <w:rsid w:val="00D126CD"/>
    <w:rsid w:val="00D127E6"/>
    <w:rsid w:val="00D15719"/>
    <w:rsid w:val="00D15AA4"/>
    <w:rsid w:val="00D16A06"/>
    <w:rsid w:val="00D16B63"/>
    <w:rsid w:val="00D16ED2"/>
    <w:rsid w:val="00D17F94"/>
    <w:rsid w:val="00D21403"/>
    <w:rsid w:val="00D226B1"/>
    <w:rsid w:val="00D22D9B"/>
    <w:rsid w:val="00D23138"/>
    <w:rsid w:val="00D2361E"/>
    <w:rsid w:val="00D23C83"/>
    <w:rsid w:val="00D241FA"/>
    <w:rsid w:val="00D26A2E"/>
    <w:rsid w:val="00D270A1"/>
    <w:rsid w:val="00D271BB"/>
    <w:rsid w:val="00D27388"/>
    <w:rsid w:val="00D27AEF"/>
    <w:rsid w:val="00D318D1"/>
    <w:rsid w:val="00D32243"/>
    <w:rsid w:val="00D32DA6"/>
    <w:rsid w:val="00D33742"/>
    <w:rsid w:val="00D337C1"/>
    <w:rsid w:val="00D33A8D"/>
    <w:rsid w:val="00D33D6F"/>
    <w:rsid w:val="00D33E98"/>
    <w:rsid w:val="00D36FFC"/>
    <w:rsid w:val="00D42F44"/>
    <w:rsid w:val="00D43125"/>
    <w:rsid w:val="00D436FF"/>
    <w:rsid w:val="00D43ACF"/>
    <w:rsid w:val="00D44115"/>
    <w:rsid w:val="00D44E18"/>
    <w:rsid w:val="00D462DA"/>
    <w:rsid w:val="00D46708"/>
    <w:rsid w:val="00D47056"/>
    <w:rsid w:val="00D47739"/>
    <w:rsid w:val="00D51211"/>
    <w:rsid w:val="00D51A7E"/>
    <w:rsid w:val="00D52A1C"/>
    <w:rsid w:val="00D5374D"/>
    <w:rsid w:val="00D5625B"/>
    <w:rsid w:val="00D5652B"/>
    <w:rsid w:val="00D60AFD"/>
    <w:rsid w:val="00D618B6"/>
    <w:rsid w:val="00D6199E"/>
    <w:rsid w:val="00D6234C"/>
    <w:rsid w:val="00D630CB"/>
    <w:rsid w:val="00D635B5"/>
    <w:rsid w:val="00D63D57"/>
    <w:rsid w:val="00D64D88"/>
    <w:rsid w:val="00D67109"/>
    <w:rsid w:val="00D67F88"/>
    <w:rsid w:val="00D7052E"/>
    <w:rsid w:val="00D70FEA"/>
    <w:rsid w:val="00D716DE"/>
    <w:rsid w:val="00D7206E"/>
    <w:rsid w:val="00D72281"/>
    <w:rsid w:val="00D73027"/>
    <w:rsid w:val="00D732DE"/>
    <w:rsid w:val="00D735E8"/>
    <w:rsid w:val="00D745E5"/>
    <w:rsid w:val="00D74F89"/>
    <w:rsid w:val="00D758E4"/>
    <w:rsid w:val="00D764F7"/>
    <w:rsid w:val="00D76F3F"/>
    <w:rsid w:val="00D80B5A"/>
    <w:rsid w:val="00D811D8"/>
    <w:rsid w:val="00D820B9"/>
    <w:rsid w:val="00D8396E"/>
    <w:rsid w:val="00D83E4A"/>
    <w:rsid w:val="00D844B0"/>
    <w:rsid w:val="00D84DAF"/>
    <w:rsid w:val="00D852FC"/>
    <w:rsid w:val="00D857B6"/>
    <w:rsid w:val="00D865C3"/>
    <w:rsid w:val="00D869C7"/>
    <w:rsid w:val="00D90576"/>
    <w:rsid w:val="00D90F7C"/>
    <w:rsid w:val="00D92C96"/>
    <w:rsid w:val="00D93CCD"/>
    <w:rsid w:val="00DA138B"/>
    <w:rsid w:val="00DA297A"/>
    <w:rsid w:val="00DA45D4"/>
    <w:rsid w:val="00DA4B55"/>
    <w:rsid w:val="00DA798E"/>
    <w:rsid w:val="00DB1EC1"/>
    <w:rsid w:val="00DB1F73"/>
    <w:rsid w:val="00DB1F8D"/>
    <w:rsid w:val="00DB2D2B"/>
    <w:rsid w:val="00DB4A00"/>
    <w:rsid w:val="00DB62EE"/>
    <w:rsid w:val="00DB6EF4"/>
    <w:rsid w:val="00DB712A"/>
    <w:rsid w:val="00DB7256"/>
    <w:rsid w:val="00DB7A09"/>
    <w:rsid w:val="00DC0EF8"/>
    <w:rsid w:val="00DC133D"/>
    <w:rsid w:val="00DC3527"/>
    <w:rsid w:val="00DC3904"/>
    <w:rsid w:val="00DC3DDD"/>
    <w:rsid w:val="00DC4F6D"/>
    <w:rsid w:val="00DD130D"/>
    <w:rsid w:val="00DD2160"/>
    <w:rsid w:val="00DD4248"/>
    <w:rsid w:val="00DD488C"/>
    <w:rsid w:val="00DD51F3"/>
    <w:rsid w:val="00DD6C2F"/>
    <w:rsid w:val="00DE0CF9"/>
    <w:rsid w:val="00DE1646"/>
    <w:rsid w:val="00DE18ED"/>
    <w:rsid w:val="00DE195D"/>
    <w:rsid w:val="00DE1B0F"/>
    <w:rsid w:val="00DE5744"/>
    <w:rsid w:val="00DE653D"/>
    <w:rsid w:val="00DE67EE"/>
    <w:rsid w:val="00DF0EEB"/>
    <w:rsid w:val="00DF1B70"/>
    <w:rsid w:val="00DF245F"/>
    <w:rsid w:val="00DF37D9"/>
    <w:rsid w:val="00DF4C30"/>
    <w:rsid w:val="00DF5624"/>
    <w:rsid w:val="00DF63F2"/>
    <w:rsid w:val="00DF688D"/>
    <w:rsid w:val="00DF7612"/>
    <w:rsid w:val="00DF7FCA"/>
    <w:rsid w:val="00E00160"/>
    <w:rsid w:val="00E00A44"/>
    <w:rsid w:val="00E04354"/>
    <w:rsid w:val="00E04686"/>
    <w:rsid w:val="00E049B5"/>
    <w:rsid w:val="00E04B6A"/>
    <w:rsid w:val="00E051CB"/>
    <w:rsid w:val="00E06085"/>
    <w:rsid w:val="00E0788D"/>
    <w:rsid w:val="00E1075E"/>
    <w:rsid w:val="00E10C58"/>
    <w:rsid w:val="00E11AF0"/>
    <w:rsid w:val="00E123AA"/>
    <w:rsid w:val="00E147A2"/>
    <w:rsid w:val="00E14825"/>
    <w:rsid w:val="00E149DA"/>
    <w:rsid w:val="00E15BFF"/>
    <w:rsid w:val="00E1650B"/>
    <w:rsid w:val="00E20170"/>
    <w:rsid w:val="00E2064D"/>
    <w:rsid w:val="00E20B56"/>
    <w:rsid w:val="00E2139C"/>
    <w:rsid w:val="00E224D5"/>
    <w:rsid w:val="00E2642D"/>
    <w:rsid w:val="00E26903"/>
    <w:rsid w:val="00E26CE2"/>
    <w:rsid w:val="00E30400"/>
    <w:rsid w:val="00E3051C"/>
    <w:rsid w:val="00E338B5"/>
    <w:rsid w:val="00E34F4C"/>
    <w:rsid w:val="00E356D4"/>
    <w:rsid w:val="00E3601B"/>
    <w:rsid w:val="00E36046"/>
    <w:rsid w:val="00E36BD4"/>
    <w:rsid w:val="00E403B7"/>
    <w:rsid w:val="00E404D1"/>
    <w:rsid w:val="00E4124B"/>
    <w:rsid w:val="00E41508"/>
    <w:rsid w:val="00E41D51"/>
    <w:rsid w:val="00E427BC"/>
    <w:rsid w:val="00E44163"/>
    <w:rsid w:val="00E4585D"/>
    <w:rsid w:val="00E4658D"/>
    <w:rsid w:val="00E46A38"/>
    <w:rsid w:val="00E5025B"/>
    <w:rsid w:val="00E5026F"/>
    <w:rsid w:val="00E50EB2"/>
    <w:rsid w:val="00E51B9B"/>
    <w:rsid w:val="00E529AE"/>
    <w:rsid w:val="00E53809"/>
    <w:rsid w:val="00E5422F"/>
    <w:rsid w:val="00E5512D"/>
    <w:rsid w:val="00E5628F"/>
    <w:rsid w:val="00E56317"/>
    <w:rsid w:val="00E57081"/>
    <w:rsid w:val="00E570BF"/>
    <w:rsid w:val="00E57D5B"/>
    <w:rsid w:val="00E6112B"/>
    <w:rsid w:val="00E62284"/>
    <w:rsid w:val="00E62855"/>
    <w:rsid w:val="00E62951"/>
    <w:rsid w:val="00E62E97"/>
    <w:rsid w:val="00E6341C"/>
    <w:rsid w:val="00E63A69"/>
    <w:rsid w:val="00E64401"/>
    <w:rsid w:val="00E6567A"/>
    <w:rsid w:val="00E6618A"/>
    <w:rsid w:val="00E66498"/>
    <w:rsid w:val="00E67186"/>
    <w:rsid w:val="00E70705"/>
    <w:rsid w:val="00E72A2B"/>
    <w:rsid w:val="00E758DA"/>
    <w:rsid w:val="00E75E64"/>
    <w:rsid w:val="00E77193"/>
    <w:rsid w:val="00E775D6"/>
    <w:rsid w:val="00E82FB1"/>
    <w:rsid w:val="00E82FB4"/>
    <w:rsid w:val="00E841F8"/>
    <w:rsid w:val="00E84FBA"/>
    <w:rsid w:val="00E859F4"/>
    <w:rsid w:val="00E87A44"/>
    <w:rsid w:val="00E87E59"/>
    <w:rsid w:val="00E91DAD"/>
    <w:rsid w:val="00E91FD2"/>
    <w:rsid w:val="00E923C0"/>
    <w:rsid w:val="00E9339B"/>
    <w:rsid w:val="00E93CBD"/>
    <w:rsid w:val="00E953D7"/>
    <w:rsid w:val="00E957B2"/>
    <w:rsid w:val="00E9586A"/>
    <w:rsid w:val="00E95AF5"/>
    <w:rsid w:val="00E9628B"/>
    <w:rsid w:val="00E96438"/>
    <w:rsid w:val="00E9719F"/>
    <w:rsid w:val="00E975A8"/>
    <w:rsid w:val="00EA1221"/>
    <w:rsid w:val="00EA2144"/>
    <w:rsid w:val="00EA2DCA"/>
    <w:rsid w:val="00EA48B0"/>
    <w:rsid w:val="00EA544C"/>
    <w:rsid w:val="00EA56F4"/>
    <w:rsid w:val="00EA5D7A"/>
    <w:rsid w:val="00EA7BBA"/>
    <w:rsid w:val="00EB035C"/>
    <w:rsid w:val="00EB17A0"/>
    <w:rsid w:val="00EB46AC"/>
    <w:rsid w:val="00EB4900"/>
    <w:rsid w:val="00EB4BAE"/>
    <w:rsid w:val="00EB5499"/>
    <w:rsid w:val="00EB56D7"/>
    <w:rsid w:val="00EB576C"/>
    <w:rsid w:val="00EC1089"/>
    <w:rsid w:val="00EC1327"/>
    <w:rsid w:val="00EC1F9F"/>
    <w:rsid w:val="00EC2D52"/>
    <w:rsid w:val="00EC3051"/>
    <w:rsid w:val="00EC4E7D"/>
    <w:rsid w:val="00EC6827"/>
    <w:rsid w:val="00ED025C"/>
    <w:rsid w:val="00ED15D9"/>
    <w:rsid w:val="00ED2879"/>
    <w:rsid w:val="00ED3115"/>
    <w:rsid w:val="00ED34E8"/>
    <w:rsid w:val="00ED3845"/>
    <w:rsid w:val="00ED447F"/>
    <w:rsid w:val="00ED4480"/>
    <w:rsid w:val="00ED5038"/>
    <w:rsid w:val="00ED508E"/>
    <w:rsid w:val="00ED5633"/>
    <w:rsid w:val="00ED71E8"/>
    <w:rsid w:val="00ED7588"/>
    <w:rsid w:val="00EE00C1"/>
    <w:rsid w:val="00EE0262"/>
    <w:rsid w:val="00EE042E"/>
    <w:rsid w:val="00EE081A"/>
    <w:rsid w:val="00EE1914"/>
    <w:rsid w:val="00EE232B"/>
    <w:rsid w:val="00EE590C"/>
    <w:rsid w:val="00EE7256"/>
    <w:rsid w:val="00EF325A"/>
    <w:rsid w:val="00EF3AAD"/>
    <w:rsid w:val="00EF4CC5"/>
    <w:rsid w:val="00EF5EBD"/>
    <w:rsid w:val="00EF625C"/>
    <w:rsid w:val="00EF65B5"/>
    <w:rsid w:val="00EF76AC"/>
    <w:rsid w:val="00F0044F"/>
    <w:rsid w:val="00F008AB"/>
    <w:rsid w:val="00F015D0"/>
    <w:rsid w:val="00F021BB"/>
    <w:rsid w:val="00F023DC"/>
    <w:rsid w:val="00F023E7"/>
    <w:rsid w:val="00F036CC"/>
    <w:rsid w:val="00F0376E"/>
    <w:rsid w:val="00F03E12"/>
    <w:rsid w:val="00F051D7"/>
    <w:rsid w:val="00F0605A"/>
    <w:rsid w:val="00F0643D"/>
    <w:rsid w:val="00F10BD2"/>
    <w:rsid w:val="00F1156B"/>
    <w:rsid w:val="00F1262A"/>
    <w:rsid w:val="00F140B0"/>
    <w:rsid w:val="00F146B7"/>
    <w:rsid w:val="00F147A4"/>
    <w:rsid w:val="00F14917"/>
    <w:rsid w:val="00F16E9E"/>
    <w:rsid w:val="00F17594"/>
    <w:rsid w:val="00F20D72"/>
    <w:rsid w:val="00F2218A"/>
    <w:rsid w:val="00F22707"/>
    <w:rsid w:val="00F235F2"/>
    <w:rsid w:val="00F252FF"/>
    <w:rsid w:val="00F25C5C"/>
    <w:rsid w:val="00F27456"/>
    <w:rsid w:val="00F27790"/>
    <w:rsid w:val="00F3167E"/>
    <w:rsid w:val="00F3200C"/>
    <w:rsid w:val="00F339A5"/>
    <w:rsid w:val="00F339FB"/>
    <w:rsid w:val="00F34B6B"/>
    <w:rsid w:val="00F35127"/>
    <w:rsid w:val="00F36647"/>
    <w:rsid w:val="00F36BA4"/>
    <w:rsid w:val="00F37D83"/>
    <w:rsid w:val="00F413CF"/>
    <w:rsid w:val="00F413EC"/>
    <w:rsid w:val="00F42577"/>
    <w:rsid w:val="00F42BB9"/>
    <w:rsid w:val="00F443E0"/>
    <w:rsid w:val="00F46A3A"/>
    <w:rsid w:val="00F47850"/>
    <w:rsid w:val="00F5196A"/>
    <w:rsid w:val="00F52A62"/>
    <w:rsid w:val="00F53AF1"/>
    <w:rsid w:val="00F54D79"/>
    <w:rsid w:val="00F55D8B"/>
    <w:rsid w:val="00F564A3"/>
    <w:rsid w:val="00F57864"/>
    <w:rsid w:val="00F61B80"/>
    <w:rsid w:val="00F65652"/>
    <w:rsid w:val="00F65CDB"/>
    <w:rsid w:val="00F669D3"/>
    <w:rsid w:val="00F66FB1"/>
    <w:rsid w:val="00F70377"/>
    <w:rsid w:val="00F715DD"/>
    <w:rsid w:val="00F71622"/>
    <w:rsid w:val="00F7232D"/>
    <w:rsid w:val="00F72C7C"/>
    <w:rsid w:val="00F73010"/>
    <w:rsid w:val="00F73653"/>
    <w:rsid w:val="00F74905"/>
    <w:rsid w:val="00F74B1B"/>
    <w:rsid w:val="00F770CD"/>
    <w:rsid w:val="00F773BE"/>
    <w:rsid w:val="00F8028F"/>
    <w:rsid w:val="00F8256E"/>
    <w:rsid w:val="00F825FC"/>
    <w:rsid w:val="00F8297D"/>
    <w:rsid w:val="00F829D0"/>
    <w:rsid w:val="00F83A4B"/>
    <w:rsid w:val="00F84532"/>
    <w:rsid w:val="00F84912"/>
    <w:rsid w:val="00F85DAE"/>
    <w:rsid w:val="00F869C4"/>
    <w:rsid w:val="00F86F65"/>
    <w:rsid w:val="00F900EC"/>
    <w:rsid w:val="00F90906"/>
    <w:rsid w:val="00F912B1"/>
    <w:rsid w:val="00F93EAB"/>
    <w:rsid w:val="00F975D9"/>
    <w:rsid w:val="00F97D65"/>
    <w:rsid w:val="00FA01AA"/>
    <w:rsid w:val="00FA04C3"/>
    <w:rsid w:val="00FA164F"/>
    <w:rsid w:val="00FA200D"/>
    <w:rsid w:val="00FA21B8"/>
    <w:rsid w:val="00FA4DC4"/>
    <w:rsid w:val="00FA50CE"/>
    <w:rsid w:val="00FA562D"/>
    <w:rsid w:val="00FA5F27"/>
    <w:rsid w:val="00FA6F75"/>
    <w:rsid w:val="00FA7E40"/>
    <w:rsid w:val="00FB13B4"/>
    <w:rsid w:val="00FB1877"/>
    <w:rsid w:val="00FB2436"/>
    <w:rsid w:val="00FB2FBA"/>
    <w:rsid w:val="00FB3521"/>
    <w:rsid w:val="00FB3920"/>
    <w:rsid w:val="00FB393C"/>
    <w:rsid w:val="00FB4319"/>
    <w:rsid w:val="00FB45C6"/>
    <w:rsid w:val="00FB4775"/>
    <w:rsid w:val="00FB5386"/>
    <w:rsid w:val="00FB7899"/>
    <w:rsid w:val="00FC06AC"/>
    <w:rsid w:val="00FC11B5"/>
    <w:rsid w:val="00FC1772"/>
    <w:rsid w:val="00FC1AD3"/>
    <w:rsid w:val="00FC1E28"/>
    <w:rsid w:val="00FC3031"/>
    <w:rsid w:val="00FC3503"/>
    <w:rsid w:val="00FC5A8A"/>
    <w:rsid w:val="00FC67C6"/>
    <w:rsid w:val="00FC6C3F"/>
    <w:rsid w:val="00FC74A8"/>
    <w:rsid w:val="00FC7A32"/>
    <w:rsid w:val="00FD02D7"/>
    <w:rsid w:val="00FD1A43"/>
    <w:rsid w:val="00FD28CE"/>
    <w:rsid w:val="00FD5527"/>
    <w:rsid w:val="00FD6990"/>
    <w:rsid w:val="00FE0F57"/>
    <w:rsid w:val="00FE1105"/>
    <w:rsid w:val="00FE1C59"/>
    <w:rsid w:val="00FE244C"/>
    <w:rsid w:val="00FE3D6E"/>
    <w:rsid w:val="00FE41F3"/>
    <w:rsid w:val="00FE4200"/>
    <w:rsid w:val="00FE70B1"/>
    <w:rsid w:val="00FF1253"/>
    <w:rsid w:val="00FF3EB0"/>
    <w:rsid w:val="00FF3F55"/>
    <w:rsid w:val="00FF6D5A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E373B4"/>
  <w15:docId w15:val="{F5C86CF8-46A6-47D4-98B1-394D60DF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C23409"/>
    <w:pPr>
      <w:widowControl w:val="0"/>
      <w:spacing w:line="240" w:lineRule="atLeast"/>
    </w:pPr>
  </w:style>
  <w:style w:type="paragraph" w:styleId="Ttulo1">
    <w:name w:val="heading 1"/>
    <w:basedOn w:val="Normal"/>
    <w:next w:val="Normal"/>
    <w:link w:val="Ttulo1Char"/>
    <w:qFormat/>
    <w:rsid w:val="008B6F93"/>
    <w:pPr>
      <w:keepNext/>
      <w:spacing w:before="360" w:after="240"/>
      <w:outlineLvl w:val="0"/>
    </w:pPr>
    <w:rPr>
      <w:rFonts w:ascii="Arial" w:hAnsi="Arial"/>
      <w:b/>
      <w:sz w:val="32"/>
      <w:szCs w:val="32"/>
      <w:lang w:val="pt-BR"/>
    </w:rPr>
  </w:style>
  <w:style w:type="paragraph" w:styleId="Ttulo2">
    <w:name w:val="heading 2"/>
    <w:basedOn w:val="Ttulo1"/>
    <w:next w:val="Normal"/>
    <w:qFormat/>
    <w:rsid w:val="008B6F93"/>
    <w:pPr>
      <w:outlineLvl w:val="1"/>
    </w:pPr>
    <w:rPr>
      <w:sz w:val="28"/>
      <w:szCs w:val="28"/>
    </w:rPr>
  </w:style>
  <w:style w:type="paragraph" w:styleId="Ttulo3">
    <w:name w:val="heading 3"/>
    <w:basedOn w:val="Ttulo1"/>
    <w:next w:val="Normal"/>
    <w:qFormat/>
    <w:rsid w:val="007D5890"/>
    <w:pPr>
      <w:keepLines/>
      <w:widowControl/>
      <w:suppressAutoHyphens/>
      <w:spacing w:before="240" w:after="120" w:line="240" w:lineRule="auto"/>
      <w:outlineLvl w:val="2"/>
    </w:pPr>
    <w:rPr>
      <w:sz w:val="24"/>
      <w:szCs w:val="24"/>
    </w:rPr>
  </w:style>
  <w:style w:type="paragraph" w:styleId="Ttulo4">
    <w:name w:val="heading 4"/>
    <w:basedOn w:val="Ttulo1"/>
    <w:next w:val="Normal"/>
    <w:qFormat/>
    <w:rsid w:val="00966116"/>
    <w:pPr>
      <w:keepNext w:val="0"/>
      <w:widowControl/>
      <w:suppressAutoHyphens/>
      <w:spacing w:before="240" w:after="60" w:line="240" w:lineRule="auto"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qFormat/>
    <w:rsid w:val="002B48E3"/>
    <w:pPr>
      <w:spacing w:before="240" w:after="60"/>
      <w:outlineLvl w:val="4"/>
    </w:pPr>
    <w:rPr>
      <w:rFonts w:ascii="Arial" w:hAnsi="Arial"/>
      <w:b/>
      <w:sz w:val="24"/>
    </w:rPr>
  </w:style>
  <w:style w:type="paragraph" w:styleId="Ttulo6">
    <w:name w:val="heading 6"/>
    <w:basedOn w:val="Normal"/>
    <w:next w:val="Normal"/>
    <w:qFormat/>
    <w:rsid w:val="000112D0"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112D0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12D0"/>
    <w:p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0112D0"/>
    <w:p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112D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112D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0112D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0112D0"/>
    <w:pPr>
      <w:ind w:left="900" w:hanging="900"/>
    </w:pPr>
  </w:style>
  <w:style w:type="paragraph" w:styleId="Sumrio1">
    <w:name w:val="toc 1"/>
    <w:basedOn w:val="Normal"/>
    <w:next w:val="Normal"/>
    <w:uiPriority w:val="39"/>
    <w:qFormat/>
    <w:rsid w:val="00EE590C"/>
    <w:pPr>
      <w:tabs>
        <w:tab w:val="right" w:leader="dot" w:pos="9360"/>
      </w:tabs>
      <w:spacing w:before="240" w:after="60"/>
      <w:ind w:right="720"/>
    </w:pPr>
    <w:rPr>
      <w:rFonts w:ascii="Arial" w:hAnsi="Arial"/>
    </w:rPr>
  </w:style>
  <w:style w:type="paragraph" w:styleId="Sumrio2">
    <w:name w:val="toc 2"/>
    <w:basedOn w:val="Normal"/>
    <w:next w:val="Normal"/>
    <w:uiPriority w:val="39"/>
    <w:qFormat/>
    <w:rsid w:val="00EE590C"/>
    <w:pPr>
      <w:tabs>
        <w:tab w:val="right" w:leader="dot" w:pos="9360"/>
      </w:tabs>
      <w:ind w:left="432" w:right="720"/>
    </w:pPr>
    <w:rPr>
      <w:rFonts w:ascii="Arial" w:hAnsi="Arial"/>
    </w:rPr>
  </w:style>
  <w:style w:type="paragraph" w:styleId="Sumrio3">
    <w:name w:val="toc 3"/>
    <w:basedOn w:val="Sumrio2"/>
    <w:next w:val="Normal"/>
    <w:uiPriority w:val="39"/>
    <w:qFormat/>
    <w:rsid w:val="006A73DF"/>
    <w:pPr>
      <w:tabs>
        <w:tab w:val="left" w:pos="1985"/>
      </w:tabs>
      <w:ind w:left="993"/>
    </w:pPr>
    <w:rPr>
      <w:noProof/>
      <w:lang w:val="pt-BR"/>
    </w:rPr>
  </w:style>
  <w:style w:type="paragraph" w:styleId="Cabealho">
    <w:name w:val="header"/>
    <w:basedOn w:val="Normal"/>
    <w:rsid w:val="000112D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0112D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0112D0"/>
  </w:style>
  <w:style w:type="paragraph" w:customStyle="1" w:styleId="Bullet2">
    <w:name w:val="Bullet2"/>
    <w:basedOn w:val="Normal"/>
    <w:rsid w:val="000112D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0112D0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0112D0"/>
    <w:pPr>
      <w:keepLines/>
      <w:spacing w:after="120"/>
    </w:pPr>
  </w:style>
  <w:style w:type="paragraph" w:styleId="Corpodetexto">
    <w:name w:val="Body Text"/>
    <w:basedOn w:val="Normal"/>
    <w:link w:val="CorpodetextoChar"/>
    <w:rsid w:val="009E79B8"/>
    <w:pPr>
      <w:keepLines/>
      <w:spacing w:after="120"/>
      <w:ind w:left="567"/>
      <w:jc w:val="both"/>
    </w:pPr>
    <w:rPr>
      <w:rFonts w:ascii="Arial" w:hAnsi="Arial" w:cs="Arial"/>
      <w:lang w:val="pt-BR"/>
    </w:rPr>
  </w:style>
  <w:style w:type="paragraph" w:customStyle="1" w:styleId="Paragraph3">
    <w:name w:val="Paragraph3"/>
    <w:basedOn w:val="Normal"/>
    <w:rsid w:val="000112D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0112D0"/>
    <w:pPr>
      <w:ind w:left="720" w:hanging="432"/>
    </w:pPr>
  </w:style>
  <w:style w:type="character" w:styleId="Refdenotaderodap">
    <w:name w:val="footnote reference"/>
    <w:semiHidden/>
    <w:rsid w:val="000112D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0112D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0112D0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0112D0"/>
    <w:pPr>
      <w:spacing w:before="80" w:line="240" w:lineRule="auto"/>
      <w:ind w:left="2250"/>
      <w:jc w:val="both"/>
    </w:pPr>
  </w:style>
  <w:style w:type="paragraph" w:styleId="Sumrio4">
    <w:name w:val="toc 4"/>
    <w:basedOn w:val="Sumrio3"/>
    <w:next w:val="Normal"/>
    <w:uiPriority w:val="39"/>
    <w:rsid w:val="006A73DF"/>
    <w:pPr>
      <w:tabs>
        <w:tab w:val="clear" w:pos="1985"/>
        <w:tab w:val="left" w:pos="2835"/>
      </w:tabs>
      <w:ind w:left="1985"/>
    </w:pPr>
  </w:style>
  <w:style w:type="paragraph" w:styleId="Sumrio5">
    <w:name w:val="toc 5"/>
    <w:basedOn w:val="Normal"/>
    <w:next w:val="Normal"/>
    <w:semiHidden/>
    <w:rsid w:val="000112D0"/>
    <w:pPr>
      <w:ind w:left="800"/>
    </w:pPr>
  </w:style>
  <w:style w:type="paragraph" w:styleId="Sumrio6">
    <w:name w:val="toc 6"/>
    <w:basedOn w:val="Normal"/>
    <w:next w:val="Normal"/>
    <w:semiHidden/>
    <w:rsid w:val="000112D0"/>
    <w:pPr>
      <w:ind w:left="1000"/>
    </w:pPr>
  </w:style>
  <w:style w:type="paragraph" w:styleId="Sumrio7">
    <w:name w:val="toc 7"/>
    <w:basedOn w:val="Normal"/>
    <w:next w:val="Normal"/>
    <w:semiHidden/>
    <w:rsid w:val="000112D0"/>
    <w:pPr>
      <w:ind w:left="1200"/>
    </w:pPr>
  </w:style>
  <w:style w:type="paragraph" w:styleId="Sumrio8">
    <w:name w:val="toc 8"/>
    <w:basedOn w:val="Normal"/>
    <w:next w:val="Normal"/>
    <w:semiHidden/>
    <w:rsid w:val="000112D0"/>
    <w:pPr>
      <w:ind w:left="1400"/>
    </w:pPr>
  </w:style>
  <w:style w:type="paragraph" w:styleId="Sumrio9">
    <w:name w:val="toc 9"/>
    <w:basedOn w:val="Normal"/>
    <w:next w:val="Normal"/>
    <w:semiHidden/>
    <w:rsid w:val="000112D0"/>
    <w:pPr>
      <w:ind w:left="1600"/>
    </w:pPr>
  </w:style>
  <w:style w:type="paragraph" w:customStyle="1" w:styleId="MainTitle">
    <w:name w:val="Main Title"/>
    <w:basedOn w:val="Normal"/>
    <w:rsid w:val="000112D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sid w:val="000112D0"/>
    <w:rPr>
      <w:i/>
      <w:color w:val="0000FF"/>
    </w:rPr>
  </w:style>
  <w:style w:type="paragraph" w:styleId="Recuodecorpodetexto">
    <w:name w:val="Body Text Indent"/>
    <w:basedOn w:val="Normal"/>
    <w:link w:val="RecuodecorpodetextoChar"/>
    <w:rsid w:val="000112D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112D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112D0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0112D0"/>
    <w:pPr>
      <w:spacing w:after="120"/>
      <w:ind w:left="720"/>
    </w:pPr>
    <w:rPr>
      <w:iCs/>
      <w:color w:val="0000FF"/>
    </w:rPr>
  </w:style>
  <w:style w:type="character" w:styleId="Hyperlink">
    <w:name w:val="Hyperlink"/>
    <w:uiPriority w:val="99"/>
    <w:rsid w:val="000112D0"/>
    <w:rPr>
      <w:color w:val="0000FF"/>
      <w:u w:val="single"/>
    </w:rPr>
  </w:style>
  <w:style w:type="paragraph" w:styleId="Recuodecorpodetexto2">
    <w:name w:val="Body Text Indent 2"/>
    <w:basedOn w:val="Normal"/>
    <w:rsid w:val="000112D0"/>
    <w:pPr>
      <w:spacing w:before="240"/>
      <w:ind w:left="720"/>
    </w:pPr>
  </w:style>
  <w:style w:type="paragraph" w:styleId="Corpodetexto3">
    <w:name w:val="Body Text 3"/>
    <w:basedOn w:val="Normal"/>
    <w:rsid w:val="000112D0"/>
    <w:rPr>
      <w:b/>
      <w:bCs/>
    </w:rPr>
  </w:style>
  <w:style w:type="paragraph" w:customStyle="1" w:styleId="TextoNivel3">
    <w:name w:val="Texto_Nivel3"/>
    <w:basedOn w:val="Normal"/>
    <w:rsid w:val="004F1338"/>
    <w:pPr>
      <w:widowControl/>
      <w:suppressAutoHyphens/>
      <w:spacing w:after="120" w:line="240" w:lineRule="auto"/>
      <w:ind w:left="851"/>
      <w:jc w:val="both"/>
    </w:pPr>
    <w:rPr>
      <w:rFonts w:ascii="Arial" w:hAnsi="Arial" w:cs="Arial"/>
      <w:lang w:val="pt-BR" w:eastAsia="ar-SA"/>
    </w:rPr>
  </w:style>
  <w:style w:type="paragraph" w:customStyle="1" w:styleId="conedelogotipo">
    <w:name w:val="Ícone de logotipo"/>
    <w:rsid w:val="00F42BB9"/>
    <w:pPr>
      <w:spacing w:line="220" w:lineRule="atLeast"/>
    </w:pPr>
    <w:rPr>
      <w:rFonts w:ascii="Arial" w:hAnsi="Arial"/>
      <w:spacing w:val="-5"/>
      <w:lang w:val="pt-BR" w:eastAsia="pt-BR"/>
    </w:rPr>
  </w:style>
  <w:style w:type="paragraph" w:customStyle="1" w:styleId="Realizaes">
    <w:name w:val="Realizações"/>
    <w:basedOn w:val="Normal"/>
    <w:rsid w:val="00F42BB9"/>
    <w:pPr>
      <w:widowControl/>
      <w:spacing w:line="240" w:lineRule="auto"/>
    </w:pPr>
    <w:rPr>
      <w:lang w:val="pt-BR" w:eastAsia="pt-BR"/>
    </w:rPr>
  </w:style>
  <w:style w:type="paragraph" w:customStyle="1" w:styleId="TextoTabela">
    <w:name w:val="Texto_Tabela"/>
    <w:basedOn w:val="Normal"/>
    <w:rsid w:val="00F42BB9"/>
    <w:pPr>
      <w:widowControl/>
      <w:suppressAutoHyphens/>
      <w:spacing w:after="120" w:line="240" w:lineRule="auto"/>
    </w:pPr>
    <w:rPr>
      <w:rFonts w:ascii="Arial" w:hAnsi="Arial"/>
      <w:lang w:val="pt-PT" w:eastAsia="ar-SA"/>
    </w:rPr>
  </w:style>
  <w:style w:type="paragraph" w:customStyle="1" w:styleId="EstiloTextoNivel112ptNegrito">
    <w:name w:val="Estilo Texto_Nivel1 + 12 pt Negrito"/>
    <w:basedOn w:val="Normal"/>
    <w:link w:val="EstiloTextoNivel112ptNegritoChar"/>
    <w:rsid w:val="00EE1914"/>
    <w:pPr>
      <w:widowControl/>
      <w:suppressAutoHyphens/>
      <w:spacing w:after="120" w:line="240" w:lineRule="auto"/>
      <w:jc w:val="both"/>
    </w:pPr>
    <w:rPr>
      <w:rFonts w:ascii="Verdana" w:hAnsi="Verdana" w:cs="Arial"/>
      <w:b/>
      <w:bCs/>
      <w:sz w:val="24"/>
      <w:szCs w:val="24"/>
      <w:lang w:val="pt-BR" w:eastAsia="ar-SA"/>
    </w:rPr>
  </w:style>
  <w:style w:type="character" w:customStyle="1" w:styleId="EstiloTextoNivel112ptNegritoChar">
    <w:name w:val="Estilo Texto_Nivel1 + 12 pt Negrito Char"/>
    <w:link w:val="EstiloTextoNivel112ptNegrito"/>
    <w:rsid w:val="00EE1914"/>
    <w:rPr>
      <w:rFonts w:ascii="Verdana" w:hAnsi="Verdana" w:cs="Arial"/>
      <w:b/>
      <w:bCs/>
      <w:sz w:val="24"/>
      <w:szCs w:val="24"/>
      <w:lang w:val="pt-BR" w:eastAsia="ar-SA" w:bidi="ar-SA"/>
    </w:rPr>
  </w:style>
  <w:style w:type="paragraph" w:styleId="Textodebalo">
    <w:name w:val="Balloon Text"/>
    <w:basedOn w:val="Normal"/>
    <w:link w:val="TextodebaloChar"/>
    <w:rsid w:val="000E71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0E716D"/>
    <w:rPr>
      <w:rFonts w:ascii="Tahoma" w:hAnsi="Tahoma" w:cs="Tahoma"/>
      <w:sz w:val="16"/>
      <w:szCs w:val="16"/>
      <w:lang w:val="en-US" w:eastAsia="en-US"/>
    </w:rPr>
  </w:style>
  <w:style w:type="paragraph" w:customStyle="1" w:styleId="TextoNivel1">
    <w:name w:val="Texto_Nivel1"/>
    <w:basedOn w:val="Normal"/>
    <w:autoRedefine/>
    <w:rsid w:val="00580E72"/>
    <w:pPr>
      <w:widowControl/>
      <w:suppressAutoHyphens/>
      <w:spacing w:after="60" w:line="240" w:lineRule="auto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997DCA"/>
    <w:pPr>
      <w:ind w:firstLine="851"/>
    </w:pPr>
  </w:style>
  <w:style w:type="paragraph" w:customStyle="1" w:styleId="Ttulosemnumerao">
    <w:name w:val="Título sem numeração"/>
    <w:basedOn w:val="Normal"/>
    <w:rsid w:val="00997DCA"/>
    <w:pPr>
      <w:widowControl/>
      <w:suppressAutoHyphens/>
      <w:spacing w:before="480" w:after="240" w:line="240" w:lineRule="auto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extoTabelaCentralizado">
    <w:name w:val="Texto_Tabela_Centralizado"/>
    <w:basedOn w:val="TextoTabela"/>
    <w:rsid w:val="00997DCA"/>
    <w:pPr>
      <w:spacing w:after="0"/>
      <w:jc w:val="center"/>
    </w:pPr>
  </w:style>
  <w:style w:type="paragraph" w:customStyle="1" w:styleId="TituloTabela">
    <w:name w:val="Titulo_Tabela"/>
    <w:basedOn w:val="Normal"/>
    <w:rsid w:val="00997DCA"/>
    <w:pPr>
      <w:widowControl/>
      <w:suppressAutoHyphens/>
      <w:spacing w:before="60" w:after="60" w:line="240" w:lineRule="auto"/>
    </w:pPr>
    <w:rPr>
      <w:rFonts w:ascii="Arial" w:hAnsi="Arial"/>
      <w:b/>
      <w:lang w:val="pt-PT" w:eastAsia="ar-SA"/>
    </w:rPr>
  </w:style>
  <w:style w:type="paragraph" w:customStyle="1" w:styleId="TituloTabelaCentralizado">
    <w:name w:val="Titulo_Tabela_Centralizado"/>
    <w:basedOn w:val="TextoTabela"/>
    <w:rsid w:val="00016592"/>
    <w:pPr>
      <w:spacing w:before="60" w:after="60"/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016592"/>
    <w:pPr>
      <w:widowControl/>
      <w:suppressAutoHyphens/>
      <w:spacing w:line="240" w:lineRule="auto"/>
    </w:pPr>
    <w:rPr>
      <w:rFonts w:ascii="Arial" w:hAnsi="Arial" w:cs="Arial"/>
      <w:lang w:val="pt-BR" w:eastAsia="ar-SA"/>
    </w:rPr>
  </w:style>
  <w:style w:type="paragraph" w:customStyle="1" w:styleId="Textodetabela">
    <w:name w:val="Texto de tabela"/>
    <w:basedOn w:val="Corpodetexto"/>
    <w:rsid w:val="00903AD7"/>
    <w:pPr>
      <w:ind w:left="34"/>
    </w:pPr>
  </w:style>
  <w:style w:type="paragraph" w:customStyle="1" w:styleId="Corpodetextocommarcador">
    <w:name w:val="Corpo de texto com marcador"/>
    <w:basedOn w:val="Corpodetexto"/>
    <w:rsid w:val="00B647DD"/>
    <w:pPr>
      <w:numPr>
        <w:numId w:val="2"/>
      </w:numPr>
      <w:tabs>
        <w:tab w:val="clear" w:pos="1287"/>
        <w:tab w:val="num" w:pos="993"/>
      </w:tabs>
      <w:ind w:left="993" w:hanging="426"/>
    </w:pPr>
  </w:style>
  <w:style w:type="paragraph" w:customStyle="1" w:styleId="FluxoPrincipal1">
    <w:name w:val="Fluxo_Principal_1"/>
    <w:rsid w:val="00FB4319"/>
    <w:pPr>
      <w:numPr>
        <w:ilvl w:val="1"/>
        <w:numId w:val="4"/>
      </w:numPr>
      <w:tabs>
        <w:tab w:val="clear" w:pos="2291"/>
        <w:tab w:val="num" w:pos="1418"/>
      </w:tabs>
      <w:ind w:left="1418" w:hanging="567"/>
    </w:pPr>
    <w:rPr>
      <w:rFonts w:ascii="Arial" w:hAnsi="Arial" w:cs="Arial"/>
      <w:lang w:val="pt-BR" w:eastAsia="ar-SA"/>
    </w:rPr>
  </w:style>
  <w:style w:type="paragraph" w:customStyle="1" w:styleId="FluxoPrincipal2">
    <w:name w:val="Fluxo_Principal_2"/>
    <w:basedOn w:val="FluxoPrincipal1"/>
    <w:rsid w:val="00217154"/>
    <w:pPr>
      <w:numPr>
        <w:numId w:val="3"/>
      </w:numPr>
    </w:pPr>
  </w:style>
  <w:style w:type="paragraph" w:customStyle="1" w:styleId="FluxoPrincipal5">
    <w:name w:val="Fluxo_Principal_5"/>
    <w:basedOn w:val="FluxoPrincipal4"/>
    <w:rsid w:val="00217154"/>
    <w:pPr>
      <w:numPr>
        <w:ilvl w:val="4"/>
      </w:numPr>
    </w:pPr>
  </w:style>
  <w:style w:type="paragraph" w:customStyle="1" w:styleId="FluxoPrincipal4">
    <w:name w:val="Fluxo_Principal_4"/>
    <w:basedOn w:val="FluxoPrincipal3"/>
    <w:rsid w:val="00217154"/>
    <w:pPr>
      <w:numPr>
        <w:ilvl w:val="3"/>
      </w:numPr>
    </w:pPr>
  </w:style>
  <w:style w:type="paragraph" w:customStyle="1" w:styleId="FluxoPrincipal3">
    <w:name w:val="Fluxo_Principal_3"/>
    <w:basedOn w:val="FluxoPrincipal2"/>
    <w:rsid w:val="00217154"/>
    <w:pPr>
      <w:numPr>
        <w:ilvl w:val="2"/>
      </w:numPr>
    </w:pPr>
  </w:style>
  <w:style w:type="paragraph" w:styleId="Textodecomentrio">
    <w:name w:val="annotation text"/>
    <w:basedOn w:val="Normal"/>
    <w:semiHidden/>
    <w:rsid w:val="00D22D9B"/>
    <w:pPr>
      <w:widowControl/>
      <w:suppressAutoHyphens/>
      <w:spacing w:line="240" w:lineRule="auto"/>
    </w:pPr>
    <w:rPr>
      <w:lang w:val="pt-BR" w:eastAsia="ar-SA"/>
    </w:rPr>
  </w:style>
  <w:style w:type="character" w:styleId="Refdecomentrio">
    <w:name w:val="annotation reference"/>
    <w:semiHidden/>
    <w:rsid w:val="00D22D9B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rsid w:val="004079BB"/>
    <w:pPr>
      <w:widowControl w:val="0"/>
      <w:suppressAutoHyphens w:val="0"/>
      <w:spacing w:line="240" w:lineRule="atLeast"/>
    </w:pPr>
    <w:rPr>
      <w:b/>
      <w:bCs/>
      <w:lang w:val="en-US" w:eastAsia="en-US"/>
    </w:rPr>
  </w:style>
  <w:style w:type="paragraph" w:customStyle="1" w:styleId="PreRequisitos">
    <w:name w:val="Pre_Requisitos"/>
    <w:basedOn w:val="TextoNivel3"/>
    <w:rsid w:val="00FB4319"/>
    <w:pPr>
      <w:numPr>
        <w:numId w:val="4"/>
      </w:numPr>
      <w:tabs>
        <w:tab w:val="clear" w:pos="1571"/>
        <w:tab w:val="num" w:pos="1276"/>
      </w:tabs>
      <w:spacing w:after="60"/>
      <w:ind w:left="1276" w:hanging="425"/>
    </w:pPr>
  </w:style>
  <w:style w:type="paragraph" w:customStyle="1" w:styleId="FluxoAlternativo1">
    <w:name w:val="Fluxo_Alternativo_1"/>
    <w:basedOn w:val="Normal"/>
    <w:rsid w:val="00FB4319"/>
    <w:pPr>
      <w:widowControl/>
      <w:numPr>
        <w:numId w:val="5"/>
      </w:numPr>
      <w:suppressAutoHyphens/>
      <w:spacing w:line="240" w:lineRule="auto"/>
    </w:pPr>
    <w:rPr>
      <w:rFonts w:ascii="Arial" w:hAnsi="Arial" w:cs="Arial"/>
      <w:lang w:val="pt-BR" w:eastAsia="ar-SA"/>
    </w:rPr>
  </w:style>
  <w:style w:type="paragraph" w:customStyle="1" w:styleId="FluxoAlternativo2">
    <w:name w:val="Fluxo_Alternativo_2"/>
    <w:basedOn w:val="FluxoAlternativo1"/>
    <w:rsid w:val="00FB4319"/>
    <w:pPr>
      <w:numPr>
        <w:ilvl w:val="1"/>
      </w:numPr>
    </w:pPr>
  </w:style>
  <w:style w:type="paragraph" w:customStyle="1" w:styleId="FluxoAlternativo3">
    <w:name w:val="Fluxo_Alternativo_3"/>
    <w:basedOn w:val="FluxoAlternativo2"/>
    <w:rsid w:val="00FB4319"/>
    <w:pPr>
      <w:numPr>
        <w:ilvl w:val="2"/>
      </w:numPr>
    </w:pPr>
  </w:style>
  <w:style w:type="paragraph" w:customStyle="1" w:styleId="FluxoAlternativo4">
    <w:name w:val="Fluxo_Alternativo_4"/>
    <w:basedOn w:val="FluxoAlternativo3"/>
    <w:rsid w:val="00FB4319"/>
    <w:pPr>
      <w:numPr>
        <w:ilvl w:val="3"/>
      </w:numPr>
    </w:pPr>
  </w:style>
  <w:style w:type="paragraph" w:customStyle="1" w:styleId="FluxoAlternativo5">
    <w:name w:val="Fluxo_Alternativo_5"/>
    <w:basedOn w:val="FluxoAlternativo4"/>
    <w:rsid w:val="00FB4319"/>
    <w:pPr>
      <w:numPr>
        <w:ilvl w:val="4"/>
      </w:numPr>
    </w:pPr>
  </w:style>
  <w:style w:type="table" w:styleId="Tabelacomgrade">
    <w:name w:val="Table Grid"/>
    <w:basedOn w:val="Tabelanormal"/>
    <w:rsid w:val="00F37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TopicoAutomtica">
    <w:name w:val="Texto Topico + Automática"/>
    <w:aliases w:val="Justificado,À esquerda:  1,25 cm,Primeira linha:...,Corpo de texto + Arial"/>
    <w:basedOn w:val="Normal"/>
    <w:rsid w:val="00F37D83"/>
    <w:pPr>
      <w:widowControl/>
      <w:spacing w:line="360" w:lineRule="auto"/>
      <w:jc w:val="both"/>
    </w:pPr>
    <w:rPr>
      <w:rFonts w:ascii="Arial" w:hAnsi="Arial" w:cs="Arial"/>
      <w:color w:val="333399"/>
      <w:sz w:val="28"/>
      <w:szCs w:val="28"/>
      <w:lang w:val="pt-BR" w:eastAsia="pt-BR"/>
    </w:rPr>
  </w:style>
  <w:style w:type="paragraph" w:styleId="PargrafodaLista">
    <w:name w:val="List Paragraph"/>
    <w:basedOn w:val="Normal"/>
    <w:qFormat/>
    <w:rsid w:val="00F70377"/>
    <w:pPr>
      <w:ind w:left="720"/>
      <w:contextualSpacing/>
    </w:pPr>
  </w:style>
  <w:style w:type="paragraph" w:customStyle="1" w:styleId="TableText0">
    <w:name w:val="TableText"/>
    <w:rsid w:val="00F70377"/>
    <w:pPr>
      <w:widowControl w:val="0"/>
      <w:suppressAutoHyphens/>
    </w:pPr>
    <w:rPr>
      <w:rFonts w:ascii="Arial" w:eastAsia="Lucida Sans Unicode" w:hAnsi="Arial" w:cs="Arial Black"/>
      <w:szCs w:val="24"/>
      <w:lang w:val="pt-BR" w:eastAsia="pt-BR"/>
    </w:rPr>
  </w:style>
  <w:style w:type="paragraph" w:customStyle="1" w:styleId="tableheading">
    <w:name w:val="table heading"/>
    <w:basedOn w:val="Normal"/>
    <w:rsid w:val="00F70377"/>
    <w:pPr>
      <w:widowControl/>
      <w:spacing w:before="60" w:line="240" w:lineRule="auto"/>
    </w:pPr>
    <w:rPr>
      <w:rFonts w:cs="Arial Black"/>
      <w:i/>
      <w:sz w:val="18"/>
      <w:szCs w:val="24"/>
      <w:lang w:eastAsia="pt-BR"/>
    </w:rPr>
  </w:style>
  <w:style w:type="character" w:customStyle="1" w:styleId="Ttulo1Char">
    <w:name w:val="Título 1 Char"/>
    <w:link w:val="Ttulo1"/>
    <w:rsid w:val="00ED7588"/>
    <w:rPr>
      <w:rFonts w:ascii="Arial" w:hAnsi="Arial"/>
      <w:b/>
      <w:sz w:val="32"/>
      <w:szCs w:val="32"/>
      <w:lang w:eastAsia="en-US"/>
    </w:rPr>
  </w:style>
  <w:style w:type="paragraph" w:styleId="Textodenotadefim">
    <w:name w:val="endnote text"/>
    <w:basedOn w:val="Normal"/>
    <w:semiHidden/>
    <w:rsid w:val="00FA164F"/>
  </w:style>
  <w:style w:type="character" w:styleId="Refdenotadefim">
    <w:name w:val="endnote reference"/>
    <w:semiHidden/>
    <w:rsid w:val="00FA164F"/>
    <w:rPr>
      <w:vertAlign w:val="superscript"/>
    </w:rPr>
  </w:style>
  <w:style w:type="character" w:customStyle="1" w:styleId="CorpodetextoChar">
    <w:name w:val="Corpo de texto Char"/>
    <w:link w:val="Corpodetexto"/>
    <w:rsid w:val="00CF01DB"/>
    <w:rPr>
      <w:rFonts w:ascii="Arial" w:hAnsi="Arial" w:cs="Arial"/>
      <w:lang w:eastAsia="en-US"/>
    </w:rPr>
  </w:style>
  <w:style w:type="character" w:customStyle="1" w:styleId="RecuodecorpodetextoChar">
    <w:name w:val="Recuo de corpo de texto Char"/>
    <w:link w:val="Recuodecorpodetexto"/>
    <w:rsid w:val="00CF01DB"/>
    <w:rPr>
      <w:i/>
      <w:color w:val="0000FF"/>
      <w:u w:val="single"/>
      <w:lang w:val="en-US" w:eastAsia="en-US"/>
    </w:rPr>
  </w:style>
  <w:style w:type="paragraph" w:styleId="Recuodecorpodetexto3">
    <w:name w:val="Body Text Indent 3"/>
    <w:basedOn w:val="Normal"/>
    <w:link w:val="Recuodecorpodetexto3Char"/>
    <w:rsid w:val="00307211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307211"/>
    <w:rPr>
      <w:sz w:val="16"/>
      <w:szCs w:val="16"/>
      <w:lang w:val="en-US" w:eastAsia="en-US"/>
    </w:rPr>
  </w:style>
  <w:style w:type="paragraph" w:customStyle="1" w:styleId="Texto">
    <w:name w:val="Texto"/>
    <w:basedOn w:val="Normal"/>
    <w:rsid w:val="00307211"/>
    <w:pPr>
      <w:widowControl/>
      <w:spacing w:before="120" w:line="360" w:lineRule="auto"/>
      <w:ind w:left="284"/>
    </w:pPr>
    <w:rPr>
      <w:sz w:val="22"/>
      <w:szCs w:val="24"/>
      <w:lang w:val="pt-BR"/>
    </w:rPr>
  </w:style>
  <w:style w:type="paragraph" w:styleId="Lista">
    <w:name w:val="List"/>
    <w:basedOn w:val="Texto"/>
    <w:rsid w:val="00307211"/>
    <w:pPr>
      <w:numPr>
        <w:numId w:val="1"/>
      </w:numPr>
      <w:spacing w:after="120"/>
      <w:ind w:left="0"/>
    </w:pPr>
  </w:style>
  <w:style w:type="character" w:styleId="HiperlinkVisitado">
    <w:name w:val="FollowedHyperlink"/>
    <w:rsid w:val="00307211"/>
    <w:rPr>
      <w:color w:val="800080"/>
      <w:u w:val="single"/>
    </w:rPr>
  </w:style>
  <w:style w:type="character" w:styleId="MquinadeescreverHTML">
    <w:name w:val="HTML Typewriter"/>
    <w:rsid w:val="00307211"/>
    <w:rPr>
      <w:rFonts w:ascii="Arial Unicode MS" w:eastAsia="Courier New" w:hAnsi="Arial Unicode MS" w:cs="Courier New"/>
      <w:sz w:val="20"/>
      <w:szCs w:val="20"/>
    </w:rPr>
  </w:style>
  <w:style w:type="paragraph" w:customStyle="1" w:styleId="TsNormal">
    <w:name w:val="TsNormal"/>
    <w:basedOn w:val="Normal"/>
    <w:rsid w:val="00F71622"/>
    <w:pPr>
      <w:tabs>
        <w:tab w:val="left" w:pos="1036"/>
      </w:tabs>
      <w:autoSpaceDE w:val="0"/>
      <w:autoSpaceDN w:val="0"/>
      <w:ind w:firstLine="284"/>
    </w:pPr>
    <w:rPr>
      <w:rFonts w:ascii="Tahoma" w:hAnsi="Tahoma" w:cs="Tahoma"/>
      <w:snapToGrid w:val="0"/>
      <w:lang w:val="pt-BR"/>
    </w:rPr>
  </w:style>
  <w:style w:type="numbering" w:customStyle="1" w:styleId="Style1">
    <w:name w:val="Style1"/>
    <w:uiPriority w:val="99"/>
    <w:rsid w:val="009D391E"/>
    <w:pPr>
      <w:numPr>
        <w:numId w:val="14"/>
      </w:numPr>
    </w:pPr>
  </w:style>
  <w:style w:type="paragraph" w:customStyle="1" w:styleId="subp-statement">
    <w:name w:val="subp-statement"/>
    <w:basedOn w:val="Normal"/>
    <w:rsid w:val="002274F0"/>
    <w:pPr>
      <w:keepLines/>
      <w:widowControl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/>
      <w:sz w:val="21"/>
    </w:rPr>
  </w:style>
  <w:style w:type="paragraph" w:styleId="NormalWeb">
    <w:name w:val="Normal (Web)"/>
    <w:basedOn w:val="Normal"/>
    <w:uiPriority w:val="99"/>
    <w:unhideWhenUsed/>
    <w:rsid w:val="00221CFE"/>
    <w:pPr>
      <w:widowControl/>
      <w:spacing w:before="100" w:beforeAutospacing="1" w:after="100" w:afterAutospacing="1" w:line="240" w:lineRule="auto"/>
    </w:pPr>
    <w:rPr>
      <w:rFonts w:ascii="Arial" w:hAnsi="Arial" w:cs="Arial"/>
      <w:lang w:val="pt-BR" w:eastAsia="pt-BR"/>
    </w:rPr>
  </w:style>
  <w:style w:type="character" w:styleId="Forte">
    <w:name w:val="Strong"/>
    <w:uiPriority w:val="22"/>
    <w:qFormat/>
    <w:rsid w:val="00221CFE"/>
    <w:rPr>
      <w:b/>
      <w:bCs/>
    </w:rPr>
  </w:style>
  <w:style w:type="paragraph" w:customStyle="1" w:styleId="Indice2">
    <w:name w:val="Indice 2"/>
    <w:basedOn w:val="Normal"/>
    <w:rsid w:val="00BB39FD"/>
    <w:pPr>
      <w:keepNext/>
      <w:widowControl/>
      <w:numPr>
        <w:ilvl w:val="1"/>
        <w:numId w:val="20"/>
      </w:numPr>
      <w:pBdr>
        <w:bottom w:val="single" w:sz="4" w:space="1" w:color="000000"/>
      </w:pBdr>
      <w:tabs>
        <w:tab w:val="left" w:pos="900"/>
      </w:tabs>
      <w:spacing w:before="240" w:after="60" w:line="240" w:lineRule="auto"/>
      <w:outlineLvl w:val="0"/>
    </w:pPr>
    <w:rPr>
      <w:rFonts w:ascii="Arial" w:hAnsi="Arial"/>
      <w:b/>
      <w:bCs/>
      <w:smallCaps/>
      <w:kern w:val="28"/>
      <w:sz w:val="28"/>
      <w:lang w:val="pt-BR"/>
    </w:rPr>
  </w:style>
  <w:style w:type="paragraph" w:customStyle="1" w:styleId="Indice3">
    <w:name w:val="Indice 3"/>
    <w:basedOn w:val="Indice2"/>
    <w:rsid w:val="00BB39FD"/>
    <w:pPr>
      <w:numPr>
        <w:ilvl w:val="2"/>
      </w:numPr>
    </w:pPr>
  </w:style>
  <w:style w:type="paragraph" w:customStyle="1" w:styleId="Estilo1">
    <w:name w:val="Estilo1"/>
    <w:basedOn w:val="Normal"/>
    <w:rsid w:val="00BB39FD"/>
    <w:pPr>
      <w:keepNext/>
      <w:widowControl/>
      <w:numPr>
        <w:numId w:val="20"/>
      </w:numPr>
      <w:pBdr>
        <w:bottom w:val="single" w:sz="4" w:space="1" w:color="000000"/>
      </w:pBdr>
      <w:spacing w:before="240" w:after="60" w:line="240" w:lineRule="auto"/>
      <w:outlineLvl w:val="0"/>
    </w:pPr>
    <w:rPr>
      <w:rFonts w:ascii="Arial" w:hAnsi="Arial"/>
      <w:b/>
      <w:bCs/>
      <w:smallCaps/>
      <w:kern w:val="28"/>
      <w:sz w:val="28"/>
      <w:lang w:val="pt-BR"/>
    </w:rPr>
  </w:style>
  <w:style w:type="paragraph" w:customStyle="1" w:styleId="Comum">
    <w:name w:val=":Comum"/>
    <w:basedOn w:val="Normal"/>
    <w:rsid w:val="00464056"/>
    <w:pPr>
      <w:widowControl/>
      <w:spacing w:line="240" w:lineRule="auto"/>
    </w:pPr>
    <w:rPr>
      <w:rFonts w:ascii="Arial" w:hAnsi="Arial"/>
      <w:sz w:val="22"/>
      <w:szCs w:val="24"/>
    </w:rPr>
  </w:style>
  <w:style w:type="character" w:customStyle="1" w:styleId="apple-style-span">
    <w:name w:val="apple-style-span"/>
    <w:basedOn w:val="Fontepargpadro"/>
    <w:rsid w:val="008F7C98"/>
  </w:style>
  <w:style w:type="character" w:customStyle="1" w:styleId="poweredbymessage">
    <w:name w:val="poweredbymessage"/>
    <w:basedOn w:val="Fontepargpadro"/>
    <w:rsid w:val="00461C65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A545A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597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ssg.sysmap.com.br/processos/SysMap/workproducts/Declara&#231;&#227;o%20de%20Escopo%20do%20Projeto_EE2E6822.htm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ssg.sysmap.com.br/processos/SysMap/workproducts/Cronograma%20do%20Projeto_74A4FF01.html" TargetMode="External"/><Relationship Id="rId17" Type="http://schemas.openxmlformats.org/officeDocument/2006/relationships/hyperlink" Target="http://ssg.sysmap.com.br/processos/SysMap/workproducts/Termo%20de%20Aceite%20das%20Entregas_1810688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sg.sysmap.com.br/processos/SysMap/workproducts/Relat&#243;rio%20de%20Desempenho%20do%20Projeto_4E9C6B97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ssg.sysmap.com.br/processos/SysMap/workproducts/Ata%20de%20Reuni&#227;o_EEB98C82.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ssg.sysmap.com.br/processos/SysMap/workproducts/Plano%20de%20Gerenciamento%20do%20Projeto_E30CA737.html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ssg.sysmap.com.br/processos/SysMap/workproducts/Plano%20de%20Gerenciamento%20das%20Comunica&#231;&#245;es_F11FAB08.htm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niele.vale\Desktop\PGQ_PlanoGerenciamentoQualida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3952E248815646870BACC270D976AD" ma:contentTypeVersion="2" ma:contentTypeDescription="Crie um novo documento." ma:contentTypeScope="" ma:versionID="dc939d1978f7f12f73fdab27bd32cbfa">
  <xsd:schema xmlns:xsd="http://www.w3.org/2001/XMLSchema" xmlns:xs="http://www.w3.org/2001/XMLSchema" xmlns:p="http://schemas.microsoft.com/office/2006/metadata/properties" xmlns:ns2="38586ae1-84a8-4c55-ad99-735b59186c60" targetNamespace="http://schemas.microsoft.com/office/2006/metadata/properties" ma:root="true" ma:fieldsID="0dfd53a958b11c2ff3e17aab4a6cfb88" ns2:_="">
    <xsd:import namespace="38586ae1-84a8-4c55-ad99-735b59186c6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86ae1-84a8-4c55-ad99-735b59186c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B2380-BCAF-4083-989C-71F9B1B77B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16F8DC-9C5D-49A0-A46E-A6BDC3BFC0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586ae1-84a8-4c55-ad99-735b59186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8E6A2B-B7CB-46AE-B9E8-D26896FCE4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CAF25BB-4C1A-4E43-AC7B-A74FF1EF0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PGQ_PlanoGerenciamentoQualidade.dotx</Template>
  <TotalTime>1497</TotalTime>
  <Pages>6</Pages>
  <Words>1532</Words>
  <Characters>8274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Configuração</vt:lpstr>
      <vt:lpstr>Plano de Configuração</vt:lpstr>
    </vt:vector>
  </TitlesOfParts>
  <Company>SysMap</Company>
  <LinksUpToDate>false</LinksUpToDate>
  <CharactersWithSpaces>9787</CharactersWithSpaces>
  <SharedDoc>false</SharedDoc>
  <HLinks>
    <vt:vector size="72" baseType="variant">
      <vt:variant>
        <vt:i4>7077982</vt:i4>
      </vt:variant>
      <vt:variant>
        <vt:i4>177</vt:i4>
      </vt:variant>
      <vt:variant>
        <vt:i4>0</vt:i4>
      </vt:variant>
      <vt:variant>
        <vt:i4>5</vt:i4>
      </vt:variant>
      <vt:variant>
        <vt:lpwstr>http://ssg.sysmap.com.br/processos/SysMap/workproducts/Termo de Aceite das Entregas_1810688.html</vt:lpwstr>
      </vt:variant>
      <vt:variant>
        <vt:lpwstr/>
      </vt:variant>
      <vt:variant>
        <vt:i4>1441967</vt:i4>
      </vt:variant>
      <vt:variant>
        <vt:i4>174</vt:i4>
      </vt:variant>
      <vt:variant>
        <vt:i4>0</vt:i4>
      </vt:variant>
      <vt:variant>
        <vt:i4>5</vt:i4>
      </vt:variant>
      <vt:variant>
        <vt:lpwstr>http://ssg.sysmap.com.br/processos/SysMap/workproducts/Relatório de Desempenho do Projeto_4E9C6B97.html</vt:lpwstr>
      </vt:variant>
      <vt:variant>
        <vt:lpwstr/>
      </vt:variant>
      <vt:variant>
        <vt:i4>3604506</vt:i4>
      </vt:variant>
      <vt:variant>
        <vt:i4>171</vt:i4>
      </vt:variant>
      <vt:variant>
        <vt:i4>0</vt:i4>
      </vt:variant>
      <vt:variant>
        <vt:i4>5</vt:i4>
      </vt:variant>
      <vt:variant>
        <vt:lpwstr>http://ssg.sysmap.com.br/processos/SysMap/workproducts/Plano de Gerenciamento do Projeto_E30CA737.html</vt:lpwstr>
      </vt:variant>
      <vt:variant>
        <vt:lpwstr/>
      </vt:variant>
      <vt:variant>
        <vt:i4>10027257</vt:i4>
      </vt:variant>
      <vt:variant>
        <vt:i4>168</vt:i4>
      </vt:variant>
      <vt:variant>
        <vt:i4>0</vt:i4>
      </vt:variant>
      <vt:variant>
        <vt:i4>5</vt:i4>
      </vt:variant>
      <vt:variant>
        <vt:lpwstr>http://ssg.sysmap.com.br/processos/SysMap/workproducts/Plano de Gerenciamento das Comunicações_F11FAB08.html</vt:lpwstr>
      </vt:variant>
      <vt:variant>
        <vt:lpwstr/>
      </vt:variant>
      <vt:variant>
        <vt:i4>1376314</vt:i4>
      </vt:variant>
      <vt:variant>
        <vt:i4>165</vt:i4>
      </vt:variant>
      <vt:variant>
        <vt:i4>0</vt:i4>
      </vt:variant>
      <vt:variant>
        <vt:i4>5</vt:i4>
      </vt:variant>
      <vt:variant>
        <vt:lpwstr>http://ssg.sysmap.com.br/processos/SysMap/workproducts/Matriz de Responsabilidades_B466CB42.html</vt:lpwstr>
      </vt:variant>
      <vt:variant>
        <vt:lpwstr/>
      </vt:variant>
      <vt:variant>
        <vt:i4>10289341</vt:i4>
      </vt:variant>
      <vt:variant>
        <vt:i4>156</vt:i4>
      </vt:variant>
      <vt:variant>
        <vt:i4>0</vt:i4>
      </vt:variant>
      <vt:variant>
        <vt:i4>5</vt:i4>
      </vt:variant>
      <vt:variant>
        <vt:lpwstr>http://ssg.sysmap.com.br/processos/SysMap/workproducts/Declaração de Escopo do Projeto_EE2E6822.html</vt:lpwstr>
      </vt:variant>
      <vt:variant>
        <vt:lpwstr/>
      </vt:variant>
      <vt:variant>
        <vt:i4>6619231</vt:i4>
      </vt:variant>
      <vt:variant>
        <vt:i4>153</vt:i4>
      </vt:variant>
      <vt:variant>
        <vt:i4>0</vt:i4>
      </vt:variant>
      <vt:variant>
        <vt:i4>5</vt:i4>
      </vt:variant>
      <vt:variant>
        <vt:lpwstr>http://ssg.sysmap.com.br/processos/SysMap/workproducts/Cronograma do Projeto_74A4FF01.html</vt:lpwstr>
      </vt:variant>
      <vt:variant>
        <vt:lpwstr/>
      </vt:variant>
      <vt:variant>
        <vt:i4>9306220</vt:i4>
      </vt:variant>
      <vt:variant>
        <vt:i4>150</vt:i4>
      </vt:variant>
      <vt:variant>
        <vt:i4>0</vt:i4>
      </vt:variant>
      <vt:variant>
        <vt:i4>5</vt:i4>
      </vt:variant>
      <vt:variant>
        <vt:lpwstr>http://ssg.sysmap.com.br/processos/SysMap/workproducts/Ata de Reunião_EEB98C82.html</vt:lpwstr>
      </vt:variant>
      <vt:variant>
        <vt:lpwstr/>
      </vt:variant>
      <vt:variant>
        <vt:i4>4587521</vt:i4>
      </vt:variant>
      <vt:variant>
        <vt:i4>81</vt:i4>
      </vt:variant>
      <vt:variant>
        <vt:i4>0</vt:i4>
      </vt:variant>
      <vt:variant>
        <vt:i4>5</vt:i4>
      </vt:variant>
      <vt:variant>
        <vt:lpwstr>http://svn.sysmap.com.br/mca/projetos/MCACOMIS/GerenciaConfiguracao/Baselines</vt:lpwstr>
      </vt:variant>
      <vt:variant>
        <vt:lpwstr/>
      </vt:variant>
      <vt:variant>
        <vt:i4>6422575</vt:i4>
      </vt:variant>
      <vt:variant>
        <vt:i4>78</vt:i4>
      </vt:variant>
      <vt:variant>
        <vt:i4>0</vt:i4>
      </vt:variant>
      <vt:variant>
        <vt:i4>5</vt:i4>
      </vt:variant>
      <vt:variant>
        <vt:lpwstr>http://svn.sysmap.com.br/mca/projetos/MCACOMIS</vt:lpwstr>
      </vt:variant>
      <vt:variant>
        <vt:lpwstr/>
      </vt:variant>
      <vt:variant>
        <vt:i4>6094917</vt:i4>
      </vt:variant>
      <vt:variant>
        <vt:i4>75</vt:i4>
      </vt:variant>
      <vt:variant>
        <vt:i4>0</vt:i4>
      </vt:variant>
      <vt:variant>
        <vt:i4>5</vt:i4>
      </vt:variant>
      <vt:variant>
        <vt:lpwstr>http://svn.sysmap.com.br/mca/fontes/comissionamento/trunk</vt:lpwstr>
      </vt:variant>
      <vt:variant>
        <vt:lpwstr/>
      </vt:variant>
      <vt:variant>
        <vt:i4>7209003</vt:i4>
      </vt:variant>
      <vt:variant>
        <vt:i4>72</vt:i4>
      </vt:variant>
      <vt:variant>
        <vt:i4>0</vt:i4>
      </vt:variant>
      <vt:variant>
        <vt:i4>5</vt:i4>
      </vt:variant>
      <vt:variant>
        <vt:lpwstr>http://svn.sysmap.com.br/mca/fontes/comissionamento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Configuração</dc:title>
  <dc:subject>Plano dde Configuração</dc:subject>
  <dc:creator>Jayder Evaristo França</dc:creator>
  <cp:keywords>Plano de Configuração</cp:keywords>
  <dc:description>Versão 2.0 do modelo Plano de Configuração</dc:description>
  <cp:lastModifiedBy>Aline Harmendani Teixeira</cp:lastModifiedBy>
  <cp:revision>510</cp:revision>
  <cp:lastPrinted>2007-07-31T22:52:00Z</cp:lastPrinted>
  <dcterms:created xsi:type="dcterms:W3CDTF">2013-07-16T19:48:00Z</dcterms:created>
  <dcterms:modified xsi:type="dcterms:W3CDTF">2016-05-30T16:25:00Z</dcterms:modified>
  <cp:category>Gerência de Configuração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0x010100053952E248815646870BACC270D976AD</vt:lpwstr>
  </property>
</Properties>
</file>